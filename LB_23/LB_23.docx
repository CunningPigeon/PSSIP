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6" w:rsidRPr="00B34596" w:rsidRDefault="00AB4022" w:rsidP="00234393">
      <w:pPr>
        <w:pStyle w:val="aff"/>
        <w:ind w:firstLine="0"/>
        <w:jc w:val="center"/>
        <w:rPr>
          <w:b/>
        </w:rPr>
      </w:pPr>
      <w:r>
        <w:rPr>
          <w:b/>
        </w:rPr>
        <w:t xml:space="preserve">Лабораторная работа </w:t>
      </w:r>
      <w:r w:rsidR="00B34596">
        <w:rPr>
          <w:b/>
        </w:rPr>
        <w:t>2</w:t>
      </w:r>
      <w:r w:rsidR="00B34596" w:rsidRPr="00B34596">
        <w:rPr>
          <w:b/>
        </w:rPr>
        <w:t>3</w:t>
      </w:r>
    </w:p>
    <w:p w:rsidR="00B34596" w:rsidRDefault="00B34596" w:rsidP="00B34596">
      <w:pPr>
        <w:pStyle w:val="aff"/>
        <w:ind w:firstLine="0"/>
        <w:jc w:val="center"/>
      </w:pPr>
      <w:r>
        <w:t>Использование стандартных функций PHP для работы с файлами, датой, временем и</w:t>
      </w:r>
      <w:r w:rsidRPr="00B34596">
        <w:t xml:space="preserve"> </w:t>
      </w:r>
      <w:r>
        <w:t>календарем.</w:t>
      </w:r>
    </w:p>
    <w:p w:rsidR="00B34596" w:rsidRPr="00B34596" w:rsidRDefault="00B34596" w:rsidP="00B34596">
      <w:pPr>
        <w:pStyle w:val="aff"/>
      </w:pPr>
    </w:p>
    <w:p w:rsidR="00B34596" w:rsidRPr="00B34596" w:rsidRDefault="00B34596" w:rsidP="00B34596">
      <w:pPr>
        <w:pStyle w:val="aff"/>
        <w:rPr>
          <w:b/>
        </w:rPr>
      </w:pPr>
      <w:r w:rsidRPr="00B34596">
        <w:rPr>
          <w:b/>
        </w:rPr>
        <w:t>Задание 1.</w:t>
      </w:r>
    </w:p>
    <w:p w:rsidR="00B34596" w:rsidRDefault="00B34596" w:rsidP="00B34596">
      <w:pPr>
        <w:pStyle w:val="aff"/>
      </w:pPr>
      <w:r>
        <w:t>Использование стандартных функций PHP для работы с файлами и</w:t>
      </w:r>
      <w:r w:rsidRPr="00B34596">
        <w:t xml:space="preserve"> </w:t>
      </w:r>
      <w:r>
        <w:t>каталогами. (выполнить ПРИМЕРЫ №1-4)</w:t>
      </w:r>
    </w:p>
    <w:p w:rsidR="00B34596" w:rsidRDefault="00B34596" w:rsidP="00B34596">
      <w:pPr>
        <w:pStyle w:val="aff"/>
      </w:pPr>
    </w:p>
    <w:p w:rsidR="00B34596" w:rsidRPr="00B34596" w:rsidRDefault="00B34596" w:rsidP="00B34596">
      <w:pPr>
        <w:pStyle w:val="aff"/>
        <w:rPr>
          <w:b/>
        </w:rPr>
      </w:pPr>
      <w:r w:rsidRPr="00B34596">
        <w:rPr>
          <w:b/>
        </w:rPr>
        <w:t>Задание №2.</w:t>
      </w:r>
    </w:p>
    <w:p w:rsidR="00B34596" w:rsidRDefault="00B34596" w:rsidP="00B34596">
      <w:pPr>
        <w:pStyle w:val="aff"/>
      </w:pPr>
      <w:r>
        <w:t>Использование встроенных функций PHP, предназначенных для работы с</w:t>
      </w:r>
      <w:r w:rsidRPr="00B34596">
        <w:t xml:space="preserve"> </w:t>
      </w:r>
      <w:r>
        <w:t>датой, временем и календарем.</w:t>
      </w:r>
    </w:p>
    <w:p w:rsidR="00B34596" w:rsidRDefault="00B34596" w:rsidP="00B34596">
      <w:pPr>
        <w:pStyle w:val="aff"/>
      </w:pPr>
      <w:r>
        <w:t>1. Подготовить текст программы для вывода текущей даты и времени в три строки:</w:t>
      </w:r>
    </w:p>
    <w:p w:rsidR="00B34596" w:rsidRDefault="00B34596" w:rsidP="00B34596">
      <w:pPr>
        <w:pStyle w:val="aff"/>
      </w:pPr>
      <w:r>
        <w:t>- в первой строке дата в кратком формате (например, 1. 04. 2023),</w:t>
      </w:r>
    </w:p>
    <w:p w:rsidR="00B34596" w:rsidRDefault="00B34596" w:rsidP="00B34596">
      <w:pPr>
        <w:pStyle w:val="aff"/>
      </w:pPr>
      <w:r w:rsidRPr="00B34596">
        <w:t xml:space="preserve">- </w:t>
      </w:r>
      <w:r>
        <w:t>во второй строке время,</w:t>
      </w:r>
    </w:p>
    <w:p w:rsidR="00B34596" w:rsidRDefault="00B34596" w:rsidP="00B34596">
      <w:pPr>
        <w:pStyle w:val="aff"/>
      </w:pPr>
      <w:r w:rsidRPr="00B34596">
        <w:t xml:space="preserve">- </w:t>
      </w:r>
      <w:r>
        <w:t>в третьей – день недели.</w:t>
      </w:r>
    </w:p>
    <w:p w:rsidR="00B34596" w:rsidRDefault="00B34596" w:rsidP="00B34596">
      <w:pPr>
        <w:pStyle w:val="aff"/>
      </w:pPr>
      <w:r>
        <w:t>2. Написать специальную функцию, которая бы возвращала дату с написанием только дня недели</w:t>
      </w:r>
      <w:r w:rsidRPr="00B34596">
        <w:t xml:space="preserve"> </w:t>
      </w:r>
      <w:r>
        <w:t>на русском языке. Для проверки работоспособности функции вызвать ее для текущей даты.</w:t>
      </w:r>
    </w:p>
    <w:p w:rsidR="00B34596" w:rsidRDefault="00B34596" w:rsidP="00B34596">
      <w:pPr>
        <w:pStyle w:val="aff"/>
      </w:pPr>
      <w:r>
        <w:t xml:space="preserve">3. Подготовить текст </w:t>
      </w:r>
      <w:proofErr w:type="gramStart"/>
      <w:r>
        <w:t>программы ,</w:t>
      </w:r>
      <w:proofErr w:type="gramEnd"/>
      <w:r>
        <w:t xml:space="preserve"> обеспечивающий следующее:</w:t>
      </w:r>
    </w:p>
    <w:p w:rsidR="00B34596" w:rsidRDefault="00B34596" w:rsidP="00B34596">
      <w:pPr>
        <w:pStyle w:val="aff"/>
      </w:pPr>
      <w:r w:rsidRPr="00B34596">
        <w:t>-</w:t>
      </w:r>
      <w:r>
        <w:t xml:space="preserve"> На экран выводится текущая дата в числовом формате и ф</w:t>
      </w:r>
      <w:r>
        <w:t>орма с одной кнопкой, например:</w:t>
      </w:r>
      <w:r>
        <w:t xml:space="preserve"> При нажатии кнопки на экран выводится сообщение </w:t>
      </w:r>
      <w:r w:rsidRPr="00B34596">
        <w:t>“</w:t>
      </w:r>
      <w:r>
        <w:t xml:space="preserve">Сегодня день недели (по-русски) </w:t>
      </w:r>
      <w:proofErr w:type="gramStart"/>
      <w:r w:rsidRPr="00B34596">
        <w:t>“</w:t>
      </w:r>
      <w:r>
        <w:t>.</w:t>
      </w:r>
      <w:r w:rsidRPr="00B34596">
        <w:t>-</w:t>
      </w:r>
      <w:proofErr w:type="gramEnd"/>
      <w:r>
        <w:t xml:space="preserve"> Вывод русского написания дня недели должен обеспечиваться сконструированной Вами</w:t>
      </w:r>
      <w:r w:rsidRPr="00B34596">
        <w:t xml:space="preserve"> </w:t>
      </w:r>
      <w:r>
        <w:t>функцией.</w:t>
      </w:r>
    </w:p>
    <w:p w:rsidR="00B34596" w:rsidRDefault="00B34596" w:rsidP="00B34596">
      <w:pPr>
        <w:pStyle w:val="aff"/>
      </w:pPr>
      <w:r>
        <w:t>Рекомендации.</w:t>
      </w:r>
    </w:p>
    <w:p w:rsidR="00B34596" w:rsidRDefault="00B34596" w:rsidP="00B34596">
      <w:pPr>
        <w:pStyle w:val="aff"/>
      </w:pPr>
      <w:r>
        <w:t>В функции определения дня недели можно использовать следующую конструкцию.</w:t>
      </w:r>
    </w:p>
    <w:p w:rsidR="00B34596" w:rsidRDefault="00B34596" w:rsidP="00B34596">
      <w:pPr>
        <w:pStyle w:val="aff"/>
      </w:pPr>
      <w:r>
        <w:t>Ввести вспомогательную переменную $</w:t>
      </w:r>
      <w:proofErr w:type="spellStart"/>
      <w:r>
        <w:t>weekday</w:t>
      </w:r>
      <w:proofErr w:type="spellEnd"/>
      <w:r>
        <w:t>=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&amp;#39;D&amp;#39;);</w:t>
      </w:r>
    </w:p>
    <w:p w:rsidR="00B34596" w:rsidRDefault="00B34596" w:rsidP="00B34596">
      <w:pPr>
        <w:pStyle w:val="aff"/>
      </w:pPr>
      <w:r>
        <w:t>А затем произвести сравнение значения переменной $</w:t>
      </w:r>
      <w:proofErr w:type="spellStart"/>
      <w:r>
        <w:t>weekday</w:t>
      </w:r>
      <w:proofErr w:type="spellEnd"/>
      <w:r>
        <w:t xml:space="preserve"> со всеми английскими</w:t>
      </w:r>
      <w:r w:rsidRPr="00B34596">
        <w:t xml:space="preserve"> </w:t>
      </w:r>
      <w:r>
        <w:t>сокращенными названиями дней недели (</w:t>
      </w:r>
      <w:proofErr w:type="spellStart"/>
      <w:r>
        <w:t>Mon</w:t>
      </w:r>
      <w:proofErr w:type="spellEnd"/>
      <w:r>
        <w:t xml:space="preserve">, </w:t>
      </w:r>
      <w:proofErr w:type="spellStart"/>
      <w:r>
        <w:t>Tue</w:t>
      </w:r>
      <w:proofErr w:type="spellEnd"/>
      <w:r>
        <w:t xml:space="preserve">, </w:t>
      </w:r>
      <w:proofErr w:type="spellStart"/>
      <w:r>
        <w:t>Wed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Fri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Sun</w:t>
      </w:r>
      <w:proofErr w:type="spellEnd"/>
      <w:r>
        <w:t>). При выполнении условия</w:t>
      </w:r>
      <w:r>
        <w:rPr>
          <w:lang w:val="en-US"/>
        </w:rPr>
        <w:t xml:space="preserve"> </w:t>
      </w:r>
      <w:r>
        <w:t>произвести переопределение вспомогательной текстовой переменной $</w:t>
      </w:r>
      <w:proofErr w:type="spellStart"/>
      <w:r>
        <w:t>weekday</w:t>
      </w:r>
      <w:proofErr w:type="spellEnd"/>
      <w:r>
        <w:t>.</w:t>
      </w:r>
    </w:p>
    <w:p w:rsidR="00B34596" w:rsidRDefault="00B34596" w:rsidP="00B34596">
      <w:pPr>
        <w:pStyle w:val="aff"/>
      </w:pPr>
      <w:proofErr w:type="spellStart"/>
      <w:r>
        <w:t>if</w:t>
      </w:r>
      <w:proofErr w:type="spellEnd"/>
      <w:r>
        <w:t xml:space="preserve"> ($</w:t>
      </w:r>
      <w:proofErr w:type="spellStart"/>
      <w:r>
        <w:t>weekday</w:t>
      </w:r>
      <w:proofErr w:type="spellEnd"/>
      <w:r>
        <w:t xml:space="preserve"> = = &amp;#</w:t>
      </w:r>
      <w:proofErr w:type="gramStart"/>
      <w:r>
        <w:t>39;Mon</w:t>
      </w:r>
      <w:proofErr w:type="gramEnd"/>
      <w:r>
        <w:t>&amp;#39;) { $</w:t>
      </w:r>
      <w:proofErr w:type="spellStart"/>
      <w:r>
        <w:t>weekday</w:t>
      </w:r>
      <w:proofErr w:type="spellEnd"/>
      <w:r>
        <w:t>=&amp;</w:t>
      </w:r>
      <w:proofErr w:type="spellStart"/>
      <w:r>
        <w:t>quot;понедельник&amp;quot</w:t>
      </w:r>
      <w:proofErr w:type="spellEnd"/>
      <w:r>
        <w:t xml:space="preserve">;}; и </w:t>
      </w:r>
      <w:proofErr w:type="spellStart"/>
      <w:r>
        <w:t>д.т</w:t>
      </w:r>
      <w:proofErr w:type="spellEnd"/>
      <w:r>
        <w:t>.</w:t>
      </w:r>
    </w:p>
    <w:p w:rsidR="00B34596" w:rsidRDefault="00B34596" w:rsidP="00B34596">
      <w:pPr>
        <w:pStyle w:val="aff"/>
      </w:pPr>
      <w:r>
        <w:t>*Во всех разработанных скриптах использовать комментарии к программному коду.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>К</w:t>
      </w:r>
      <w:r>
        <w:t>онтрольные вопросы</w:t>
      </w:r>
      <w:r>
        <w:rPr>
          <w:lang w:val="en-US"/>
        </w:rPr>
        <w:t>:</w:t>
      </w:r>
    </w:p>
    <w:p w:rsidR="00B34596" w:rsidRDefault="00B34596" w:rsidP="00B34596">
      <w:pPr>
        <w:pStyle w:val="aff"/>
      </w:pPr>
      <w:r>
        <w:lastRenderedPageBreak/>
        <w:t>1. Опишите основные этапы обработки файлов в PHP. Для реализации каких функциональных</w:t>
      </w:r>
      <w:r w:rsidRPr="00B34596">
        <w:t xml:space="preserve"> </w:t>
      </w:r>
      <w:r>
        <w:t>элементов сайта целесообразно использовать работу с файлами?</w:t>
      </w:r>
    </w:p>
    <w:p w:rsidR="00B34596" w:rsidRDefault="00B34596" w:rsidP="00B34596">
      <w:pPr>
        <w:pStyle w:val="aff"/>
      </w:pPr>
      <w:r>
        <w:t>Обработка файлов в PHP включает несколько основных этапов: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Открытие файла: Для работы с файлом его необходимо открыть с помощью соответствующих функций. Это может быть сделано в режиме чтения, записи или добавления.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Чтение или запись данных: После открытия файла можно либо читать данные из него, либо записывать данные в него. В зависимости от режима открытия файла используются разные функции.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Закрытие файла: После завершения работы с файлом его нужно закрыть, чтобы освободить ресурсы.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Обработка ошибок: Важно обрабатывать возможные ошибки, такие как отсутствие файла, недостаток прав на чтение/запись и т.д.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Функциональные элементы сайта, где целесообразно использовать работу с файлами: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Загрузка и хранение пользовательских данных: Например, сохранение профилей пользователей или настроек.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proofErr w:type="spellStart"/>
      <w:r>
        <w:t>Логи</w:t>
      </w:r>
      <w:proofErr w:type="spellEnd"/>
      <w:r>
        <w:t xml:space="preserve"> и отчеты: Запись действий пользователей или системных событий для последующего анализа.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>Импорт и экспорт данных: Чтение и запись данных в формате CSV или текстовых файлов.</w:t>
      </w:r>
    </w:p>
    <w:p w:rsidR="00B34596" w:rsidRDefault="00B34596" w:rsidP="00B34596">
      <w:pPr>
        <w:pStyle w:val="aff"/>
        <w:numPr>
          <w:ilvl w:val="0"/>
          <w:numId w:val="23"/>
        </w:numPr>
        <w:tabs>
          <w:tab w:val="left" w:pos="1134"/>
        </w:tabs>
        <w:ind w:left="0" w:firstLine="851"/>
      </w:pPr>
      <w:r>
        <w:t xml:space="preserve">Хранение изображений и </w:t>
      </w:r>
      <w:proofErr w:type="spellStart"/>
      <w:r>
        <w:t>медиафайлов</w:t>
      </w:r>
      <w:proofErr w:type="spellEnd"/>
      <w:r>
        <w:t>: Сохранение загруженных пользователями файлов на сервере.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>2. Укажите какие функции PHP предназначены для выполнения следующих действий с</w:t>
      </w:r>
      <w:r w:rsidRPr="00B34596">
        <w:t xml:space="preserve"> </w:t>
      </w:r>
      <w:r>
        <w:t>файлами: открытие файла, чтение данных из файла, запись данных в файл, закрытие файла,</w:t>
      </w:r>
      <w:r w:rsidRPr="00B34596">
        <w:t xml:space="preserve"> </w:t>
      </w:r>
      <w:r>
        <w:t>блокировка файла, проверка существования файла, признак конца файла, удаление файла.</w:t>
      </w:r>
      <w:r w:rsidRPr="00B34596">
        <w:t xml:space="preserve"> </w:t>
      </w:r>
      <w:r>
        <w:t>Приведите примеры их использования.</w:t>
      </w:r>
    </w:p>
    <w:p w:rsidR="00B34596" w:rsidRDefault="00B34596" w:rsidP="00B34596">
      <w:pPr>
        <w:pStyle w:val="aff"/>
      </w:pPr>
      <w:r>
        <w:t>Вот функции PHP, предназначенные для выполнения различных действий с файлами:</w:t>
      </w:r>
    </w:p>
    <w:p w:rsidR="00B34596" w:rsidRDefault="00B34596" w:rsidP="00B34596">
      <w:pPr>
        <w:pStyle w:val="aff"/>
      </w:pPr>
      <w:r>
        <w:t xml:space="preserve">Открытие файла: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:rsidR="00B34596" w:rsidRDefault="00B34596" w:rsidP="00B34596">
      <w:pPr>
        <w:pStyle w:val="aff"/>
      </w:pPr>
      <w:r>
        <w:t>$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'example.txt', 'r'); // Открыть файл для чтения</w:t>
      </w:r>
    </w:p>
    <w:p w:rsidR="00B34596" w:rsidRDefault="00B34596" w:rsidP="00B34596">
      <w:pPr>
        <w:pStyle w:val="aff"/>
      </w:pPr>
    </w:p>
    <w:p w:rsidR="00B34596" w:rsidRPr="00B34596" w:rsidRDefault="00B34596" w:rsidP="00B34596">
      <w:pPr>
        <w:pStyle w:val="aff"/>
        <w:rPr>
          <w:lang w:val="en-US"/>
        </w:rPr>
      </w:pPr>
      <w:r>
        <w:t>Чтение</w:t>
      </w:r>
      <w:r w:rsidRPr="00B34596">
        <w:rPr>
          <w:lang w:val="en-US"/>
        </w:rPr>
        <w:t xml:space="preserve"> </w:t>
      </w:r>
      <w:r>
        <w:t>данных</w:t>
      </w:r>
      <w:r w:rsidRPr="00B34596">
        <w:rPr>
          <w:lang w:val="en-US"/>
        </w:rPr>
        <w:t xml:space="preserve"> </w:t>
      </w:r>
      <w:r>
        <w:t>из</w:t>
      </w:r>
      <w:r w:rsidRPr="00B34596">
        <w:rPr>
          <w:lang w:val="en-US"/>
        </w:rPr>
        <w:t xml:space="preserve"> </w:t>
      </w:r>
      <w:r>
        <w:t>файла</w:t>
      </w:r>
      <w:r w:rsidRPr="00B34596">
        <w:rPr>
          <w:lang w:val="en-US"/>
        </w:rPr>
        <w:t xml:space="preserve">: </w:t>
      </w:r>
      <w:proofErr w:type="spellStart"/>
      <w:proofErr w:type="gramStart"/>
      <w:r w:rsidRPr="00B34596">
        <w:rPr>
          <w:lang w:val="en-US"/>
        </w:rPr>
        <w:t>fread</w:t>
      </w:r>
      <w:proofErr w:type="spellEnd"/>
      <w:r w:rsidRPr="00B34596">
        <w:rPr>
          <w:lang w:val="en-US"/>
        </w:rPr>
        <w:t>(</w:t>
      </w:r>
      <w:proofErr w:type="gramEnd"/>
      <w:r w:rsidRPr="00B34596">
        <w:rPr>
          <w:lang w:val="en-US"/>
        </w:rPr>
        <w:t xml:space="preserve">), </w:t>
      </w:r>
      <w:proofErr w:type="spellStart"/>
      <w:r w:rsidRPr="00B34596">
        <w:rPr>
          <w:lang w:val="en-US"/>
        </w:rPr>
        <w:t>fgets</w:t>
      </w:r>
      <w:proofErr w:type="spellEnd"/>
      <w:r w:rsidRPr="00B34596">
        <w:rPr>
          <w:lang w:val="en-US"/>
        </w:rPr>
        <w:t xml:space="preserve">(), </w:t>
      </w:r>
      <w:proofErr w:type="spellStart"/>
      <w:r w:rsidRPr="00B34596">
        <w:rPr>
          <w:lang w:val="en-US"/>
        </w:rPr>
        <w:t>file_get_contents</w:t>
      </w:r>
      <w:proofErr w:type="spellEnd"/>
      <w:r w:rsidRPr="00B34596">
        <w:rPr>
          <w:lang w:val="en-US"/>
        </w:rPr>
        <w:t>()</w:t>
      </w:r>
    </w:p>
    <w:p w:rsidR="00B34596" w:rsidRPr="00B34596" w:rsidRDefault="00B34596" w:rsidP="00B34596">
      <w:pPr>
        <w:pStyle w:val="aff"/>
        <w:rPr>
          <w:lang w:val="en-US"/>
        </w:rPr>
      </w:pPr>
      <w:r w:rsidRPr="00B34596">
        <w:rPr>
          <w:lang w:val="en-US"/>
        </w:rPr>
        <w:t xml:space="preserve">$content = </w:t>
      </w:r>
      <w:proofErr w:type="spellStart"/>
      <w:proofErr w:type="gramStart"/>
      <w:r w:rsidRPr="00B34596">
        <w:rPr>
          <w:lang w:val="en-US"/>
        </w:rPr>
        <w:t>fread</w:t>
      </w:r>
      <w:proofErr w:type="spellEnd"/>
      <w:r w:rsidRPr="00B34596">
        <w:rPr>
          <w:lang w:val="en-US"/>
        </w:rPr>
        <w:t>(</w:t>
      </w:r>
      <w:proofErr w:type="gramEnd"/>
      <w:r w:rsidRPr="00B34596">
        <w:rPr>
          <w:lang w:val="en-US"/>
        </w:rPr>
        <w:t xml:space="preserve">$file, </w:t>
      </w:r>
      <w:proofErr w:type="spellStart"/>
      <w:r w:rsidRPr="00B34596">
        <w:rPr>
          <w:lang w:val="en-US"/>
        </w:rPr>
        <w:t>filesize</w:t>
      </w:r>
      <w:proofErr w:type="spellEnd"/>
      <w:r w:rsidRPr="00B34596">
        <w:rPr>
          <w:lang w:val="en-US"/>
        </w:rPr>
        <w:t xml:space="preserve">('example.txt')); // </w:t>
      </w:r>
      <w:r>
        <w:t>Чтение</w:t>
      </w:r>
      <w:r w:rsidRPr="00B34596">
        <w:rPr>
          <w:lang w:val="en-US"/>
        </w:rPr>
        <w:t xml:space="preserve"> </w:t>
      </w:r>
      <w:r>
        <w:t>всего</w:t>
      </w:r>
      <w:r w:rsidRPr="00B34596">
        <w:rPr>
          <w:lang w:val="en-US"/>
        </w:rPr>
        <w:t xml:space="preserve"> </w:t>
      </w:r>
      <w:r>
        <w:t>содержимого</w:t>
      </w:r>
      <w:r w:rsidRPr="00B34596">
        <w:rPr>
          <w:lang w:val="en-US"/>
        </w:rPr>
        <w:t xml:space="preserve"> </w:t>
      </w:r>
      <w:r>
        <w:t>файла</w:t>
      </w:r>
    </w:p>
    <w:p w:rsidR="00B34596" w:rsidRPr="00B34596" w:rsidRDefault="00B34596" w:rsidP="00B34596">
      <w:pPr>
        <w:pStyle w:val="aff"/>
        <w:rPr>
          <w:lang w:val="en-US"/>
        </w:rPr>
      </w:pPr>
    </w:p>
    <w:p w:rsidR="00B34596" w:rsidRPr="00B34596" w:rsidRDefault="00B34596" w:rsidP="00B34596">
      <w:pPr>
        <w:pStyle w:val="aff"/>
        <w:rPr>
          <w:lang w:val="en-US"/>
        </w:rPr>
      </w:pPr>
      <w:r>
        <w:t>Запись</w:t>
      </w:r>
      <w:r w:rsidRPr="00B34596">
        <w:rPr>
          <w:lang w:val="en-US"/>
        </w:rPr>
        <w:t xml:space="preserve"> </w:t>
      </w:r>
      <w:r>
        <w:t>данных</w:t>
      </w:r>
      <w:r w:rsidRPr="00B34596">
        <w:rPr>
          <w:lang w:val="en-US"/>
        </w:rPr>
        <w:t xml:space="preserve"> </w:t>
      </w:r>
      <w:r>
        <w:t>в</w:t>
      </w:r>
      <w:r w:rsidRPr="00B34596">
        <w:rPr>
          <w:lang w:val="en-US"/>
        </w:rPr>
        <w:t xml:space="preserve"> </w:t>
      </w:r>
      <w:r>
        <w:t>файл</w:t>
      </w:r>
      <w:r w:rsidRPr="00B34596">
        <w:rPr>
          <w:lang w:val="en-US"/>
        </w:rPr>
        <w:t xml:space="preserve">: </w:t>
      </w:r>
      <w:proofErr w:type="spellStart"/>
      <w:proofErr w:type="gramStart"/>
      <w:r w:rsidRPr="00B34596">
        <w:rPr>
          <w:lang w:val="en-US"/>
        </w:rPr>
        <w:t>fwrite</w:t>
      </w:r>
      <w:proofErr w:type="spellEnd"/>
      <w:r w:rsidRPr="00B34596">
        <w:rPr>
          <w:lang w:val="en-US"/>
        </w:rPr>
        <w:t>(</w:t>
      </w:r>
      <w:proofErr w:type="gramEnd"/>
      <w:r w:rsidRPr="00B34596">
        <w:rPr>
          <w:lang w:val="en-US"/>
        </w:rPr>
        <w:t xml:space="preserve">), </w:t>
      </w:r>
      <w:proofErr w:type="spellStart"/>
      <w:r w:rsidRPr="00B34596">
        <w:rPr>
          <w:lang w:val="en-US"/>
        </w:rPr>
        <w:t>file_put_contents</w:t>
      </w:r>
      <w:proofErr w:type="spellEnd"/>
      <w:r w:rsidRPr="00B34596">
        <w:rPr>
          <w:lang w:val="en-US"/>
        </w:rPr>
        <w:t>()</w:t>
      </w:r>
    </w:p>
    <w:p w:rsidR="00B34596" w:rsidRPr="00B34596" w:rsidRDefault="00B34596" w:rsidP="00B34596">
      <w:pPr>
        <w:pStyle w:val="aff"/>
        <w:rPr>
          <w:lang w:val="en-US"/>
        </w:rPr>
      </w:pPr>
      <w:proofErr w:type="spellStart"/>
      <w:r w:rsidRPr="00B34596">
        <w:rPr>
          <w:lang w:val="en-US"/>
        </w:rPr>
        <w:lastRenderedPageBreak/>
        <w:t>file_put_</w:t>
      </w:r>
      <w:proofErr w:type="gramStart"/>
      <w:r w:rsidRPr="00B34596">
        <w:rPr>
          <w:lang w:val="en-US"/>
        </w:rPr>
        <w:t>contents</w:t>
      </w:r>
      <w:proofErr w:type="spellEnd"/>
      <w:r w:rsidRPr="00B34596">
        <w:rPr>
          <w:lang w:val="en-US"/>
        </w:rPr>
        <w:t>(</w:t>
      </w:r>
      <w:proofErr w:type="gramEnd"/>
      <w:r w:rsidRPr="00B34596">
        <w:rPr>
          <w:lang w:val="en-US"/>
        </w:rPr>
        <w:t>'example.txt', "</w:t>
      </w:r>
      <w:r>
        <w:t>Новый</w:t>
      </w:r>
      <w:r w:rsidRPr="00B34596">
        <w:rPr>
          <w:lang w:val="en-US"/>
        </w:rPr>
        <w:t xml:space="preserve"> </w:t>
      </w:r>
      <w:r>
        <w:t>текст</w:t>
      </w:r>
      <w:r w:rsidRPr="00B34596">
        <w:rPr>
          <w:lang w:val="en-US"/>
        </w:rPr>
        <w:t xml:space="preserve">\n"); // </w:t>
      </w:r>
      <w:r>
        <w:t>Запись</w:t>
      </w:r>
      <w:r w:rsidRPr="00B34596">
        <w:rPr>
          <w:lang w:val="en-US"/>
        </w:rPr>
        <w:t xml:space="preserve"> </w:t>
      </w:r>
      <w:r>
        <w:t>данных</w:t>
      </w:r>
      <w:r w:rsidRPr="00B34596">
        <w:rPr>
          <w:lang w:val="en-US"/>
        </w:rPr>
        <w:t xml:space="preserve"> </w:t>
      </w:r>
      <w:r>
        <w:t>в</w:t>
      </w:r>
      <w:r w:rsidRPr="00B34596">
        <w:rPr>
          <w:lang w:val="en-US"/>
        </w:rPr>
        <w:t xml:space="preserve"> </w:t>
      </w:r>
      <w:r>
        <w:t>файл</w:t>
      </w:r>
    </w:p>
    <w:p w:rsidR="00B34596" w:rsidRDefault="00B34596" w:rsidP="00B34596">
      <w:pPr>
        <w:pStyle w:val="aff"/>
      </w:pPr>
    </w:p>
    <w:p w:rsidR="00B34596" w:rsidRPr="00B34596" w:rsidRDefault="00B34596" w:rsidP="00B34596">
      <w:pPr>
        <w:pStyle w:val="aff"/>
      </w:pPr>
      <w:r>
        <w:t>Закрытие</w:t>
      </w:r>
      <w:r w:rsidRPr="00B34596">
        <w:t xml:space="preserve"> </w:t>
      </w:r>
      <w:r>
        <w:t>файла</w:t>
      </w:r>
      <w:r w:rsidRPr="00B34596">
        <w:t xml:space="preserve">: </w:t>
      </w:r>
      <w:proofErr w:type="spellStart"/>
      <w:proofErr w:type="gramStart"/>
      <w:r w:rsidRPr="00B34596">
        <w:rPr>
          <w:lang w:val="en-US"/>
        </w:rPr>
        <w:t>fclose</w:t>
      </w:r>
      <w:proofErr w:type="spellEnd"/>
      <w:r w:rsidRPr="00B34596">
        <w:t>(</w:t>
      </w:r>
      <w:proofErr w:type="gramEnd"/>
      <w:r w:rsidRPr="00B34596">
        <w:t>)</w:t>
      </w:r>
    </w:p>
    <w:p w:rsidR="00B34596" w:rsidRDefault="00B34596" w:rsidP="00B34596">
      <w:pPr>
        <w:pStyle w:val="aff"/>
      </w:pPr>
      <w:proofErr w:type="spellStart"/>
      <w:r>
        <w:t>fclose</w:t>
      </w:r>
      <w:proofErr w:type="spellEnd"/>
      <w:r>
        <w:t>($</w:t>
      </w:r>
      <w:proofErr w:type="spellStart"/>
      <w:r>
        <w:t>file</w:t>
      </w:r>
      <w:proofErr w:type="spellEnd"/>
      <w:r>
        <w:t>); // Закрытие файла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 xml:space="preserve">Блокировка файла: </w:t>
      </w:r>
      <w:proofErr w:type="spellStart"/>
      <w:proofErr w:type="gramStart"/>
      <w:r>
        <w:t>flock</w:t>
      </w:r>
      <w:proofErr w:type="spellEnd"/>
      <w:r>
        <w:t>(</w:t>
      </w:r>
      <w:proofErr w:type="gramEnd"/>
      <w:r>
        <w:t>)</w:t>
      </w:r>
    </w:p>
    <w:p w:rsidR="00B34596" w:rsidRDefault="00B34596" w:rsidP="00B34596">
      <w:pPr>
        <w:pStyle w:val="aff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flock</w:t>
      </w:r>
      <w:proofErr w:type="spellEnd"/>
      <w:r>
        <w:t>(</w:t>
      </w:r>
      <w:proofErr w:type="gramEnd"/>
      <w:r>
        <w:t>$</w:t>
      </w:r>
      <w:proofErr w:type="spellStart"/>
      <w:r>
        <w:t>file</w:t>
      </w:r>
      <w:proofErr w:type="spellEnd"/>
      <w:r>
        <w:t>, LOCK_EX)) { // Блокировка файла для эксклюзивного доступа</w:t>
      </w:r>
    </w:p>
    <w:p w:rsidR="00B34596" w:rsidRDefault="00B34596" w:rsidP="00B34596">
      <w:pPr>
        <w:pStyle w:val="aff"/>
      </w:pPr>
      <w:r>
        <w:t xml:space="preserve">    // Работа с файлом</w:t>
      </w:r>
    </w:p>
    <w:p w:rsidR="00B34596" w:rsidRDefault="00B34596" w:rsidP="00B34596">
      <w:pPr>
        <w:pStyle w:val="aff"/>
      </w:pPr>
      <w:r>
        <w:t xml:space="preserve">    </w:t>
      </w:r>
      <w:proofErr w:type="spellStart"/>
      <w:proofErr w:type="gramStart"/>
      <w:r>
        <w:t>flock</w:t>
      </w:r>
      <w:proofErr w:type="spellEnd"/>
      <w:r>
        <w:t>(</w:t>
      </w:r>
      <w:proofErr w:type="gramEnd"/>
      <w:r>
        <w:t>$</w:t>
      </w:r>
      <w:proofErr w:type="spellStart"/>
      <w:r>
        <w:t>file</w:t>
      </w:r>
      <w:proofErr w:type="spellEnd"/>
      <w:r>
        <w:t>, LOCK_UN); // Снятие блокировки</w:t>
      </w:r>
    </w:p>
    <w:p w:rsidR="00B34596" w:rsidRDefault="00B34596" w:rsidP="00B34596">
      <w:pPr>
        <w:pStyle w:val="aff"/>
      </w:pPr>
      <w:r>
        <w:t>}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 xml:space="preserve">Проверка существования файла: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)</w:t>
      </w:r>
    </w:p>
    <w:p w:rsidR="00B34596" w:rsidRPr="00B34596" w:rsidRDefault="00B34596" w:rsidP="00B34596">
      <w:pPr>
        <w:pStyle w:val="aff"/>
        <w:rPr>
          <w:lang w:val="en-US"/>
        </w:rPr>
      </w:pPr>
      <w:proofErr w:type="gramStart"/>
      <w:r w:rsidRPr="00B34596">
        <w:rPr>
          <w:lang w:val="en-US"/>
        </w:rPr>
        <w:t>if</w:t>
      </w:r>
      <w:proofErr w:type="gramEnd"/>
      <w:r w:rsidRPr="00B34596">
        <w:rPr>
          <w:lang w:val="en-US"/>
        </w:rPr>
        <w:t xml:space="preserve"> (</w:t>
      </w:r>
      <w:proofErr w:type="spellStart"/>
      <w:r w:rsidRPr="00B34596">
        <w:rPr>
          <w:lang w:val="en-US"/>
        </w:rPr>
        <w:t>file_exists</w:t>
      </w:r>
      <w:proofErr w:type="spellEnd"/>
      <w:r w:rsidRPr="00B34596">
        <w:rPr>
          <w:lang w:val="en-US"/>
        </w:rPr>
        <w:t>('example.txt')) {</w:t>
      </w:r>
    </w:p>
    <w:p w:rsidR="00B34596" w:rsidRDefault="00B34596" w:rsidP="00B34596">
      <w:pPr>
        <w:pStyle w:val="aff"/>
      </w:pPr>
      <w:r w:rsidRPr="00B34596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"Файл существует.";</w:t>
      </w:r>
    </w:p>
    <w:p w:rsidR="00B34596" w:rsidRDefault="00B34596" w:rsidP="00B34596">
      <w:pPr>
        <w:pStyle w:val="aff"/>
      </w:pPr>
      <w:r>
        <w:t>}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 xml:space="preserve">Признак конца файла: </w:t>
      </w:r>
      <w:proofErr w:type="spellStart"/>
      <w:proofErr w:type="gramStart"/>
      <w:r>
        <w:t>feof</w:t>
      </w:r>
      <w:proofErr w:type="spellEnd"/>
      <w:r>
        <w:t>(</w:t>
      </w:r>
      <w:proofErr w:type="gramEnd"/>
      <w:r>
        <w:t>)</w:t>
      </w:r>
    </w:p>
    <w:p w:rsidR="00B34596" w:rsidRPr="00B34596" w:rsidRDefault="00B34596" w:rsidP="00B34596">
      <w:pPr>
        <w:pStyle w:val="aff"/>
        <w:rPr>
          <w:lang w:val="en-US"/>
        </w:rPr>
      </w:pPr>
      <w:proofErr w:type="gramStart"/>
      <w:r w:rsidRPr="00B34596">
        <w:rPr>
          <w:lang w:val="en-US"/>
        </w:rPr>
        <w:t>while</w:t>
      </w:r>
      <w:proofErr w:type="gramEnd"/>
      <w:r w:rsidRPr="00B34596">
        <w:rPr>
          <w:lang w:val="en-US"/>
        </w:rPr>
        <w:t xml:space="preserve"> (!</w:t>
      </w:r>
      <w:proofErr w:type="spellStart"/>
      <w:r w:rsidRPr="00B34596">
        <w:rPr>
          <w:lang w:val="en-US"/>
        </w:rPr>
        <w:t>feof</w:t>
      </w:r>
      <w:proofErr w:type="spellEnd"/>
      <w:r w:rsidRPr="00B34596">
        <w:rPr>
          <w:lang w:val="en-US"/>
        </w:rPr>
        <w:t>($file)) {</w:t>
      </w:r>
    </w:p>
    <w:p w:rsidR="00B34596" w:rsidRPr="00B34596" w:rsidRDefault="00B34596" w:rsidP="00B34596">
      <w:pPr>
        <w:pStyle w:val="aff"/>
        <w:rPr>
          <w:lang w:val="en-US"/>
        </w:rPr>
      </w:pPr>
      <w:r w:rsidRPr="00B34596">
        <w:rPr>
          <w:lang w:val="en-US"/>
        </w:rPr>
        <w:t xml:space="preserve">    $line = </w:t>
      </w:r>
      <w:proofErr w:type="spellStart"/>
      <w:proofErr w:type="gramStart"/>
      <w:r w:rsidRPr="00B34596">
        <w:rPr>
          <w:lang w:val="en-US"/>
        </w:rPr>
        <w:t>fgets</w:t>
      </w:r>
      <w:proofErr w:type="spellEnd"/>
      <w:r w:rsidRPr="00B34596">
        <w:rPr>
          <w:lang w:val="en-US"/>
        </w:rPr>
        <w:t>(</w:t>
      </w:r>
      <w:proofErr w:type="gramEnd"/>
      <w:r w:rsidRPr="00B34596">
        <w:rPr>
          <w:lang w:val="en-US"/>
        </w:rPr>
        <w:t>$file);</w:t>
      </w:r>
    </w:p>
    <w:p w:rsidR="00B34596" w:rsidRDefault="00B34596" w:rsidP="00B34596">
      <w:pPr>
        <w:pStyle w:val="aff"/>
      </w:pPr>
      <w:r w:rsidRPr="00B34596">
        <w:rPr>
          <w:lang w:val="en-US"/>
        </w:rPr>
        <w:t xml:space="preserve">    </w:t>
      </w:r>
      <w:r>
        <w:t>// Обработка строки</w:t>
      </w:r>
    </w:p>
    <w:p w:rsidR="00B34596" w:rsidRDefault="00B34596" w:rsidP="00B34596">
      <w:pPr>
        <w:pStyle w:val="aff"/>
      </w:pPr>
      <w:r>
        <w:t>}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r>
        <w:t xml:space="preserve">Удаление файла: </w:t>
      </w:r>
      <w:proofErr w:type="spellStart"/>
      <w:proofErr w:type="gramStart"/>
      <w:r>
        <w:t>unlink</w:t>
      </w:r>
      <w:proofErr w:type="spellEnd"/>
      <w:r>
        <w:t>(</w:t>
      </w:r>
      <w:proofErr w:type="gramEnd"/>
      <w:r>
        <w:t>)</w:t>
      </w:r>
    </w:p>
    <w:p w:rsidR="00B34596" w:rsidRDefault="00B34596" w:rsidP="00B34596">
      <w:pPr>
        <w:pStyle w:val="aff"/>
      </w:pPr>
      <w:proofErr w:type="spellStart"/>
      <w:r>
        <w:t>unlink</w:t>
      </w:r>
      <w:proofErr w:type="spellEnd"/>
      <w:r>
        <w:t>('example.txt'); // Удаление файла</w:t>
      </w:r>
    </w:p>
    <w:p w:rsidR="00B34596" w:rsidRDefault="00B34596" w:rsidP="00B34596">
      <w:pPr>
        <w:pStyle w:val="aff"/>
      </w:pPr>
    </w:p>
    <w:p w:rsidR="00A22157" w:rsidRDefault="00B34596" w:rsidP="00B34596">
      <w:pPr>
        <w:pStyle w:val="aff"/>
      </w:pPr>
      <w:r>
        <w:t>3. Укажите назначение функций PHP, предназначенных для работы с датой, временем и</w:t>
      </w:r>
      <w:r w:rsidRPr="00B34596">
        <w:t xml:space="preserve"> </w:t>
      </w:r>
      <w:r>
        <w:t>календарем, которые вы использовали при выполнении заданий из лабораторной работы.</w:t>
      </w:r>
    </w:p>
    <w:p w:rsidR="00B34596" w:rsidRDefault="00B34596" w:rsidP="00B34596">
      <w:pPr>
        <w:pStyle w:val="aff"/>
      </w:pPr>
      <w:r>
        <w:t>Вот некоторые функции PHP, которые используются для работы с датой и временем:</w:t>
      </w:r>
    </w:p>
    <w:p w:rsidR="00B34596" w:rsidRDefault="00B34596" w:rsidP="00B34596">
      <w:pPr>
        <w:pStyle w:val="aff"/>
      </w:pPr>
      <w:proofErr w:type="spellStart"/>
      <w:proofErr w:type="gramStart"/>
      <w:r>
        <w:t>date</w:t>
      </w:r>
      <w:proofErr w:type="spellEnd"/>
      <w:r>
        <w:t>(</w:t>
      </w:r>
      <w:proofErr w:type="gramEnd"/>
      <w:r>
        <w:t>): Форматирует текущую дату и время.</w:t>
      </w:r>
    </w:p>
    <w:p w:rsidR="00B34596" w:rsidRDefault="00B34596" w:rsidP="00B34596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'j. n. Y'); // Выводит текущую дату в формате "1. 04. 2023"</w:t>
      </w:r>
    </w:p>
    <w:p w:rsidR="00B34596" w:rsidRDefault="00B34596" w:rsidP="00B34596">
      <w:pPr>
        <w:pStyle w:val="aff"/>
      </w:pP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): Преобразует строку даты в метку времени.</w:t>
      </w:r>
    </w:p>
    <w:p w:rsidR="00B34596" w:rsidRDefault="00B34596" w:rsidP="00B34596">
      <w:pPr>
        <w:pStyle w:val="aff"/>
      </w:pPr>
      <w:r>
        <w:t>$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strtotime</w:t>
      </w:r>
      <w:proofErr w:type="spellEnd"/>
      <w:r>
        <w:t>('</w:t>
      </w:r>
      <w:proofErr w:type="spellStart"/>
      <w:r>
        <w:t>now</w:t>
      </w:r>
      <w:proofErr w:type="spellEnd"/>
      <w:r>
        <w:t xml:space="preserve">'); // Получение текущего времени в формате </w:t>
      </w:r>
      <w:proofErr w:type="spellStart"/>
      <w:r>
        <w:t>timestamp</w:t>
      </w:r>
      <w:proofErr w:type="spellEnd"/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): Возвращает текущее время в формате </w:t>
      </w:r>
      <w:proofErr w:type="spellStart"/>
      <w:r>
        <w:t>timestamp</w:t>
      </w:r>
      <w:proofErr w:type="spellEnd"/>
      <w:r>
        <w:t>.</w:t>
      </w:r>
    </w:p>
    <w:p w:rsidR="00B34596" w:rsidRDefault="00B34596" w:rsidP="00B34596">
      <w:pPr>
        <w:pStyle w:val="aff"/>
      </w:pPr>
      <w:r>
        <w:t>$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>); // Получение текущего времени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proofErr w:type="spellStart"/>
      <w:proofErr w:type="gramStart"/>
      <w:r>
        <w:t>mktime</w:t>
      </w:r>
      <w:proofErr w:type="spellEnd"/>
      <w:r>
        <w:t>(</w:t>
      </w:r>
      <w:proofErr w:type="gramEnd"/>
      <w:r>
        <w:t>): Создает метку времени из заданных параметров даты и времени.</w:t>
      </w:r>
    </w:p>
    <w:p w:rsidR="00B34596" w:rsidRDefault="00B34596" w:rsidP="00B34596">
      <w:pPr>
        <w:pStyle w:val="aff"/>
      </w:pPr>
      <w:r>
        <w:t>$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 xml:space="preserve">0, 0, 0, 4, 1, 2023); // Получение </w:t>
      </w:r>
      <w:proofErr w:type="spellStart"/>
      <w:r>
        <w:t>timestamp</w:t>
      </w:r>
      <w:proofErr w:type="spellEnd"/>
      <w:r>
        <w:t xml:space="preserve"> для 1 апреля 2023 года</w:t>
      </w:r>
    </w:p>
    <w:p w:rsidR="00B34596" w:rsidRDefault="00B34596" w:rsidP="00B34596">
      <w:pPr>
        <w:pStyle w:val="aff"/>
      </w:pPr>
    </w:p>
    <w:p w:rsidR="00B34596" w:rsidRDefault="00B34596" w:rsidP="00B34596">
      <w:pPr>
        <w:pStyle w:val="aff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): Возвращает ассоциативный массив с информацией о дате.</w:t>
      </w:r>
    </w:p>
    <w:p w:rsidR="00B34596" w:rsidRDefault="00B34596" w:rsidP="00B34596">
      <w:pPr>
        <w:pStyle w:val="aff"/>
      </w:pPr>
      <w:bookmarkStart w:id="0" w:name="_GoBack"/>
      <w:bookmarkEnd w:id="0"/>
      <w:r>
        <w:t>$</w:t>
      </w:r>
      <w:proofErr w:type="spellStart"/>
      <w:r>
        <w:t>dateInfo</w:t>
      </w:r>
      <w:proofErr w:type="spellEnd"/>
      <w:r>
        <w:t xml:space="preserve"> = </w:t>
      </w:r>
      <w:proofErr w:type="spellStart"/>
      <w:r>
        <w:t>getdate</w:t>
      </w:r>
      <w:proofErr w:type="spellEnd"/>
      <w:r>
        <w:t>(); // Получение информации о текущей дате</w:t>
      </w:r>
    </w:p>
    <w:p w:rsidR="00B34596" w:rsidRPr="00A22157" w:rsidRDefault="00B34596" w:rsidP="00B34596">
      <w:pPr>
        <w:pStyle w:val="aff"/>
      </w:pPr>
    </w:p>
    <w:sectPr w:rsidR="00B34596" w:rsidRPr="00A22157" w:rsidSect="0097709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DC" w:rsidRDefault="005349DC" w:rsidP="00D973E7">
      <w:r>
        <w:separator/>
      </w:r>
    </w:p>
  </w:endnote>
  <w:endnote w:type="continuationSeparator" w:id="0">
    <w:p w:rsidR="005349DC" w:rsidRDefault="005349DC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Pr="001D5434" w:rsidRDefault="00EF391B" w:rsidP="00510612">
    <w:pPr>
      <w:pStyle w:val="a7"/>
      <w:framePr w:wrap="around" w:vAnchor="text" w:hAnchor="margin" w:xAlign="right" w:y="1"/>
      <w:rPr>
        <w:rStyle w:val="a9"/>
        <w:rFonts w:ascii="ISOCPEUR" w:hAnsi="ISOCPEUR"/>
      </w:rPr>
    </w:pPr>
    <w:r w:rsidRPr="001D5434">
      <w:rPr>
        <w:rStyle w:val="a9"/>
        <w:rFonts w:ascii="ISOCPEUR" w:hAnsi="ISOCPEUR"/>
      </w:rPr>
      <w:fldChar w:fldCharType="begin"/>
    </w:r>
    <w:r w:rsidRPr="001D5434">
      <w:rPr>
        <w:rStyle w:val="a9"/>
        <w:rFonts w:ascii="ISOCPEUR" w:hAnsi="ISOCPEUR"/>
      </w:rPr>
      <w:instrText xml:space="preserve">PAGE  </w:instrText>
    </w:r>
    <w:r w:rsidRPr="001D5434">
      <w:rPr>
        <w:rStyle w:val="a9"/>
        <w:rFonts w:ascii="ISOCPEUR" w:hAnsi="ISOCPEUR"/>
      </w:rPr>
      <w:fldChar w:fldCharType="separate"/>
    </w:r>
    <w:r w:rsidR="00B34596">
      <w:rPr>
        <w:rStyle w:val="a9"/>
        <w:rFonts w:ascii="ISOCPEUR" w:hAnsi="ISOCPEUR"/>
        <w:noProof/>
      </w:rPr>
      <w:t>4</w:t>
    </w:r>
    <w:r w:rsidRPr="001D5434">
      <w:rPr>
        <w:rStyle w:val="a9"/>
        <w:rFonts w:ascii="ISOCPEUR" w:hAnsi="ISOCPEUR"/>
      </w:rPr>
      <w:fldChar w:fldCharType="end"/>
    </w:r>
  </w:p>
  <w:p w:rsidR="00EF391B" w:rsidRPr="001D5434" w:rsidRDefault="0085244B" w:rsidP="00510612">
    <w:pPr>
      <w:pStyle w:val="a7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81B4305" wp14:editId="78E7136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B4305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E0F2B2" wp14:editId="77CB7632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2417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24CB5" wp14:editId="48C58F00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8CF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BC545" wp14:editId="049BD2D8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263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455B9" wp14:editId="00898F53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C45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4C12F5" wp14:editId="5980167F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C4A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BF51C" wp14:editId="7426E705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FE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799F55" wp14:editId="3BE244B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B3D5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73DDB9" wp14:editId="620E04F5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34C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1037E" wp14:editId="294FE67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5F5C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49606F" wp14:editId="0F05702C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9606F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D068C" wp14:editId="2EE11C66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AA3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0B5258" wp14:editId="0662B2EB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2465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257C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06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0F2465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5258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EF391B" w:rsidRPr="000F2465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E257C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06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0F2465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696A6" wp14:editId="477E176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B3459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696A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B3459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548DA1" wp14:editId="05CA30B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48DA1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BB53B7" wp14:editId="058763A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B53B7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06E525" wp14:editId="4191905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E525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5C040C" wp14:editId="4D14060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C040C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0E2500E" wp14:editId="5525E91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0036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6B5C63" wp14:editId="73C41DA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B5C6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5B35C46" wp14:editId="0CE7CEF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35C4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FB6B91" wp14:editId="4F5A55F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6B9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7A1D394" wp14:editId="763EBA9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1D39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F892D49" wp14:editId="2C9B423B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92D49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489CCF" wp14:editId="0BB4A71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9CCF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79DFF0" wp14:editId="5A90CCD5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DFF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00EEEA2" wp14:editId="57E57BD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EEEA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DC446" wp14:editId="05EF83A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DC44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9974EE" wp14:editId="2A27A63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974E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E1FE744" wp14:editId="38F7F56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E74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8DE76E" wp14:editId="2DF4223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58C4" w:rsidRDefault="00EF391B" w:rsidP="00510612">
                          <w:pPr>
                            <w:pStyle w:val="a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DE76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EF391B" w:rsidRPr="000F58C4" w:rsidRDefault="00EF391B" w:rsidP="00510612">
                    <w:pPr>
                      <w:pStyle w:val="a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9D1FEEA" wp14:editId="582D037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1FEE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1E9D4E0" wp14:editId="1298728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9D4E0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6DDCF5" wp14:editId="7AC2AD3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DCF5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7D28AC" wp14:editId="718E1FC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28A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661891" wp14:editId="0BC955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6189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E2262E" wp14:editId="0FDF97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2262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BADC67" wp14:editId="0EA626F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ADC6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30EF5A" wp14:editId="4B5B169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13EB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7DFF2A" wp14:editId="7CB2A8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90A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E7CFFA" wp14:editId="142289CE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C9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0D718A" wp14:editId="7AC97C7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08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EB8F06C" wp14:editId="37EC173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176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431A07" wp14:editId="644A6D3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AAB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4C9566" wp14:editId="130C294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956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49907C6" wp14:editId="0DCC157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00D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9613F17" wp14:editId="52BE37A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1D8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6A3438" wp14:editId="136242C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A27D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BA89E7D" wp14:editId="4ED505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89E7D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35E6B8" wp14:editId="77E115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EDBB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05CED2" wp14:editId="26DC12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82B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AF31AE" wp14:editId="5311CF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47E2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62B0A1" wp14:editId="7E1F022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03D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A28124" wp14:editId="2340F6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9C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2A597C" wp14:editId="09B7AAB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1E0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CD897" wp14:editId="7BADF5D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7372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BD22E7" wp14:editId="01F0E4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79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693199" wp14:editId="0BA065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2604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36CDF" wp14:editId="38545A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032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1D5F37" wp14:editId="5CDA782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E73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DC" w:rsidRDefault="005349DC" w:rsidP="00D973E7">
      <w:r>
        <w:separator/>
      </w:r>
    </w:p>
  </w:footnote>
  <w:footnote w:type="continuationSeparator" w:id="0">
    <w:p w:rsidR="005349DC" w:rsidRDefault="005349DC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82574" wp14:editId="7991C40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2574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38AAFE" wp14:editId="5D04815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888C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C4"/>
    <w:multiLevelType w:val="hybridMultilevel"/>
    <w:tmpl w:val="A4FA800C"/>
    <w:lvl w:ilvl="0" w:tplc="91B43D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6B4C31"/>
    <w:multiLevelType w:val="hybridMultilevel"/>
    <w:tmpl w:val="200000CA"/>
    <w:lvl w:ilvl="0" w:tplc="93BC08B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6A4C"/>
    <w:multiLevelType w:val="hybridMultilevel"/>
    <w:tmpl w:val="36629586"/>
    <w:lvl w:ilvl="0" w:tplc="96D85F7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5CF"/>
    <w:multiLevelType w:val="hybridMultilevel"/>
    <w:tmpl w:val="444C8180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E77"/>
    <w:multiLevelType w:val="hybridMultilevel"/>
    <w:tmpl w:val="D02CDAA0"/>
    <w:lvl w:ilvl="0" w:tplc="39582F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74CBF"/>
    <w:multiLevelType w:val="hybridMultilevel"/>
    <w:tmpl w:val="185CE600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C4C09D2"/>
    <w:multiLevelType w:val="hybridMultilevel"/>
    <w:tmpl w:val="5406FBEA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65FD72EE"/>
    <w:multiLevelType w:val="hybridMultilevel"/>
    <w:tmpl w:val="23166A9C"/>
    <w:lvl w:ilvl="0" w:tplc="9C5C0C66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D8144D1"/>
    <w:multiLevelType w:val="hybridMultilevel"/>
    <w:tmpl w:val="D2EEB40E"/>
    <w:lvl w:ilvl="0" w:tplc="EBBAE1F0">
      <w:start w:val="1"/>
      <w:numFmt w:val="decimal"/>
      <w:pStyle w:val="a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E323FBB"/>
    <w:multiLevelType w:val="hybridMultilevel"/>
    <w:tmpl w:val="A09E643E"/>
    <w:lvl w:ilvl="0" w:tplc="22C8CA52">
      <w:start w:val="1"/>
      <w:numFmt w:val="bullet"/>
      <w:pStyle w:val="a0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31F3EF3"/>
    <w:multiLevelType w:val="hybridMultilevel"/>
    <w:tmpl w:val="512C5438"/>
    <w:lvl w:ilvl="0" w:tplc="97D695E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3"/>
  </w:num>
  <w:num w:numId="9">
    <w:abstractNumId w:val="22"/>
  </w:num>
  <w:num w:numId="10">
    <w:abstractNumId w:val="17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0"/>
  </w:num>
  <w:num w:numId="17">
    <w:abstractNumId w:val="21"/>
  </w:num>
  <w:num w:numId="18">
    <w:abstractNumId w:val="19"/>
  </w:num>
  <w:num w:numId="19">
    <w:abstractNumId w:val="20"/>
  </w:num>
  <w:num w:numId="20">
    <w:abstractNumId w:val="8"/>
  </w:num>
  <w:num w:numId="21">
    <w:abstractNumId w:val="16"/>
  </w:num>
  <w:num w:numId="22">
    <w:abstractNumId w:val="18"/>
  </w:num>
  <w:num w:numId="2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3"/>
    <w:rsid w:val="00001D3E"/>
    <w:rsid w:val="0000273C"/>
    <w:rsid w:val="000035CA"/>
    <w:rsid w:val="000035E2"/>
    <w:rsid w:val="000035FE"/>
    <w:rsid w:val="00012126"/>
    <w:rsid w:val="0001588A"/>
    <w:rsid w:val="0001742F"/>
    <w:rsid w:val="00021DA4"/>
    <w:rsid w:val="000233BE"/>
    <w:rsid w:val="000260A4"/>
    <w:rsid w:val="00026CB5"/>
    <w:rsid w:val="00027E62"/>
    <w:rsid w:val="000338C6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5D9A"/>
    <w:rsid w:val="000A628E"/>
    <w:rsid w:val="000B31F7"/>
    <w:rsid w:val="000B7A42"/>
    <w:rsid w:val="000C7419"/>
    <w:rsid w:val="000D02AC"/>
    <w:rsid w:val="000D14CE"/>
    <w:rsid w:val="000D7DC8"/>
    <w:rsid w:val="000F2465"/>
    <w:rsid w:val="000F45D6"/>
    <w:rsid w:val="000F71C3"/>
    <w:rsid w:val="00104618"/>
    <w:rsid w:val="001070BB"/>
    <w:rsid w:val="00116F57"/>
    <w:rsid w:val="00120A14"/>
    <w:rsid w:val="00121AEF"/>
    <w:rsid w:val="00121D7E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16CB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7E9"/>
    <w:rsid w:val="001E5FDF"/>
    <w:rsid w:val="001E6895"/>
    <w:rsid w:val="001F08C4"/>
    <w:rsid w:val="001F46AD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4393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3AEA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57AA"/>
    <w:rsid w:val="002C793E"/>
    <w:rsid w:val="002D2910"/>
    <w:rsid w:val="002D2AC4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A34"/>
    <w:rsid w:val="003962F6"/>
    <w:rsid w:val="003A3BE2"/>
    <w:rsid w:val="003A5698"/>
    <w:rsid w:val="003A7D3E"/>
    <w:rsid w:val="003B2CDA"/>
    <w:rsid w:val="003B4DB4"/>
    <w:rsid w:val="003B6F56"/>
    <w:rsid w:val="003B7825"/>
    <w:rsid w:val="003C2738"/>
    <w:rsid w:val="003C2B60"/>
    <w:rsid w:val="003D3247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08F1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5825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72CE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49DC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0134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581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37A2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3C9E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2F7C"/>
    <w:rsid w:val="007D6070"/>
    <w:rsid w:val="007D6377"/>
    <w:rsid w:val="007D778C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7BF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2EB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A2A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38C0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09B"/>
    <w:rsid w:val="00977145"/>
    <w:rsid w:val="00980865"/>
    <w:rsid w:val="00980D54"/>
    <w:rsid w:val="00981BB7"/>
    <w:rsid w:val="00990A23"/>
    <w:rsid w:val="0099234E"/>
    <w:rsid w:val="00992FB2"/>
    <w:rsid w:val="00993215"/>
    <w:rsid w:val="0099549C"/>
    <w:rsid w:val="00995E28"/>
    <w:rsid w:val="009A6403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157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772E3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1616"/>
    <w:rsid w:val="00AB2619"/>
    <w:rsid w:val="00AB2D43"/>
    <w:rsid w:val="00AB4022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2CC6"/>
    <w:rsid w:val="00B04F84"/>
    <w:rsid w:val="00B073C3"/>
    <w:rsid w:val="00B1031F"/>
    <w:rsid w:val="00B154F4"/>
    <w:rsid w:val="00B16F00"/>
    <w:rsid w:val="00B24D05"/>
    <w:rsid w:val="00B27624"/>
    <w:rsid w:val="00B30068"/>
    <w:rsid w:val="00B31941"/>
    <w:rsid w:val="00B329D9"/>
    <w:rsid w:val="00B34596"/>
    <w:rsid w:val="00B37592"/>
    <w:rsid w:val="00B37CB4"/>
    <w:rsid w:val="00B51A8E"/>
    <w:rsid w:val="00B56F8B"/>
    <w:rsid w:val="00B57427"/>
    <w:rsid w:val="00B603F9"/>
    <w:rsid w:val="00B61EB2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1352"/>
    <w:rsid w:val="00C64A0F"/>
    <w:rsid w:val="00C658CE"/>
    <w:rsid w:val="00C706DC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A73D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A47"/>
    <w:rsid w:val="00D73EA6"/>
    <w:rsid w:val="00D805A2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C6C"/>
    <w:rsid w:val="00DD2808"/>
    <w:rsid w:val="00DD2BD1"/>
    <w:rsid w:val="00DF1EED"/>
    <w:rsid w:val="00DF34D0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57C4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A181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56BC"/>
    <w:rsid w:val="00FB57EC"/>
    <w:rsid w:val="00FB5AF9"/>
    <w:rsid w:val="00FC15C2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F6833-CC2A-4CB3-AC12-E07F48F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242D2"/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1"/>
    <w:next w:val="a1"/>
    <w:link w:val="20"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1"/>
    <w:next w:val="a1"/>
    <w:link w:val="30"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1"/>
    <w:next w:val="a1"/>
    <w:link w:val="40"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10612"/>
  </w:style>
  <w:style w:type="paragraph" w:styleId="a5">
    <w:name w:val="header"/>
    <w:basedOn w:val="a1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2"/>
    <w:uiPriority w:val="99"/>
    <w:rsid w:val="00510612"/>
  </w:style>
  <w:style w:type="paragraph" w:styleId="a7">
    <w:name w:val="footer"/>
    <w:basedOn w:val="a1"/>
    <w:link w:val="a8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rsid w:val="00510612"/>
  </w:style>
  <w:style w:type="table" w:styleId="aa">
    <w:name w:val="Table Grid"/>
    <w:basedOn w:val="a3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1"/>
    <w:link w:val="ac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2"/>
    <w:link w:val="ab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2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1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Body Text Indent"/>
    <w:basedOn w:val="a1"/>
    <w:link w:val="ae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Основной текст с отступом Знак"/>
    <w:basedOn w:val="a2"/>
    <w:link w:val="ad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1"/>
    <w:next w:val="a1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">
    <w:name w:val="Balloon Text"/>
    <w:basedOn w:val="a1"/>
    <w:link w:val="af0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2"/>
    <w:rsid w:val="00510612"/>
  </w:style>
  <w:style w:type="paragraph" w:styleId="af1">
    <w:name w:val="caption"/>
    <w:basedOn w:val="a1"/>
    <w:next w:val="a1"/>
    <w:unhideWhenUsed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2">
    <w:name w:val="List Paragraph"/>
    <w:basedOn w:val="a1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3">
    <w:name w:val="Hyperlink"/>
    <w:basedOn w:val="a2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1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2"/>
    <w:rsid w:val="00F24125"/>
  </w:style>
  <w:style w:type="character" w:styleId="HTML">
    <w:name w:val="HTML Definition"/>
    <w:basedOn w:val="a2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2"/>
    <w:rsid w:val="00F24125"/>
  </w:style>
  <w:style w:type="paragraph" w:styleId="af5">
    <w:name w:val="Normal (Web)"/>
    <w:basedOn w:val="a1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Табличный"/>
    <w:basedOn w:val="a1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1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3"/>
    <w:next w:val="aa"/>
    <w:uiPriority w:val="39"/>
    <w:rsid w:val="00FE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001D3E"/>
    <w:rPr>
      <w:b/>
      <w:bCs/>
    </w:rPr>
  </w:style>
  <w:style w:type="paragraph" w:styleId="af8">
    <w:name w:val="TOC Heading"/>
    <w:basedOn w:val="1"/>
    <w:next w:val="a1"/>
    <w:uiPriority w:val="39"/>
    <w:unhideWhenUsed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9">
    <w:name w:val="Placeholder Text"/>
    <w:basedOn w:val="a2"/>
    <w:uiPriority w:val="99"/>
    <w:semiHidden/>
    <w:rsid w:val="00580B83"/>
    <w:rPr>
      <w:color w:val="808080"/>
    </w:rPr>
  </w:style>
  <w:style w:type="paragraph" w:customStyle="1" w:styleId="afa">
    <w:name w:val="Таблицы (моноширинный)"/>
    <w:basedOn w:val="a1"/>
    <w:next w:val="a1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3"/>
    <w:uiPriority w:val="61"/>
    <w:rsid w:val="003F4E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2"/>
    <w:rsid w:val="00BB2851"/>
  </w:style>
  <w:style w:type="character" w:customStyle="1" w:styleId="token">
    <w:name w:val="token"/>
    <w:basedOn w:val="a2"/>
    <w:rsid w:val="00C658CE"/>
  </w:style>
  <w:style w:type="paragraph" w:styleId="afb">
    <w:name w:val="endnote text"/>
    <w:basedOn w:val="a1"/>
    <w:link w:val="afc"/>
    <w:uiPriority w:val="99"/>
    <w:semiHidden/>
    <w:unhideWhenUsed/>
    <w:rsid w:val="00195287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195287"/>
    <w:rPr>
      <w:vertAlign w:val="superscript"/>
    </w:rPr>
  </w:style>
  <w:style w:type="paragraph" w:styleId="afe">
    <w:name w:val="Block Text"/>
    <w:basedOn w:val="a1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1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1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1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2"/>
    <w:rsid w:val="00181C26"/>
  </w:style>
  <w:style w:type="character" w:customStyle="1" w:styleId="promulgator">
    <w:name w:val="promulgator"/>
    <w:basedOn w:val="a2"/>
    <w:rsid w:val="00181C26"/>
  </w:style>
  <w:style w:type="character" w:customStyle="1" w:styleId="datepr">
    <w:name w:val="datepr"/>
    <w:basedOn w:val="a2"/>
    <w:rsid w:val="00181C26"/>
  </w:style>
  <w:style w:type="character" w:customStyle="1" w:styleId="number">
    <w:name w:val="number"/>
    <w:basedOn w:val="a2"/>
    <w:rsid w:val="00181C26"/>
  </w:style>
  <w:style w:type="paragraph" w:customStyle="1" w:styleId="aff">
    <w:name w:val="ГОСТ ГГПК"/>
    <w:basedOn w:val="a1"/>
    <w:link w:val="aff0"/>
    <w:qFormat/>
    <w:rsid w:val="001B16CB"/>
    <w:pPr>
      <w:spacing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ГОСТ ГГПК Знак"/>
    <w:basedOn w:val="a2"/>
    <w:link w:val="aff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1">
    <w:name w:val="ГОСТ ГГПК (таблица)"/>
    <w:basedOn w:val="aff"/>
    <w:link w:val="aff2"/>
    <w:qFormat/>
    <w:rsid w:val="00394A34"/>
    <w:pPr>
      <w:ind w:firstLine="0"/>
      <w:jc w:val="left"/>
    </w:pPr>
    <w:rPr>
      <w:sz w:val="24"/>
      <w:szCs w:val="24"/>
    </w:rPr>
  </w:style>
  <w:style w:type="character" w:customStyle="1" w:styleId="aff2">
    <w:name w:val="ГОСТ ГГПК (таблица) Знак"/>
    <w:basedOn w:val="aff0"/>
    <w:link w:val="aff1"/>
    <w:rsid w:val="00394A3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ГОСТ ГГПК (нумерованный список)"/>
    <w:basedOn w:val="aff"/>
    <w:link w:val="aff3"/>
    <w:qFormat/>
    <w:rsid w:val="001B16CB"/>
    <w:pPr>
      <w:numPr>
        <w:numId w:val="18"/>
      </w:numPr>
      <w:ind w:left="0" w:firstLine="851"/>
    </w:pPr>
  </w:style>
  <w:style w:type="paragraph" w:customStyle="1" w:styleId="a0">
    <w:name w:val="ГОСТ ГГПК (маркированный список)"/>
    <w:basedOn w:val="a"/>
    <w:link w:val="aff4"/>
    <w:qFormat/>
    <w:rsid w:val="00D805A2"/>
    <w:pPr>
      <w:numPr>
        <w:numId w:val="19"/>
      </w:numPr>
      <w:tabs>
        <w:tab w:val="left" w:pos="1134"/>
      </w:tabs>
      <w:ind w:left="0" w:firstLine="851"/>
    </w:pPr>
  </w:style>
  <w:style w:type="character" w:customStyle="1" w:styleId="aff3">
    <w:name w:val="ГОСТ ГГПК (нумерованный список) Знак"/>
    <w:basedOn w:val="aff0"/>
    <w:link w:val="a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ГОСТ ГГПК (маркированный список) Знак"/>
    <w:basedOn w:val="aff3"/>
    <w:link w:val="a0"/>
    <w:rsid w:val="00D805A2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43;&#1054;&#1057;&#1058;%20&#1043;&#1043;&#1055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B16E2-C5E1-4874-9150-73C221C8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ГГПК.dotx</Template>
  <TotalTime>75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2022-10-11T07:38:00Z</cp:lastPrinted>
  <dcterms:created xsi:type="dcterms:W3CDTF">2024-09-19T06:54:00Z</dcterms:created>
  <dcterms:modified xsi:type="dcterms:W3CDTF">2025-02-13T08:49:00Z</dcterms:modified>
</cp:coreProperties>
</file>