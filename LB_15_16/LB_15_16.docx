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6" w:rsidRPr="00B61EB2" w:rsidRDefault="00234393" w:rsidP="00234393">
      <w:pPr>
        <w:pStyle w:val="aff"/>
        <w:ind w:firstLine="0"/>
        <w:jc w:val="center"/>
        <w:rPr>
          <w:b/>
        </w:rPr>
      </w:pPr>
      <w:bookmarkStart w:id="0" w:name="_GoBack"/>
      <w:r w:rsidRPr="00B61EB2">
        <w:rPr>
          <w:b/>
        </w:rPr>
        <w:t>Лабораторная работа 15-16</w:t>
      </w:r>
    </w:p>
    <w:bookmarkEnd w:id="0"/>
    <w:p w:rsidR="00234393" w:rsidRPr="00234393" w:rsidRDefault="00234393" w:rsidP="00234393">
      <w:pPr>
        <w:pStyle w:val="aff"/>
        <w:ind w:firstLine="0"/>
        <w:jc w:val="center"/>
      </w:pPr>
      <w:r w:rsidRPr="00234393">
        <w:t xml:space="preserve">Объекты в </w:t>
      </w:r>
      <w:proofErr w:type="spellStart"/>
      <w:r w:rsidRPr="00234393">
        <w:t>Java</w:t>
      </w:r>
      <w:proofErr w:type="spellEnd"/>
      <w:r w:rsidRPr="00234393">
        <w:t xml:space="preserve"> </w:t>
      </w:r>
      <w:proofErr w:type="spellStart"/>
      <w:r w:rsidRPr="00234393">
        <w:t>Script</w:t>
      </w:r>
      <w:proofErr w:type="spellEnd"/>
      <w:r>
        <w:t xml:space="preserve">. </w:t>
      </w:r>
      <w:r w:rsidRPr="00234393">
        <w:t xml:space="preserve">ООП в </w:t>
      </w:r>
      <w:proofErr w:type="spellStart"/>
      <w:r w:rsidRPr="00234393">
        <w:t>Java</w:t>
      </w:r>
      <w:proofErr w:type="spellEnd"/>
      <w:r w:rsidRPr="00234393">
        <w:t xml:space="preserve"> </w:t>
      </w:r>
      <w:proofErr w:type="spellStart"/>
      <w:r w:rsidRPr="00234393">
        <w:t>Scrip</w:t>
      </w:r>
      <w:proofErr w:type="spellEnd"/>
      <w:r>
        <w:rPr>
          <w:lang w:val="en-US"/>
        </w:rPr>
        <w:t>t</w:t>
      </w:r>
    </w:p>
    <w:p w:rsidR="00234393" w:rsidRPr="00234393" w:rsidRDefault="00234393" w:rsidP="00993215">
      <w:pPr>
        <w:pStyle w:val="aff"/>
      </w:pPr>
    </w:p>
    <w:p w:rsidR="00234393" w:rsidRDefault="00234393" w:rsidP="00993215">
      <w:pPr>
        <w:pStyle w:val="aff"/>
      </w:pPr>
      <w:r>
        <w:t>Контрольные вопросы:</w:t>
      </w:r>
    </w:p>
    <w:p w:rsidR="00234393" w:rsidRDefault="00234393" w:rsidP="00234393">
      <w:pPr>
        <w:pStyle w:val="a"/>
      </w:pPr>
      <w:r>
        <w:t>Что понимае</w:t>
      </w:r>
      <w:r>
        <w:t xml:space="preserve">тся под объектом в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>?</w:t>
      </w:r>
    </w:p>
    <w:p w:rsidR="00234393" w:rsidRDefault="00234393" w:rsidP="00234393">
      <w:pPr>
        <w:pStyle w:val="aff"/>
      </w:pPr>
      <w:r w:rsidRPr="00234393">
        <w:t xml:space="preserve">Объект в </w:t>
      </w:r>
      <w:proofErr w:type="spellStart"/>
      <w:r w:rsidRPr="00234393">
        <w:t>JavaScript</w:t>
      </w:r>
      <w:proofErr w:type="spellEnd"/>
      <w:r w:rsidRPr="00234393">
        <w:t xml:space="preserve"> — это коллекция свойств, где каждое свойство представляет собой пару "ключ-значение". Ключи (или имена свойств) являются строками, а значения могут быть любого типа: числа, строки, функции и даже другие объекты.</w:t>
      </w:r>
    </w:p>
    <w:p w:rsidR="00234393" w:rsidRDefault="00234393" w:rsidP="00234393">
      <w:pPr>
        <w:pStyle w:val="a"/>
      </w:pPr>
      <w:r>
        <w:t>Приведите пример описания объекта в JS.</w:t>
      </w:r>
    </w:p>
    <w:p w:rsidR="00234393" w:rsidRPr="00234393" w:rsidRDefault="00234393" w:rsidP="00234393">
      <w:pPr>
        <w:pStyle w:val="aff"/>
        <w:rPr>
          <w:lang w:val="en-US"/>
        </w:rPr>
      </w:pPr>
      <w:proofErr w:type="spellStart"/>
      <w:proofErr w:type="gramStart"/>
      <w:r w:rsidRPr="00234393">
        <w:rPr>
          <w:lang w:val="en-US"/>
        </w:rPr>
        <w:t>const</w:t>
      </w:r>
      <w:proofErr w:type="spellEnd"/>
      <w:proofErr w:type="gramEnd"/>
      <w:r w:rsidRPr="00234393">
        <w:rPr>
          <w:lang w:val="en-US"/>
        </w:rPr>
        <w:t xml:space="preserve"> person =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gramStart"/>
      <w:r w:rsidRPr="00234393">
        <w:rPr>
          <w:lang w:val="en-US"/>
        </w:rPr>
        <w:t>name</w:t>
      </w:r>
      <w:proofErr w:type="gramEnd"/>
      <w:r w:rsidRPr="00234393">
        <w:rPr>
          <w:lang w:val="en-US"/>
        </w:rPr>
        <w:t>: "Alice",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gramStart"/>
      <w:r w:rsidRPr="00234393">
        <w:rPr>
          <w:lang w:val="en-US"/>
        </w:rPr>
        <w:t>age</w:t>
      </w:r>
      <w:proofErr w:type="gramEnd"/>
      <w:r w:rsidRPr="00234393">
        <w:rPr>
          <w:lang w:val="en-US"/>
        </w:rPr>
        <w:t>: 30,</w:t>
      </w:r>
    </w:p>
    <w:p w:rsidR="00234393" w:rsidRDefault="00234393" w:rsidP="00234393">
      <w:pPr>
        <w:pStyle w:val="aff"/>
      </w:pPr>
      <w:r w:rsidRPr="00234393">
        <w:rPr>
          <w:lang w:val="en-US"/>
        </w:rPr>
        <w:t xml:space="preserve">    </w:t>
      </w:r>
      <w:proofErr w:type="spellStart"/>
      <w:r>
        <w:t>job</w:t>
      </w:r>
      <w:proofErr w:type="spellEnd"/>
      <w:r>
        <w:t>: "</w:t>
      </w:r>
      <w:proofErr w:type="spellStart"/>
      <w:r>
        <w:t>Developer</w:t>
      </w:r>
      <w:proofErr w:type="spellEnd"/>
      <w:r>
        <w:t>"</w:t>
      </w:r>
    </w:p>
    <w:p w:rsidR="00234393" w:rsidRDefault="00234393" w:rsidP="00234393">
      <w:pPr>
        <w:pStyle w:val="aff"/>
      </w:pPr>
      <w:r>
        <w:t>};</w:t>
      </w:r>
    </w:p>
    <w:p w:rsidR="00234393" w:rsidRDefault="00234393" w:rsidP="00234393">
      <w:pPr>
        <w:pStyle w:val="a"/>
      </w:pPr>
      <w:r>
        <w:t>Приведите пример доступа к свойствам объекта в JS</w:t>
      </w:r>
      <w:r>
        <w:t>.</w:t>
      </w:r>
    </w:p>
    <w:p w:rsidR="00234393" w:rsidRPr="00234393" w:rsidRDefault="00234393" w:rsidP="00234393">
      <w:pPr>
        <w:pStyle w:val="aff"/>
        <w:rPr>
          <w:lang w:val="en-US"/>
        </w:rPr>
      </w:pPr>
      <w:proofErr w:type="gramStart"/>
      <w:r w:rsidRPr="00234393">
        <w:rPr>
          <w:lang w:val="en-US"/>
        </w:rPr>
        <w:t>console.log(</w:t>
      </w:r>
      <w:proofErr w:type="gramEnd"/>
      <w:r w:rsidRPr="00234393">
        <w:rPr>
          <w:lang w:val="en-US"/>
        </w:rPr>
        <w:t>person.name); // "Alice"</w:t>
      </w:r>
    </w:p>
    <w:p w:rsidR="00234393" w:rsidRDefault="00234393" w:rsidP="00234393">
      <w:pPr>
        <w:pStyle w:val="aff"/>
      </w:pPr>
      <w:r>
        <w:t>console.log(</w:t>
      </w:r>
      <w:proofErr w:type="spellStart"/>
      <w:r>
        <w:t>person</w:t>
      </w:r>
      <w:proofErr w:type="spellEnd"/>
      <w:r>
        <w:t>["</w:t>
      </w:r>
      <w:proofErr w:type="spellStart"/>
      <w:r>
        <w:t>age</w:t>
      </w:r>
      <w:proofErr w:type="spellEnd"/>
      <w:r>
        <w:t>"]); // 30</w:t>
      </w:r>
    </w:p>
    <w:p w:rsidR="00234393" w:rsidRDefault="00234393" w:rsidP="00234393">
      <w:pPr>
        <w:pStyle w:val="a"/>
      </w:pPr>
      <w:r>
        <w:t>Какая команда в JS позволя</w:t>
      </w:r>
      <w:r>
        <w:t>ет выполнить удаление свойства.</w:t>
      </w:r>
    </w:p>
    <w:p w:rsidR="00234393" w:rsidRDefault="00234393" w:rsidP="00234393">
      <w:pPr>
        <w:pStyle w:val="aff"/>
      </w:pPr>
      <w:r>
        <w:t xml:space="preserve">Для удаления свойства используется оператор </w:t>
      </w:r>
      <w:proofErr w:type="spellStart"/>
      <w:r>
        <w:t>delete</w:t>
      </w:r>
      <w:proofErr w:type="spellEnd"/>
      <w:r>
        <w:t>:</w:t>
      </w:r>
    </w:p>
    <w:p w:rsidR="00234393" w:rsidRDefault="00234393" w:rsidP="00234393">
      <w:pPr>
        <w:pStyle w:val="aff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person.job</w:t>
      </w:r>
      <w:proofErr w:type="spellEnd"/>
      <w:r>
        <w:t>;</w:t>
      </w:r>
    </w:p>
    <w:p w:rsidR="00234393" w:rsidRDefault="00234393" w:rsidP="00234393">
      <w:pPr>
        <w:pStyle w:val="a"/>
      </w:pPr>
      <w:r>
        <w:t>Какая команда в JS позволяет выполнить п</w:t>
      </w:r>
      <w:r>
        <w:t>роверку существования свойства.</w:t>
      </w:r>
    </w:p>
    <w:p w:rsidR="00234393" w:rsidRDefault="00234393" w:rsidP="00234393">
      <w:pPr>
        <w:pStyle w:val="aff"/>
      </w:pPr>
      <w:r>
        <w:t xml:space="preserve">Для проверки существования свойства можно использовать оператор </w:t>
      </w:r>
      <w:proofErr w:type="spellStart"/>
      <w:r>
        <w:t>in</w:t>
      </w:r>
      <w:proofErr w:type="spellEnd"/>
      <w:r>
        <w:t xml:space="preserve"> или метод </w:t>
      </w:r>
      <w:proofErr w:type="spellStart"/>
      <w:r>
        <w:t>hasOwnProperty</w:t>
      </w:r>
      <w:proofErr w:type="spellEnd"/>
      <w:r>
        <w:t>:</w:t>
      </w:r>
    </w:p>
    <w:p w:rsidR="00234393" w:rsidRPr="00234393" w:rsidRDefault="00234393" w:rsidP="00234393">
      <w:pPr>
        <w:pStyle w:val="aff"/>
        <w:rPr>
          <w:lang w:val="en-US"/>
        </w:rPr>
      </w:pPr>
      <w:proofErr w:type="gramStart"/>
      <w:r w:rsidRPr="00234393">
        <w:rPr>
          <w:lang w:val="en-US"/>
        </w:rPr>
        <w:t>console.log(</w:t>
      </w:r>
      <w:proofErr w:type="gramEnd"/>
      <w:r w:rsidRPr="00234393">
        <w:rPr>
          <w:lang w:val="en-US"/>
        </w:rPr>
        <w:t>"name" in person); // true</w:t>
      </w:r>
    </w:p>
    <w:p w:rsidR="00234393" w:rsidRPr="00234393" w:rsidRDefault="00234393" w:rsidP="00234393">
      <w:pPr>
        <w:pStyle w:val="aff"/>
        <w:rPr>
          <w:lang w:val="en-US"/>
        </w:rPr>
      </w:pPr>
      <w:proofErr w:type="gramStart"/>
      <w:r w:rsidRPr="00234393">
        <w:rPr>
          <w:lang w:val="en-US"/>
        </w:rPr>
        <w:t>console.log(</w:t>
      </w:r>
      <w:proofErr w:type="spellStart"/>
      <w:proofErr w:type="gramEnd"/>
      <w:r w:rsidRPr="00234393">
        <w:rPr>
          <w:lang w:val="en-US"/>
        </w:rPr>
        <w:t>person.hasOwnProperty</w:t>
      </w:r>
      <w:proofErr w:type="spellEnd"/>
      <w:r w:rsidRPr="00234393">
        <w:rPr>
          <w:lang w:val="en-US"/>
        </w:rPr>
        <w:t>("age")); // true</w:t>
      </w:r>
    </w:p>
    <w:p w:rsidR="00234393" w:rsidRDefault="00234393" w:rsidP="00234393">
      <w:pPr>
        <w:pStyle w:val="a"/>
      </w:pPr>
      <w:r>
        <w:t>Какая команда в JS позволяет вып</w:t>
      </w:r>
      <w:r>
        <w:t>олнить перебор свойств объекта.</w:t>
      </w:r>
    </w:p>
    <w:p w:rsidR="00234393" w:rsidRDefault="00234393" w:rsidP="00234393">
      <w:pPr>
        <w:pStyle w:val="aff"/>
      </w:pPr>
      <w:r>
        <w:t xml:space="preserve">Для перебора свойств объекта можно использовать цикл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>:</w:t>
      </w:r>
    </w:p>
    <w:p w:rsidR="00234393" w:rsidRPr="00234393" w:rsidRDefault="00234393" w:rsidP="00234393">
      <w:pPr>
        <w:pStyle w:val="aff"/>
        <w:rPr>
          <w:lang w:val="en-US"/>
        </w:rPr>
      </w:pPr>
      <w:proofErr w:type="gramStart"/>
      <w:r w:rsidRPr="00234393">
        <w:rPr>
          <w:lang w:val="en-US"/>
        </w:rPr>
        <w:t>for</w:t>
      </w:r>
      <w:proofErr w:type="gramEnd"/>
      <w:r w:rsidRPr="00234393">
        <w:rPr>
          <w:lang w:val="en-US"/>
        </w:rPr>
        <w:t xml:space="preserve"> (let key in person)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gramStart"/>
      <w:r w:rsidRPr="00234393">
        <w:rPr>
          <w:lang w:val="en-US"/>
        </w:rPr>
        <w:t>console.log(</w:t>
      </w:r>
      <w:proofErr w:type="gramEnd"/>
      <w:r w:rsidRPr="00234393">
        <w:rPr>
          <w:lang w:val="en-US"/>
        </w:rPr>
        <w:t>key + ": " + person[key]);</w:t>
      </w:r>
    </w:p>
    <w:p w:rsidR="00234393" w:rsidRDefault="00234393" w:rsidP="00234393">
      <w:pPr>
        <w:pStyle w:val="aff"/>
      </w:pPr>
      <w:r>
        <w:t>}</w:t>
      </w:r>
    </w:p>
    <w:p w:rsidR="00234393" w:rsidRDefault="00234393" w:rsidP="00234393">
      <w:pPr>
        <w:pStyle w:val="a"/>
      </w:pPr>
      <w:r>
        <w:t>В чем заключается суть ООП программирования и его отличие от традиционного процедурного программирования?</w:t>
      </w:r>
    </w:p>
    <w:p w:rsidR="00234393" w:rsidRDefault="00234393" w:rsidP="00234393">
      <w:pPr>
        <w:pStyle w:val="aff"/>
      </w:pPr>
      <w:r w:rsidRPr="00234393">
        <w:t>Суть ООП заключается в организации кода вокруг объектов, которые объединяют данные и методы, действующие над этими данными. Это позволяет создавать более модульный и гибкий код. В отличие от процедурного программирования, где акцент делается на последовательности выполнения функций, ООП фокусируется на взаимодействии объектов.</w:t>
      </w:r>
    </w:p>
    <w:p w:rsidR="00234393" w:rsidRDefault="00234393" w:rsidP="00234393">
      <w:pPr>
        <w:pStyle w:val="a"/>
      </w:pPr>
      <w:r>
        <w:lastRenderedPageBreak/>
        <w:t>Что понимается под Классом и Объектом в JS?</w:t>
      </w:r>
    </w:p>
    <w:p w:rsidR="00234393" w:rsidRDefault="00234393" w:rsidP="00234393">
      <w:pPr>
        <w:pStyle w:val="aff"/>
      </w:pPr>
      <w:r w:rsidRPr="00234393">
        <w:t>Класс — это шаблон для создания объектов, который определяет их свойства и методы. Объект — это конкретный экземпляр класса.</w:t>
      </w:r>
    </w:p>
    <w:p w:rsidR="00234393" w:rsidRDefault="00234393" w:rsidP="00234393">
      <w:pPr>
        <w:pStyle w:val="a"/>
      </w:pPr>
      <w:r>
        <w:t>Приведите пример синтаксиса класса в JS.</w:t>
      </w:r>
    </w:p>
    <w:p w:rsidR="00234393" w:rsidRDefault="00234393" w:rsidP="00234393">
      <w:pPr>
        <w:pStyle w:val="a"/>
      </w:pPr>
      <w:r>
        <w:t>Как осуществляется создание объектов класса? Приведите пример.</w:t>
      </w:r>
    </w:p>
    <w:p w:rsidR="00C706DC" w:rsidRDefault="00C706DC" w:rsidP="00C706DC">
      <w:pPr>
        <w:pStyle w:val="aff"/>
      </w:pPr>
      <w:r>
        <w:t xml:space="preserve">Создание объекта класса осуществляется с помощью оператора </w:t>
      </w:r>
      <w:proofErr w:type="spellStart"/>
      <w:r>
        <w:t>new</w:t>
      </w:r>
      <w:proofErr w:type="spellEnd"/>
      <w:r>
        <w:t>:</w:t>
      </w:r>
    </w:p>
    <w:p w:rsidR="00C706DC" w:rsidRPr="00C706DC" w:rsidRDefault="00C706DC" w:rsidP="00C706DC">
      <w:pPr>
        <w:pStyle w:val="aff"/>
        <w:rPr>
          <w:lang w:val="en-US"/>
        </w:rPr>
      </w:pPr>
      <w:proofErr w:type="spellStart"/>
      <w:proofErr w:type="gramStart"/>
      <w:r w:rsidRPr="00C706DC">
        <w:rPr>
          <w:lang w:val="en-US"/>
        </w:rPr>
        <w:t>const</w:t>
      </w:r>
      <w:proofErr w:type="spellEnd"/>
      <w:proofErr w:type="gramEnd"/>
      <w:r w:rsidRPr="00C706DC">
        <w:rPr>
          <w:lang w:val="en-US"/>
        </w:rPr>
        <w:t xml:space="preserve"> </w:t>
      </w:r>
      <w:proofErr w:type="spellStart"/>
      <w:r w:rsidRPr="00C706DC">
        <w:rPr>
          <w:lang w:val="en-US"/>
        </w:rPr>
        <w:t>alice</w:t>
      </w:r>
      <w:proofErr w:type="spellEnd"/>
      <w:r w:rsidRPr="00C706DC">
        <w:rPr>
          <w:lang w:val="en-US"/>
        </w:rPr>
        <w:t xml:space="preserve"> = new Person("Alice", 30);</w:t>
      </w:r>
    </w:p>
    <w:p w:rsidR="00C706DC" w:rsidRPr="00C706DC" w:rsidRDefault="00C706DC" w:rsidP="00C706DC">
      <w:pPr>
        <w:pStyle w:val="aff"/>
        <w:rPr>
          <w:lang w:val="en-US"/>
        </w:rPr>
      </w:pPr>
      <w:proofErr w:type="spellStart"/>
      <w:proofErr w:type="gramStart"/>
      <w:r w:rsidRPr="00C706DC">
        <w:rPr>
          <w:lang w:val="en-US"/>
        </w:rPr>
        <w:t>alice.greet</w:t>
      </w:r>
      <w:proofErr w:type="spellEnd"/>
      <w:r w:rsidRPr="00C706DC">
        <w:rPr>
          <w:lang w:val="en-US"/>
        </w:rPr>
        <w:t>(</w:t>
      </w:r>
      <w:proofErr w:type="gramEnd"/>
      <w:r w:rsidRPr="00C706DC">
        <w:rPr>
          <w:lang w:val="en-US"/>
        </w:rPr>
        <w:t>); // "Hello, my name is Alice"</w:t>
      </w:r>
    </w:p>
    <w:p w:rsidR="00234393" w:rsidRDefault="00234393" w:rsidP="00234393">
      <w:pPr>
        <w:pStyle w:val="a"/>
      </w:pPr>
      <w:r>
        <w:t>К</w:t>
      </w:r>
      <w:r>
        <w:t>ак происходит обращение к полям и методам внутри класса?</w:t>
      </w:r>
    </w:p>
    <w:p w:rsidR="00C706DC" w:rsidRPr="00C706DC" w:rsidRDefault="00C706DC" w:rsidP="00C706DC">
      <w:pPr>
        <w:pStyle w:val="aff"/>
        <w:rPr>
          <w:lang w:val="en-US"/>
        </w:rPr>
      </w:pPr>
      <w:proofErr w:type="gramStart"/>
      <w:r w:rsidRPr="00C706DC">
        <w:rPr>
          <w:lang w:val="en-US"/>
        </w:rPr>
        <w:t>class</w:t>
      </w:r>
      <w:proofErr w:type="gramEnd"/>
      <w:r w:rsidRPr="00C706DC">
        <w:rPr>
          <w:lang w:val="en-US"/>
        </w:rPr>
        <w:t xml:space="preserve"> Person {</w:t>
      </w:r>
    </w:p>
    <w:p w:rsidR="00C706DC" w:rsidRPr="00C706DC" w:rsidRDefault="00C706DC" w:rsidP="00C706DC">
      <w:pPr>
        <w:pStyle w:val="aff"/>
        <w:rPr>
          <w:lang w:val="en-US"/>
        </w:rPr>
      </w:pPr>
      <w:r w:rsidRPr="00C706DC">
        <w:rPr>
          <w:lang w:val="en-US"/>
        </w:rPr>
        <w:t xml:space="preserve">    </w:t>
      </w:r>
      <w:proofErr w:type="gramStart"/>
      <w:r w:rsidRPr="00C706DC">
        <w:rPr>
          <w:lang w:val="en-US"/>
        </w:rPr>
        <w:t>constructor(</w:t>
      </w:r>
      <w:proofErr w:type="gramEnd"/>
      <w:r w:rsidRPr="00C706DC">
        <w:rPr>
          <w:lang w:val="en-US"/>
        </w:rPr>
        <w:t>name) {</w:t>
      </w:r>
    </w:p>
    <w:p w:rsidR="00C706DC" w:rsidRPr="00C706DC" w:rsidRDefault="00C706DC" w:rsidP="00C706DC">
      <w:pPr>
        <w:pStyle w:val="aff"/>
        <w:rPr>
          <w:lang w:val="en-US"/>
        </w:rPr>
      </w:pPr>
      <w:r w:rsidRPr="00C706DC">
        <w:rPr>
          <w:lang w:val="en-US"/>
        </w:rPr>
        <w:t xml:space="preserve">        this.name = name;</w:t>
      </w:r>
    </w:p>
    <w:p w:rsidR="00C706DC" w:rsidRPr="00C706DC" w:rsidRDefault="00C706DC" w:rsidP="00C706DC">
      <w:pPr>
        <w:pStyle w:val="aff"/>
        <w:rPr>
          <w:lang w:val="en-US"/>
        </w:rPr>
      </w:pPr>
      <w:r w:rsidRPr="00C706DC">
        <w:rPr>
          <w:lang w:val="en-US"/>
        </w:rPr>
        <w:t xml:space="preserve">    }</w:t>
      </w:r>
    </w:p>
    <w:p w:rsidR="00C706DC" w:rsidRPr="00C706DC" w:rsidRDefault="00C706DC" w:rsidP="00C706DC">
      <w:pPr>
        <w:pStyle w:val="aff"/>
        <w:rPr>
          <w:lang w:val="en-US"/>
        </w:rPr>
      </w:pPr>
    </w:p>
    <w:p w:rsidR="00C706DC" w:rsidRPr="00C706DC" w:rsidRDefault="00C706DC" w:rsidP="00C706DC">
      <w:pPr>
        <w:pStyle w:val="aff"/>
        <w:rPr>
          <w:lang w:val="en-US"/>
        </w:rPr>
      </w:pPr>
      <w:r w:rsidRPr="00C706DC">
        <w:rPr>
          <w:lang w:val="en-US"/>
        </w:rPr>
        <w:t xml:space="preserve">    </w:t>
      </w:r>
      <w:proofErr w:type="gramStart"/>
      <w:r w:rsidRPr="00C706DC">
        <w:rPr>
          <w:lang w:val="en-US"/>
        </w:rPr>
        <w:t>greet(</w:t>
      </w:r>
      <w:proofErr w:type="gramEnd"/>
      <w:r w:rsidRPr="00C706DC">
        <w:rPr>
          <w:lang w:val="en-US"/>
        </w:rPr>
        <w:t>) {</w:t>
      </w:r>
    </w:p>
    <w:p w:rsidR="00C706DC" w:rsidRPr="00C706DC" w:rsidRDefault="00C706DC" w:rsidP="00C706DC">
      <w:pPr>
        <w:pStyle w:val="aff"/>
        <w:rPr>
          <w:lang w:val="en-US"/>
        </w:rPr>
      </w:pPr>
      <w:r w:rsidRPr="00C706DC">
        <w:rPr>
          <w:lang w:val="en-US"/>
        </w:rPr>
        <w:t xml:space="preserve">        </w:t>
      </w:r>
      <w:proofErr w:type="gramStart"/>
      <w:r w:rsidRPr="00C706DC">
        <w:rPr>
          <w:lang w:val="en-US"/>
        </w:rPr>
        <w:t>console.log(</w:t>
      </w:r>
      <w:proofErr w:type="gramEnd"/>
      <w:r w:rsidRPr="00C706DC">
        <w:rPr>
          <w:lang w:val="en-US"/>
        </w:rPr>
        <w:t>Hello, my name is ${this.name});</w:t>
      </w:r>
    </w:p>
    <w:p w:rsidR="00C706DC" w:rsidRDefault="00C706DC" w:rsidP="00C706DC">
      <w:pPr>
        <w:pStyle w:val="aff"/>
      </w:pPr>
      <w:r w:rsidRPr="00C706DC">
        <w:rPr>
          <w:lang w:val="en-US"/>
        </w:rPr>
        <w:t xml:space="preserve">    </w:t>
      </w:r>
      <w:r>
        <w:t>}</w:t>
      </w:r>
    </w:p>
    <w:p w:rsidR="00C706DC" w:rsidRDefault="00C706DC" w:rsidP="00C706DC">
      <w:pPr>
        <w:pStyle w:val="aff"/>
      </w:pPr>
      <w:r>
        <w:t>}</w:t>
      </w:r>
    </w:p>
    <w:p w:rsidR="00234393" w:rsidRDefault="00234393" w:rsidP="00234393">
      <w:pPr>
        <w:pStyle w:val="a"/>
      </w:pPr>
      <w:r>
        <w:t>Как обозначаются в JS публичные, приватные и защищённые поля и методы?</w:t>
      </w:r>
    </w:p>
    <w:p w:rsidR="00C706DC" w:rsidRDefault="00C706DC" w:rsidP="00C706DC">
      <w:pPr>
        <w:pStyle w:val="aff"/>
      </w:pPr>
      <w:r>
        <w:t>- Публичные поля и методы не имеют специального обозначения.</w:t>
      </w:r>
    </w:p>
    <w:p w:rsidR="00C706DC" w:rsidRDefault="00C706DC" w:rsidP="00C706DC">
      <w:pPr>
        <w:pStyle w:val="aff"/>
      </w:pPr>
      <w:r>
        <w:t xml:space="preserve">- Приватные поля обозначаются символом #, </w:t>
      </w:r>
      <w:proofErr w:type="gramStart"/>
      <w:r>
        <w:t>например</w:t>
      </w:r>
      <w:proofErr w:type="gramEnd"/>
      <w:r>
        <w:t>: #</w:t>
      </w:r>
      <w:proofErr w:type="spellStart"/>
      <w:r>
        <w:t>privateField</w:t>
      </w:r>
      <w:proofErr w:type="spellEnd"/>
      <w:r>
        <w:t>.</w:t>
      </w:r>
    </w:p>
    <w:p w:rsidR="00234393" w:rsidRDefault="00C706DC" w:rsidP="00C706DC">
      <w:pPr>
        <w:pStyle w:val="aff"/>
      </w:pPr>
      <w:r>
        <w:t>- Защищённые поля не имеют строгого синтаксиса, но обычно используются соглашения об именовании (например, _</w:t>
      </w:r>
      <w:proofErr w:type="spellStart"/>
      <w:r>
        <w:t>protectedField</w:t>
      </w:r>
      <w:proofErr w:type="spellEnd"/>
      <w:r>
        <w:t>).</w:t>
      </w:r>
    </w:p>
    <w:p w:rsidR="00234393" w:rsidRDefault="00234393" w:rsidP="00234393">
      <w:pPr>
        <w:pStyle w:val="a"/>
      </w:pPr>
      <w:r>
        <w:t>Д</w:t>
      </w:r>
      <w:r>
        <w:t xml:space="preserve">ля чего в ООП в JS используется служебное слово </w:t>
      </w:r>
      <w:proofErr w:type="spellStart"/>
      <w:r>
        <w:t>static</w:t>
      </w:r>
      <w:proofErr w:type="spellEnd"/>
      <w:r>
        <w:t>?</w:t>
      </w:r>
    </w:p>
    <w:p w:rsidR="00C706DC" w:rsidRDefault="00C706DC" w:rsidP="00C706DC">
      <w:pPr>
        <w:pStyle w:val="aff"/>
      </w:pPr>
      <w:r w:rsidRPr="00C706DC">
        <w:t xml:space="preserve">Служебное слово </w:t>
      </w:r>
      <w:proofErr w:type="spellStart"/>
      <w:r w:rsidRPr="00C706DC">
        <w:t>static</w:t>
      </w:r>
      <w:proofErr w:type="spellEnd"/>
      <w:r w:rsidRPr="00C706DC">
        <w:t xml:space="preserve"> используется для определения статических методов и полей, которые принадлежат самому классу, а не его экземплярам. Они могут вызываться без создания экземпляра класса.</w:t>
      </w:r>
    </w:p>
    <w:p w:rsidR="00234393" w:rsidRDefault="00234393" w:rsidP="00234393">
      <w:pPr>
        <w:pStyle w:val="a"/>
      </w:pPr>
      <w:r>
        <w:t xml:space="preserve">Что такое геттеры и </w:t>
      </w:r>
      <w:proofErr w:type="gramStart"/>
      <w:r>
        <w:t>сеттеры ?</w:t>
      </w:r>
      <w:proofErr w:type="gramEnd"/>
      <w:r>
        <w:t xml:space="preserve"> Для чего и как они используются в ООП в JS?</w:t>
      </w:r>
    </w:p>
    <w:p w:rsidR="00234393" w:rsidRDefault="00234393" w:rsidP="00234393">
      <w:pPr>
        <w:pStyle w:val="aff"/>
      </w:pPr>
      <w:r>
        <w:t>Геттеры и сеттеры — это специальные методы для доступа к свойствам объекта. Геттер позволяет получить значение свойства, а сеттер — установить его:</w:t>
      </w:r>
    </w:p>
    <w:p w:rsidR="00234393" w:rsidRDefault="00234393" w:rsidP="00234393">
      <w:pPr>
        <w:pStyle w:val="aff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</w:p>
    <w:p w:rsidR="00234393" w:rsidRPr="00234393" w:rsidRDefault="00234393" w:rsidP="00234393">
      <w:pPr>
        <w:pStyle w:val="aff"/>
        <w:rPr>
          <w:lang w:val="en-US"/>
        </w:rPr>
      </w:pPr>
      <w:r>
        <w:t xml:space="preserve">    </w:t>
      </w:r>
      <w:proofErr w:type="gramStart"/>
      <w:r w:rsidRPr="00234393">
        <w:rPr>
          <w:lang w:val="en-US"/>
        </w:rPr>
        <w:t>constructor(</w:t>
      </w:r>
      <w:proofErr w:type="gramEnd"/>
      <w:r w:rsidRPr="00234393">
        <w:rPr>
          <w:lang w:val="en-US"/>
        </w:rPr>
        <w:t>name)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spellStart"/>
      <w:r w:rsidRPr="00234393">
        <w:rPr>
          <w:lang w:val="en-US"/>
        </w:rPr>
        <w:t>this._name</w:t>
      </w:r>
      <w:proofErr w:type="spellEnd"/>
      <w:r w:rsidRPr="00234393">
        <w:rPr>
          <w:lang w:val="en-US"/>
        </w:rPr>
        <w:t xml:space="preserve"> = name;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}</w:t>
      </w: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gramStart"/>
      <w:r w:rsidRPr="00234393">
        <w:rPr>
          <w:lang w:val="en-US"/>
        </w:rPr>
        <w:t>get</w:t>
      </w:r>
      <w:proofErr w:type="gramEnd"/>
      <w:r w:rsidRPr="00234393">
        <w:rPr>
          <w:lang w:val="en-US"/>
        </w:rPr>
        <w:t xml:space="preserve"> name()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gramStart"/>
      <w:r w:rsidRPr="00234393">
        <w:rPr>
          <w:lang w:val="en-US"/>
        </w:rPr>
        <w:t>return</w:t>
      </w:r>
      <w:proofErr w:type="gramEnd"/>
      <w:r w:rsidRPr="00234393">
        <w:rPr>
          <w:lang w:val="en-US"/>
        </w:rPr>
        <w:t xml:space="preserve"> </w:t>
      </w:r>
      <w:proofErr w:type="spellStart"/>
      <w:r w:rsidRPr="00234393">
        <w:rPr>
          <w:lang w:val="en-US"/>
        </w:rPr>
        <w:t>this._name</w:t>
      </w:r>
      <w:proofErr w:type="spellEnd"/>
      <w:r w:rsidRPr="00234393">
        <w:rPr>
          <w:lang w:val="en-US"/>
        </w:rPr>
        <w:t>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lastRenderedPageBreak/>
        <w:t xml:space="preserve">    }</w:t>
      </w: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gramStart"/>
      <w:r w:rsidRPr="00234393">
        <w:rPr>
          <w:lang w:val="en-US"/>
        </w:rPr>
        <w:t>set</w:t>
      </w:r>
      <w:proofErr w:type="gramEnd"/>
      <w:r w:rsidRPr="00234393">
        <w:rPr>
          <w:lang w:val="en-US"/>
        </w:rPr>
        <w:t xml:space="preserve"> name(</w:t>
      </w:r>
      <w:proofErr w:type="spellStart"/>
      <w:r w:rsidRPr="00234393">
        <w:rPr>
          <w:lang w:val="en-US"/>
        </w:rPr>
        <w:t>newName</w:t>
      </w:r>
      <w:proofErr w:type="spellEnd"/>
      <w:r w:rsidRPr="00234393">
        <w:rPr>
          <w:lang w:val="en-US"/>
        </w:rPr>
        <w:t>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spellStart"/>
      <w:r w:rsidRPr="00234393">
        <w:rPr>
          <w:lang w:val="en-US"/>
        </w:rPr>
        <w:t>this._name</w:t>
      </w:r>
      <w:proofErr w:type="spellEnd"/>
      <w:r w:rsidRPr="00234393">
        <w:rPr>
          <w:lang w:val="en-US"/>
        </w:rPr>
        <w:t xml:space="preserve"> = </w:t>
      </w:r>
      <w:proofErr w:type="spellStart"/>
      <w:r w:rsidRPr="00234393">
        <w:rPr>
          <w:lang w:val="en-US"/>
        </w:rPr>
        <w:t>newName</w:t>
      </w:r>
      <w:proofErr w:type="spellEnd"/>
      <w:r w:rsidRPr="00234393">
        <w:rPr>
          <w:lang w:val="en-US"/>
        </w:rPr>
        <w:t>;</w:t>
      </w:r>
    </w:p>
    <w:p w:rsidR="00234393" w:rsidRDefault="00234393" w:rsidP="00234393">
      <w:pPr>
        <w:pStyle w:val="aff"/>
      </w:pPr>
      <w:r w:rsidRPr="00234393">
        <w:rPr>
          <w:lang w:val="en-US"/>
        </w:rPr>
        <w:t xml:space="preserve">    </w:t>
      </w:r>
      <w:r>
        <w:t>}</w:t>
      </w:r>
    </w:p>
    <w:p w:rsidR="00234393" w:rsidRDefault="00234393" w:rsidP="00234393">
      <w:pPr>
        <w:pStyle w:val="a"/>
      </w:pPr>
      <w:r>
        <w:t>Что понимается под базовыми принципами ООП: инкапсуляция, наследование и полиморфизм?</w:t>
      </w:r>
    </w:p>
    <w:p w:rsidR="00234393" w:rsidRDefault="00234393" w:rsidP="00234393">
      <w:pPr>
        <w:pStyle w:val="aff"/>
      </w:pPr>
      <w:r>
        <w:t>- Инкапсуляция — это сокрытие внутреннего состояния объекта и предоставление доступа к нему только через публичные методы.</w:t>
      </w:r>
    </w:p>
    <w:p w:rsidR="00234393" w:rsidRDefault="00234393" w:rsidP="00234393">
      <w:pPr>
        <w:pStyle w:val="aff"/>
      </w:pPr>
      <w:r>
        <w:t>- Наследование — это механизм, позволяющий создавать новый класс на основе существующего, заимствуя его свойства и методы.</w:t>
      </w:r>
    </w:p>
    <w:p w:rsidR="00234393" w:rsidRDefault="00234393" w:rsidP="00234393">
      <w:pPr>
        <w:pStyle w:val="aff"/>
      </w:pPr>
      <w:r>
        <w:t>- Полиморфизм — это возможность использовать один интерфейс для работы с различными типами объектов.</w:t>
      </w:r>
    </w:p>
    <w:p w:rsidR="00234393" w:rsidRDefault="00234393" w:rsidP="00234393">
      <w:pPr>
        <w:pStyle w:val="a"/>
      </w:pPr>
      <w:r>
        <w:t>На каждый принцип подберите в сети Интернет примеры реализации базовых принципов ООП на ЯП JS: инкапсуляция, наследование, полиморфизм.</w:t>
      </w:r>
    </w:p>
    <w:p w:rsidR="00234393" w:rsidRDefault="00234393" w:rsidP="00234393">
      <w:pPr>
        <w:pStyle w:val="aff"/>
      </w:pPr>
      <w:r>
        <w:t>- Инкапсуляция:</w:t>
      </w:r>
    </w:p>
    <w:p w:rsidR="00234393" w:rsidRDefault="00234393" w:rsidP="00234393">
      <w:pPr>
        <w:pStyle w:val="aff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234393" w:rsidRDefault="00234393" w:rsidP="00234393">
      <w:pPr>
        <w:pStyle w:val="aff"/>
      </w:pPr>
      <w:r>
        <w:t xml:space="preserve">    #</w:t>
      </w:r>
      <w:proofErr w:type="spellStart"/>
      <w:r>
        <w:t>balance</w:t>
      </w:r>
      <w:proofErr w:type="spellEnd"/>
      <w:r>
        <w:t>; // приватное поле</w:t>
      </w:r>
    </w:p>
    <w:p w:rsidR="00234393" w:rsidRDefault="00234393" w:rsidP="00234393">
      <w:pPr>
        <w:pStyle w:val="aff"/>
      </w:pPr>
    </w:p>
    <w:p w:rsidR="00234393" w:rsidRPr="00234393" w:rsidRDefault="00234393" w:rsidP="00234393">
      <w:pPr>
        <w:pStyle w:val="aff"/>
        <w:rPr>
          <w:lang w:val="en-US"/>
        </w:rPr>
      </w:pPr>
      <w:r>
        <w:t xml:space="preserve">    </w:t>
      </w:r>
      <w:proofErr w:type="gramStart"/>
      <w:r w:rsidRPr="00234393">
        <w:rPr>
          <w:lang w:val="en-US"/>
        </w:rPr>
        <w:t>constructor(</w:t>
      </w:r>
      <w:proofErr w:type="spellStart"/>
      <w:proofErr w:type="gramEnd"/>
      <w:r w:rsidRPr="00234393">
        <w:rPr>
          <w:lang w:val="en-US"/>
        </w:rPr>
        <w:t>initialBalance</w:t>
      </w:r>
      <w:proofErr w:type="spellEnd"/>
      <w:r w:rsidRPr="00234393">
        <w:rPr>
          <w:lang w:val="en-US"/>
        </w:rPr>
        <w:t>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spellStart"/>
      <w:r w:rsidRPr="00234393">
        <w:rPr>
          <w:lang w:val="en-US"/>
        </w:rPr>
        <w:t>this</w:t>
      </w:r>
      <w:proofErr w:type="gramStart"/>
      <w:r w:rsidRPr="00234393">
        <w:rPr>
          <w:lang w:val="en-US"/>
        </w:rPr>
        <w:t>.#</w:t>
      </w:r>
      <w:proofErr w:type="gramEnd"/>
      <w:r w:rsidRPr="00234393">
        <w:rPr>
          <w:lang w:val="en-US"/>
        </w:rPr>
        <w:t>balance</w:t>
      </w:r>
      <w:proofErr w:type="spellEnd"/>
      <w:r w:rsidRPr="00234393">
        <w:rPr>
          <w:lang w:val="en-US"/>
        </w:rPr>
        <w:t xml:space="preserve"> = </w:t>
      </w:r>
      <w:proofErr w:type="spellStart"/>
      <w:r w:rsidRPr="00234393">
        <w:rPr>
          <w:lang w:val="en-US"/>
        </w:rPr>
        <w:t>initialBalance</w:t>
      </w:r>
      <w:proofErr w:type="spellEnd"/>
      <w:r w:rsidRPr="00234393">
        <w:rPr>
          <w:lang w:val="en-US"/>
        </w:rPr>
        <w:t>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}</w:t>
      </w: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gramStart"/>
      <w:r w:rsidRPr="00234393">
        <w:rPr>
          <w:lang w:val="en-US"/>
        </w:rPr>
        <w:t>deposit(</w:t>
      </w:r>
      <w:proofErr w:type="gramEnd"/>
      <w:r w:rsidRPr="00234393">
        <w:rPr>
          <w:lang w:val="en-US"/>
        </w:rPr>
        <w:t>amount)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spellStart"/>
      <w:r w:rsidRPr="00234393">
        <w:rPr>
          <w:lang w:val="en-US"/>
        </w:rPr>
        <w:t>this</w:t>
      </w:r>
      <w:proofErr w:type="gramStart"/>
      <w:r w:rsidRPr="00234393">
        <w:rPr>
          <w:lang w:val="en-US"/>
        </w:rPr>
        <w:t>.#</w:t>
      </w:r>
      <w:proofErr w:type="gramEnd"/>
      <w:r w:rsidRPr="00234393">
        <w:rPr>
          <w:lang w:val="en-US"/>
        </w:rPr>
        <w:t>balance</w:t>
      </w:r>
      <w:proofErr w:type="spellEnd"/>
      <w:r w:rsidRPr="00234393">
        <w:rPr>
          <w:lang w:val="en-US"/>
        </w:rPr>
        <w:t xml:space="preserve"> += amount;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}</w:t>
      </w: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spellStart"/>
      <w:proofErr w:type="gramStart"/>
      <w:r w:rsidRPr="00234393">
        <w:rPr>
          <w:lang w:val="en-US"/>
        </w:rPr>
        <w:t>getBalance</w:t>
      </w:r>
      <w:proofErr w:type="spellEnd"/>
      <w:r w:rsidRPr="00234393">
        <w:rPr>
          <w:lang w:val="en-US"/>
        </w:rPr>
        <w:t>(</w:t>
      </w:r>
      <w:proofErr w:type="gramEnd"/>
      <w:r w:rsidRPr="00234393">
        <w:rPr>
          <w:lang w:val="en-US"/>
        </w:rPr>
        <w:t>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gramStart"/>
      <w:r w:rsidRPr="00234393">
        <w:rPr>
          <w:lang w:val="en-US"/>
        </w:rPr>
        <w:t>return</w:t>
      </w:r>
      <w:proofErr w:type="gramEnd"/>
      <w:r w:rsidRPr="00234393">
        <w:rPr>
          <w:lang w:val="en-US"/>
        </w:rPr>
        <w:t xml:space="preserve"> </w:t>
      </w:r>
      <w:proofErr w:type="spellStart"/>
      <w:r w:rsidRPr="00234393">
        <w:rPr>
          <w:lang w:val="en-US"/>
        </w:rPr>
        <w:t>this.#balance</w:t>
      </w:r>
      <w:proofErr w:type="spellEnd"/>
      <w:r w:rsidRPr="00234393">
        <w:rPr>
          <w:lang w:val="en-US"/>
        </w:rPr>
        <w:t>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}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>}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- </w:t>
      </w:r>
      <w:r>
        <w:t>Наследование</w:t>
      </w:r>
      <w:r w:rsidRPr="00234393">
        <w:rPr>
          <w:lang w:val="en-US"/>
        </w:rPr>
        <w:t>:</w:t>
      </w:r>
    </w:p>
    <w:p w:rsidR="00234393" w:rsidRPr="00234393" w:rsidRDefault="00234393" w:rsidP="00234393">
      <w:pPr>
        <w:pStyle w:val="aff"/>
        <w:rPr>
          <w:lang w:val="en-US"/>
        </w:rPr>
      </w:pPr>
      <w:proofErr w:type="gramStart"/>
      <w:r w:rsidRPr="00234393">
        <w:rPr>
          <w:lang w:val="en-US"/>
        </w:rPr>
        <w:t>class</w:t>
      </w:r>
      <w:proofErr w:type="gramEnd"/>
      <w:r w:rsidRPr="00234393">
        <w:rPr>
          <w:lang w:val="en-US"/>
        </w:rPr>
        <w:t xml:space="preserve"> Animal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gramStart"/>
      <w:r w:rsidRPr="00234393">
        <w:rPr>
          <w:lang w:val="en-US"/>
        </w:rPr>
        <w:t>speak(</w:t>
      </w:r>
      <w:proofErr w:type="gramEnd"/>
      <w:r w:rsidRPr="00234393">
        <w:rPr>
          <w:lang w:val="en-US"/>
        </w:rPr>
        <w:t>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gramStart"/>
      <w:r w:rsidRPr="00234393">
        <w:rPr>
          <w:lang w:val="en-US"/>
        </w:rPr>
        <w:t>console.log(</w:t>
      </w:r>
      <w:proofErr w:type="gramEnd"/>
      <w:r w:rsidRPr="00234393">
        <w:rPr>
          <w:lang w:val="en-US"/>
        </w:rPr>
        <w:t>"Animal speaks");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}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>}</w:t>
      </w: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  <w:proofErr w:type="gramStart"/>
      <w:r w:rsidRPr="00234393">
        <w:rPr>
          <w:lang w:val="en-US"/>
        </w:rPr>
        <w:t>class</w:t>
      </w:r>
      <w:proofErr w:type="gramEnd"/>
      <w:r w:rsidRPr="00234393">
        <w:rPr>
          <w:lang w:val="en-US"/>
        </w:rPr>
        <w:t xml:space="preserve"> Dog extends Animal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lastRenderedPageBreak/>
        <w:t xml:space="preserve">    </w:t>
      </w:r>
      <w:proofErr w:type="gramStart"/>
      <w:r w:rsidRPr="00234393">
        <w:rPr>
          <w:lang w:val="en-US"/>
        </w:rPr>
        <w:t>speak(</w:t>
      </w:r>
      <w:proofErr w:type="gramEnd"/>
      <w:r w:rsidRPr="00234393">
        <w:rPr>
          <w:lang w:val="en-US"/>
        </w:rPr>
        <w:t>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    </w:t>
      </w:r>
      <w:proofErr w:type="gramStart"/>
      <w:r w:rsidRPr="00234393">
        <w:rPr>
          <w:lang w:val="en-US"/>
        </w:rPr>
        <w:t>console.log(</w:t>
      </w:r>
      <w:proofErr w:type="gramEnd"/>
      <w:r w:rsidRPr="00234393">
        <w:rPr>
          <w:lang w:val="en-US"/>
        </w:rPr>
        <w:t>"Woof!");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}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>}</w:t>
      </w: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- </w:t>
      </w:r>
      <w:r>
        <w:t>Полиморфизм</w:t>
      </w:r>
      <w:r w:rsidRPr="00234393">
        <w:rPr>
          <w:lang w:val="en-US"/>
        </w:rPr>
        <w:t>:</w:t>
      </w:r>
    </w:p>
    <w:p w:rsidR="00234393" w:rsidRPr="00234393" w:rsidRDefault="00234393" w:rsidP="00234393">
      <w:pPr>
        <w:pStyle w:val="aff"/>
        <w:rPr>
          <w:lang w:val="en-US"/>
        </w:rPr>
      </w:pPr>
      <w:proofErr w:type="gramStart"/>
      <w:r w:rsidRPr="00234393">
        <w:rPr>
          <w:lang w:val="en-US"/>
        </w:rPr>
        <w:t>function</w:t>
      </w:r>
      <w:proofErr w:type="gramEnd"/>
      <w:r w:rsidRPr="00234393">
        <w:rPr>
          <w:lang w:val="en-US"/>
        </w:rPr>
        <w:t xml:space="preserve"> </w:t>
      </w:r>
      <w:proofErr w:type="spellStart"/>
      <w:r w:rsidRPr="00234393">
        <w:rPr>
          <w:lang w:val="en-US"/>
        </w:rPr>
        <w:t>makeAnimalSpeak</w:t>
      </w:r>
      <w:proofErr w:type="spellEnd"/>
      <w:r w:rsidRPr="00234393">
        <w:rPr>
          <w:lang w:val="en-US"/>
        </w:rPr>
        <w:t>(animal) {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 xml:space="preserve">    </w:t>
      </w:r>
      <w:proofErr w:type="spellStart"/>
      <w:proofErr w:type="gramStart"/>
      <w:r w:rsidRPr="00234393">
        <w:rPr>
          <w:lang w:val="en-US"/>
        </w:rPr>
        <w:t>animal.speak</w:t>
      </w:r>
      <w:proofErr w:type="spellEnd"/>
      <w:r w:rsidRPr="00234393">
        <w:rPr>
          <w:lang w:val="en-US"/>
        </w:rPr>
        <w:t>(</w:t>
      </w:r>
      <w:proofErr w:type="gramEnd"/>
      <w:r w:rsidRPr="00234393">
        <w:rPr>
          <w:lang w:val="en-US"/>
        </w:rPr>
        <w:t>);</w:t>
      </w:r>
    </w:p>
    <w:p w:rsidR="00234393" w:rsidRPr="00234393" w:rsidRDefault="00234393" w:rsidP="00234393">
      <w:pPr>
        <w:pStyle w:val="aff"/>
        <w:rPr>
          <w:lang w:val="en-US"/>
        </w:rPr>
      </w:pPr>
      <w:r w:rsidRPr="00234393">
        <w:rPr>
          <w:lang w:val="en-US"/>
        </w:rPr>
        <w:t>}</w:t>
      </w:r>
    </w:p>
    <w:p w:rsidR="00234393" w:rsidRPr="00234393" w:rsidRDefault="00234393" w:rsidP="00234393">
      <w:pPr>
        <w:pStyle w:val="aff"/>
        <w:rPr>
          <w:lang w:val="en-US"/>
        </w:rPr>
      </w:pPr>
    </w:p>
    <w:p w:rsidR="00234393" w:rsidRPr="00234393" w:rsidRDefault="00234393" w:rsidP="00234393">
      <w:pPr>
        <w:pStyle w:val="aff"/>
        <w:rPr>
          <w:lang w:val="en-US"/>
        </w:rPr>
      </w:pPr>
      <w:proofErr w:type="spellStart"/>
      <w:proofErr w:type="gramStart"/>
      <w:r w:rsidRPr="00234393">
        <w:rPr>
          <w:lang w:val="en-US"/>
        </w:rPr>
        <w:t>const</w:t>
      </w:r>
      <w:proofErr w:type="spellEnd"/>
      <w:proofErr w:type="gramEnd"/>
      <w:r w:rsidRPr="00234393">
        <w:rPr>
          <w:lang w:val="en-US"/>
        </w:rPr>
        <w:t xml:space="preserve"> dog = new Dog();</w:t>
      </w:r>
    </w:p>
    <w:p w:rsidR="00234393" w:rsidRPr="00234393" w:rsidRDefault="00234393" w:rsidP="00234393">
      <w:pPr>
        <w:pStyle w:val="aff"/>
      </w:pPr>
      <w:proofErr w:type="spellStart"/>
      <w:r>
        <w:t>makeAnimalSpeak</w:t>
      </w:r>
      <w:proofErr w:type="spellEnd"/>
      <w:r>
        <w:t>(</w:t>
      </w:r>
      <w:proofErr w:type="spellStart"/>
      <w:r>
        <w:t>dog</w:t>
      </w:r>
      <w:proofErr w:type="spellEnd"/>
      <w:r>
        <w:t>); // "</w:t>
      </w:r>
      <w:proofErr w:type="spellStart"/>
      <w:r>
        <w:t>Woof</w:t>
      </w:r>
      <w:proofErr w:type="spellEnd"/>
      <w:r>
        <w:t>!"</w:t>
      </w:r>
    </w:p>
    <w:sectPr w:rsidR="00234393" w:rsidRPr="00234393" w:rsidSect="008257B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D9A" w:rsidRDefault="000A5D9A" w:rsidP="00D973E7">
      <w:r>
        <w:separator/>
      </w:r>
    </w:p>
  </w:endnote>
  <w:endnote w:type="continuationSeparator" w:id="0">
    <w:p w:rsidR="000A5D9A" w:rsidRDefault="000A5D9A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Pr="001D5434" w:rsidRDefault="00EF391B" w:rsidP="00510612">
    <w:pPr>
      <w:pStyle w:val="a7"/>
      <w:framePr w:wrap="around" w:vAnchor="text" w:hAnchor="margin" w:xAlign="right" w:y="1"/>
      <w:rPr>
        <w:rStyle w:val="a9"/>
        <w:rFonts w:ascii="ISOCPEUR" w:hAnsi="ISOCPEUR"/>
      </w:rPr>
    </w:pPr>
    <w:r w:rsidRPr="001D5434">
      <w:rPr>
        <w:rStyle w:val="a9"/>
        <w:rFonts w:ascii="ISOCPEUR" w:hAnsi="ISOCPEUR"/>
      </w:rPr>
      <w:fldChar w:fldCharType="begin"/>
    </w:r>
    <w:r w:rsidRPr="001D5434">
      <w:rPr>
        <w:rStyle w:val="a9"/>
        <w:rFonts w:ascii="ISOCPEUR" w:hAnsi="ISOCPEUR"/>
      </w:rPr>
      <w:instrText xml:space="preserve">PAGE  </w:instrText>
    </w:r>
    <w:r w:rsidRPr="001D5434">
      <w:rPr>
        <w:rStyle w:val="a9"/>
        <w:rFonts w:ascii="ISOCPEUR" w:hAnsi="ISOCPEUR"/>
      </w:rPr>
      <w:fldChar w:fldCharType="separate"/>
    </w:r>
    <w:r w:rsidR="00B61EB2">
      <w:rPr>
        <w:rStyle w:val="a9"/>
        <w:rFonts w:ascii="ISOCPEUR" w:hAnsi="ISOCPEUR"/>
        <w:noProof/>
      </w:rPr>
      <w:t>4</w:t>
    </w:r>
    <w:r w:rsidRPr="001D5434">
      <w:rPr>
        <w:rStyle w:val="a9"/>
        <w:rFonts w:ascii="ISOCPEUR" w:hAnsi="ISOCPEUR"/>
      </w:rPr>
      <w:fldChar w:fldCharType="end"/>
    </w:r>
  </w:p>
  <w:p w:rsidR="00EF391B" w:rsidRPr="001D5434" w:rsidRDefault="0085244B" w:rsidP="00510612">
    <w:pPr>
      <w:pStyle w:val="a7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81B4305" wp14:editId="78E7136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B4305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E0F2B2" wp14:editId="77CB7632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2417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24CB5" wp14:editId="48C58F00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98CF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BC545" wp14:editId="049BD2D8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2638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F455B9" wp14:editId="00898F53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C450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4C12F5" wp14:editId="5980167F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BC4AC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BF51C" wp14:editId="7426E705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7FE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799F55" wp14:editId="3BE244B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8B3D5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73DDB9" wp14:editId="620E04F5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34C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1037E" wp14:editId="294FE67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5F5C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49606F" wp14:editId="0F05702C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9606F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D068C" wp14:editId="2EE11C66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2AA37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0B5258" wp14:editId="0662B2EB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2465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257C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06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0F2465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B5258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:rsidR="00EF391B" w:rsidRPr="000F2465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E257C4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06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0F2465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696A6" wp14:editId="477E1766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B61EB2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696A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B61EB2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548DA1" wp14:editId="05CA30B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48DA1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BB53B7" wp14:editId="058763A8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B53B7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606E525" wp14:editId="4191905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E525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5C040C" wp14:editId="4D14060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C040C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0E2500E" wp14:editId="5525E91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0036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A6B5C63" wp14:editId="73C41DAD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B5C6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5B35C46" wp14:editId="0CE7CEF6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B35C46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3FB6B91" wp14:editId="4F5A55F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B6B9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7A1D394" wp14:editId="763EBA97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1D39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F892D49" wp14:editId="2C9B423B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92D49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489CCF" wp14:editId="0BB4A71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89CCF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79DFF0" wp14:editId="5A90CCD5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9DFF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00EEEA2" wp14:editId="57E57BD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EEEA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CDC446" wp14:editId="05EF83A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DC446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9974EE" wp14:editId="2A27A63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974E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E1FE744" wp14:editId="38F7F56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FE74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8DE76E" wp14:editId="2DF4223B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58C4" w:rsidRDefault="00EF391B" w:rsidP="00510612">
                          <w:pPr>
                            <w:pStyle w:val="a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DE76E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EF391B" w:rsidRPr="000F58C4" w:rsidRDefault="00EF391B" w:rsidP="00510612">
                    <w:pPr>
                      <w:pStyle w:val="a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9D1FEEA" wp14:editId="582D0370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1FEE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1E9D4E0" wp14:editId="1298728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9D4E0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6DDCF5" wp14:editId="7AC2AD3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DCF5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97D28AC" wp14:editId="718E1FC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D28A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4661891" wp14:editId="0BC9558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6189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5E2262E" wp14:editId="0FDF97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2262E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BADC67" wp14:editId="0EA626F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ADC6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730EF5A" wp14:editId="4B5B169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13EBA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07DFF2A" wp14:editId="7CB2A81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490A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E7CFFA" wp14:editId="142289CE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C97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C0D718A" wp14:editId="7AC97C7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08A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EB8F06C" wp14:editId="37EC173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6176E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431A07" wp14:editId="644A6D3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7AAB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64C9566" wp14:editId="130C294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C9566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49907C6" wp14:editId="0DCC157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00DED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9613F17" wp14:editId="52BE37A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D1D8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66A3438" wp14:editId="136242C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A27D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BA89E7D" wp14:editId="4ED505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89E7D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D35E6B8" wp14:editId="77E115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EDBB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05CED2" wp14:editId="26DC121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A82B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AF31AE" wp14:editId="5311CF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47E20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D62B0A1" wp14:editId="7E1F022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503D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6A28124" wp14:editId="2340F6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39C5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2A597C" wp14:editId="09B7AAB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1E0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CD897" wp14:editId="7BADF5D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7372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BD22E7" wp14:editId="01F0E40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794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693199" wp14:editId="0BA065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2604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3636CDF" wp14:editId="38545A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A032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1D5F37" wp14:editId="5CDA782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2E73E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D9A" w:rsidRDefault="000A5D9A" w:rsidP="00D973E7">
      <w:r>
        <w:separator/>
      </w:r>
    </w:p>
  </w:footnote>
  <w:footnote w:type="continuationSeparator" w:id="0">
    <w:p w:rsidR="000A5D9A" w:rsidRDefault="000A5D9A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82574" wp14:editId="7991C40E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2574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38AAFE" wp14:editId="5D04815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888C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AC4"/>
    <w:multiLevelType w:val="hybridMultilevel"/>
    <w:tmpl w:val="A4FA800C"/>
    <w:lvl w:ilvl="0" w:tplc="91B43D8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36B4C31"/>
    <w:multiLevelType w:val="hybridMultilevel"/>
    <w:tmpl w:val="200000CA"/>
    <w:lvl w:ilvl="0" w:tplc="93BC08B4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6A4C"/>
    <w:multiLevelType w:val="hybridMultilevel"/>
    <w:tmpl w:val="36629586"/>
    <w:lvl w:ilvl="0" w:tplc="96D85F7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5CF"/>
    <w:multiLevelType w:val="hybridMultilevel"/>
    <w:tmpl w:val="444C8180"/>
    <w:lvl w:ilvl="0" w:tplc="B65469E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kern w:val="32"/>
        <w:position w:val="0"/>
        <w:sz w:val="28"/>
        <w:szCs w:val="28"/>
        <w14:numForm w14:val="default"/>
        <w14:numSpacing w14:val="tabular"/>
        <w14:stylisticSets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90E77"/>
    <w:multiLevelType w:val="hybridMultilevel"/>
    <w:tmpl w:val="D02CDAA0"/>
    <w:lvl w:ilvl="0" w:tplc="39582F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6D8144D1"/>
    <w:multiLevelType w:val="hybridMultilevel"/>
    <w:tmpl w:val="D2EEB40E"/>
    <w:lvl w:ilvl="0" w:tplc="EBBAE1F0">
      <w:start w:val="1"/>
      <w:numFmt w:val="decimal"/>
      <w:pStyle w:val="a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6E323FBB"/>
    <w:multiLevelType w:val="hybridMultilevel"/>
    <w:tmpl w:val="A09E643E"/>
    <w:lvl w:ilvl="0" w:tplc="22C8CA52">
      <w:start w:val="1"/>
      <w:numFmt w:val="bullet"/>
      <w:pStyle w:val="a0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31F3EF3"/>
    <w:multiLevelType w:val="hybridMultilevel"/>
    <w:tmpl w:val="512C5438"/>
    <w:lvl w:ilvl="0" w:tplc="97D695E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3"/>
  </w:num>
  <w:num w:numId="8">
    <w:abstractNumId w:val="3"/>
  </w:num>
  <w:num w:numId="9">
    <w:abstractNumId w:val="19"/>
  </w:num>
  <w:num w:numId="10">
    <w:abstractNumId w:val="15"/>
  </w:num>
  <w:num w:numId="11">
    <w:abstractNumId w:val="9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0"/>
  </w:num>
  <w:num w:numId="17">
    <w:abstractNumId w:val="18"/>
  </w:num>
  <w:num w:numId="18">
    <w:abstractNumId w:val="16"/>
  </w:num>
  <w:num w:numId="19">
    <w:abstractNumId w:val="17"/>
  </w:num>
  <w:num w:numId="2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93"/>
    <w:rsid w:val="00001D3E"/>
    <w:rsid w:val="0000273C"/>
    <w:rsid w:val="000035CA"/>
    <w:rsid w:val="000035E2"/>
    <w:rsid w:val="000035FE"/>
    <w:rsid w:val="00012126"/>
    <w:rsid w:val="0001588A"/>
    <w:rsid w:val="0001742F"/>
    <w:rsid w:val="00021DA4"/>
    <w:rsid w:val="000233BE"/>
    <w:rsid w:val="000260A4"/>
    <w:rsid w:val="00026CB5"/>
    <w:rsid w:val="00027E62"/>
    <w:rsid w:val="000338C6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5D9A"/>
    <w:rsid w:val="000A628E"/>
    <w:rsid w:val="000B31F7"/>
    <w:rsid w:val="000B7A42"/>
    <w:rsid w:val="000C7419"/>
    <w:rsid w:val="000D02AC"/>
    <w:rsid w:val="000D14CE"/>
    <w:rsid w:val="000D7DC8"/>
    <w:rsid w:val="000F2465"/>
    <w:rsid w:val="000F45D6"/>
    <w:rsid w:val="000F71C3"/>
    <w:rsid w:val="00104618"/>
    <w:rsid w:val="001070BB"/>
    <w:rsid w:val="00116F57"/>
    <w:rsid w:val="00120A14"/>
    <w:rsid w:val="00121AEF"/>
    <w:rsid w:val="00121D7E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16CB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7E9"/>
    <w:rsid w:val="001E5FDF"/>
    <w:rsid w:val="001E6895"/>
    <w:rsid w:val="001F08C4"/>
    <w:rsid w:val="001F46AD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4393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3AEA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57AA"/>
    <w:rsid w:val="002C793E"/>
    <w:rsid w:val="002D2910"/>
    <w:rsid w:val="002D2AC4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4A34"/>
    <w:rsid w:val="003962F6"/>
    <w:rsid w:val="003A3BE2"/>
    <w:rsid w:val="003A5698"/>
    <w:rsid w:val="003A7D3E"/>
    <w:rsid w:val="003B2CDA"/>
    <w:rsid w:val="003B4DB4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5825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72CE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0134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581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1D2C"/>
    <w:rsid w:val="00702AD6"/>
    <w:rsid w:val="007058DC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37A2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3C9E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2F7C"/>
    <w:rsid w:val="007D6070"/>
    <w:rsid w:val="007D6377"/>
    <w:rsid w:val="007D778C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7BF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2EB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38C0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34E"/>
    <w:rsid w:val="00992FB2"/>
    <w:rsid w:val="00993215"/>
    <w:rsid w:val="0099549C"/>
    <w:rsid w:val="00995E28"/>
    <w:rsid w:val="009A6403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1616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2CC6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61EB2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1352"/>
    <w:rsid w:val="00C64A0F"/>
    <w:rsid w:val="00C658CE"/>
    <w:rsid w:val="00C706DC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A73D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A47"/>
    <w:rsid w:val="00D73EA6"/>
    <w:rsid w:val="00D805A2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1C6C"/>
    <w:rsid w:val="00DD2808"/>
    <w:rsid w:val="00DD2BD1"/>
    <w:rsid w:val="00DF1EED"/>
    <w:rsid w:val="00DF34D0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57C4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A1819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56BC"/>
    <w:rsid w:val="00FB57EC"/>
    <w:rsid w:val="00FB5AF9"/>
    <w:rsid w:val="00FC15C2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BF6833-CC2A-4CB3-AC12-E07F48F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242D2"/>
    <w:rPr>
      <w:rFonts w:eastAsiaTheme="minorEastAsia"/>
      <w:lang w:eastAsia="ru-RU"/>
    </w:rPr>
  </w:style>
  <w:style w:type="paragraph" w:styleId="1">
    <w:name w:val="heading 1"/>
    <w:basedOn w:val="a1"/>
    <w:next w:val="a1"/>
    <w:link w:val="10"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1"/>
    <w:next w:val="a1"/>
    <w:link w:val="20"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1"/>
    <w:next w:val="a1"/>
    <w:link w:val="30"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1"/>
    <w:next w:val="a1"/>
    <w:link w:val="40"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510612"/>
  </w:style>
  <w:style w:type="paragraph" w:styleId="a5">
    <w:name w:val="header"/>
    <w:basedOn w:val="a1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Верхний колонтитул Знак"/>
    <w:basedOn w:val="a2"/>
    <w:uiPriority w:val="99"/>
    <w:rsid w:val="00510612"/>
  </w:style>
  <w:style w:type="paragraph" w:styleId="a7">
    <w:name w:val="footer"/>
    <w:basedOn w:val="a1"/>
    <w:link w:val="a8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2"/>
    <w:rsid w:val="00510612"/>
  </w:style>
  <w:style w:type="table" w:styleId="aa">
    <w:name w:val="Table Grid"/>
    <w:basedOn w:val="a3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1"/>
    <w:link w:val="ac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2"/>
    <w:link w:val="ab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1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2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1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2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Body Text Indent"/>
    <w:basedOn w:val="a1"/>
    <w:link w:val="ae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Основной текст с отступом Знак"/>
    <w:basedOn w:val="a2"/>
    <w:link w:val="ad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1"/>
    <w:next w:val="a1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">
    <w:name w:val="Balloon Text"/>
    <w:basedOn w:val="a1"/>
    <w:link w:val="af0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2"/>
    <w:rsid w:val="00510612"/>
  </w:style>
  <w:style w:type="paragraph" w:styleId="af1">
    <w:name w:val="caption"/>
    <w:basedOn w:val="a1"/>
    <w:next w:val="a1"/>
    <w:unhideWhenUsed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2">
    <w:name w:val="List Paragraph"/>
    <w:basedOn w:val="a1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3">
    <w:name w:val="Hyperlink"/>
    <w:basedOn w:val="a2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1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llowedHyperlink"/>
    <w:basedOn w:val="a2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2"/>
    <w:rsid w:val="00F24125"/>
  </w:style>
  <w:style w:type="character" w:styleId="HTML">
    <w:name w:val="HTML Definition"/>
    <w:basedOn w:val="a2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2"/>
    <w:rsid w:val="00F24125"/>
  </w:style>
  <w:style w:type="paragraph" w:styleId="af5">
    <w:name w:val="Normal (Web)"/>
    <w:basedOn w:val="a1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Табличный"/>
    <w:basedOn w:val="a1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1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3"/>
    <w:next w:val="aa"/>
    <w:uiPriority w:val="39"/>
    <w:rsid w:val="00FE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001D3E"/>
    <w:rPr>
      <w:b/>
      <w:bCs/>
    </w:rPr>
  </w:style>
  <w:style w:type="paragraph" w:styleId="af8">
    <w:name w:val="TOC Heading"/>
    <w:basedOn w:val="1"/>
    <w:next w:val="a1"/>
    <w:uiPriority w:val="39"/>
    <w:unhideWhenUsed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9">
    <w:name w:val="Placeholder Text"/>
    <w:basedOn w:val="a2"/>
    <w:uiPriority w:val="99"/>
    <w:semiHidden/>
    <w:rsid w:val="00580B83"/>
    <w:rPr>
      <w:color w:val="808080"/>
    </w:rPr>
  </w:style>
  <w:style w:type="paragraph" w:customStyle="1" w:styleId="afa">
    <w:name w:val="Таблицы (моноширинный)"/>
    <w:basedOn w:val="a1"/>
    <w:next w:val="a1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3"/>
    <w:uiPriority w:val="61"/>
    <w:rsid w:val="003F4E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2"/>
    <w:rsid w:val="00BB2851"/>
  </w:style>
  <w:style w:type="character" w:customStyle="1" w:styleId="token">
    <w:name w:val="token"/>
    <w:basedOn w:val="a2"/>
    <w:rsid w:val="00C658CE"/>
  </w:style>
  <w:style w:type="paragraph" w:styleId="afb">
    <w:name w:val="endnote text"/>
    <w:basedOn w:val="a1"/>
    <w:link w:val="afc"/>
    <w:uiPriority w:val="99"/>
    <w:semiHidden/>
    <w:unhideWhenUsed/>
    <w:rsid w:val="00195287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195287"/>
    <w:rPr>
      <w:vertAlign w:val="superscript"/>
    </w:rPr>
  </w:style>
  <w:style w:type="paragraph" w:styleId="afe">
    <w:name w:val="Block Text"/>
    <w:basedOn w:val="a1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1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1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1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2"/>
    <w:rsid w:val="00181C26"/>
  </w:style>
  <w:style w:type="character" w:customStyle="1" w:styleId="promulgator">
    <w:name w:val="promulgator"/>
    <w:basedOn w:val="a2"/>
    <w:rsid w:val="00181C26"/>
  </w:style>
  <w:style w:type="character" w:customStyle="1" w:styleId="datepr">
    <w:name w:val="datepr"/>
    <w:basedOn w:val="a2"/>
    <w:rsid w:val="00181C26"/>
  </w:style>
  <w:style w:type="character" w:customStyle="1" w:styleId="number">
    <w:name w:val="number"/>
    <w:basedOn w:val="a2"/>
    <w:rsid w:val="00181C26"/>
  </w:style>
  <w:style w:type="paragraph" w:customStyle="1" w:styleId="aff">
    <w:name w:val="ГОСТ ГГПК"/>
    <w:basedOn w:val="a1"/>
    <w:link w:val="aff0"/>
    <w:qFormat/>
    <w:rsid w:val="001B16CB"/>
    <w:pPr>
      <w:spacing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ГОСТ ГГПК Знак"/>
    <w:basedOn w:val="a2"/>
    <w:link w:val="aff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1">
    <w:name w:val="ГОСТ ГГПК (таблица)"/>
    <w:basedOn w:val="aff"/>
    <w:link w:val="aff2"/>
    <w:qFormat/>
    <w:rsid w:val="00394A34"/>
    <w:pPr>
      <w:ind w:firstLine="0"/>
      <w:jc w:val="left"/>
    </w:pPr>
    <w:rPr>
      <w:sz w:val="24"/>
      <w:szCs w:val="24"/>
    </w:rPr>
  </w:style>
  <w:style w:type="character" w:customStyle="1" w:styleId="aff2">
    <w:name w:val="ГОСТ ГГПК (таблица) Знак"/>
    <w:basedOn w:val="aff0"/>
    <w:link w:val="aff1"/>
    <w:rsid w:val="00394A34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">
    <w:name w:val="ГОСТ ГГПК (нумерованный список)"/>
    <w:basedOn w:val="aff"/>
    <w:link w:val="aff3"/>
    <w:qFormat/>
    <w:rsid w:val="001B16CB"/>
    <w:pPr>
      <w:numPr>
        <w:numId w:val="18"/>
      </w:numPr>
      <w:ind w:left="0" w:firstLine="851"/>
    </w:pPr>
  </w:style>
  <w:style w:type="paragraph" w:customStyle="1" w:styleId="a0">
    <w:name w:val="ГОСТ ГГПК (маркированный список)"/>
    <w:basedOn w:val="a"/>
    <w:link w:val="aff4"/>
    <w:qFormat/>
    <w:rsid w:val="00D805A2"/>
    <w:pPr>
      <w:numPr>
        <w:numId w:val="19"/>
      </w:numPr>
      <w:tabs>
        <w:tab w:val="left" w:pos="1134"/>
      </w:tabs>
      <w:ind w:left="0" w:firstLine="851"/>
    </w:pPr>
  </w:style>
  <w:style w:type="character" w:customStyle="1" w:styleId="aff3">
    <w:name w:val="ГОСТ ГГПК (нумерованный список) Знак"/>
    <w:basedOn w:val="aff0"/>
    <w:link w:val="a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4">
    <w:name w:val="ГОСТ ГГПК (маркированный список) Знак"/>
    <w:basedOn w:val="aff3"/>
    <w:link w:val="a0"/>
    <w:rsid w:val="00D805A2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43;&#1054;&#1057;&#1058;%20&#1043;&#1043;&#1055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89E96-A370-445B-A357-D2628D394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ГГПК.dotx</Template>
  <TotalTime>13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2022-10-11T07:38:00Z</cp:lastPrinted>
  <dcterms:created xsi:type="dcterms:W3CDTF">2024-09-19T06:54:00Z</dcterms:created>
  <dcterms:modified xsi:type="dcterms:W3CDTF">2024-09-19T07:07:00Z</dcterms:modified>
</cp:coreProperties>
</file>