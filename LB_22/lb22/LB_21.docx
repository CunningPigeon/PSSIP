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6" w:rsidRPr="00AB4022" w:rsidRDefault="00AB4022" w:rsidP="00234393">
      <w:pPr>
        <w:pStyle w:val="aff"/>
        <w:ind w:firstLine="0"/>
        <w:jc w:val="center"/>
        <w:rPr>
          <w:b/>
        </w:rPr>
      </w:pPr>
      <w:r>
        <w:rPr>
          <w:b/>
        </w:rPr>
        <w:t xml:space="preserve">Лабораторная работа </w:t>
      </w:r>
      <w:r w:rsidRPr="00AB4022">
        <w:rPr>
          <w:b/>
        </w:rPr>
        <w:t>21</w:t>
      </w:r>
    </w:p>
    <w:p w:rsidR="00234393" w:rsidRPr="00234393" w:rsidRDefault="00AB4022" w:rsidP="00234393">
      <w:pPr>
        <w:pStyle w:val="aff"/>
        <w:ind w:firstLine="0"/>
        <w:jc w:val="center"/>
      </w:pPr>
      <w:r w:rsidRPr="00AB4022">
        <w:t xml:space="preserve">Настройка ПО сервера, разработка простейших скриптов на </w:t>
      </w:r>
      <w:proofErr w:type="spellStart"/>
      <w:r w:rsidRPr="00AB4022">
        <w:t>php</w:t>
      </w:r>
      <w:proofErr w:type="spellEnd"/>
    </w:p>
    <w:p w:rsidR="00234393" w:rsidRPr="00234393" w:rsidRDefault="00234393" w:rsidP="00993215">
      <w:pPr>
        <w:pStyle w:val="aff"/>
      </w:pPr>
    </w:p>
    <w:p w:rsidR="00AB4022" w:rsidRPr="00AB4022" w:rsidRDefault="00AB4022" w:rsidP="00AB4022">
      <w:pPr>
        <w:pStyle w:val="aff"/>
        <w:rPr>
          <w:b/>
          <w:lang w:val="en-US"/>
        </w:rPr>
      </w:pPr>
      <w:r w:rsidRPr="00AB4022">
        <w:rPr>
          <w:b/>
        </w:rPr>
        <w:t>Задание №1</w:t>
      </w:r>
      <w:r w:rsidRPr="00AB4022">
        <w:rPr>
          <w:b/>
          <w:lang w:val="en-US"/>
        </w:rPr>
        <w:t>.</w:t>
      </w:r>
    </w:p>
    <w:p w:rsidR="00AB4022" w:rsidRDefault="00AB4022" w:rsidP="00AB4022">
      <w:pPr>
        <w:pStyle w:val="aff"/>
      </w:pPr>
      <w:r>
        <w:t>Установка и настройка</w:t>
      </w:r>
    </w:p>
    <w:p w:rsidR="00AB4022" w:rsidRDefault="00AB4022" w:rsidP="00AB4022">
      <w:pPr>
        <w:pStyle w:val="aff"/>
      </w:pPr>
      <w:r>
        <w:t xml:space="preserve">программного обеспечения, необходимого для разработки </w:t>
      </w:r>
      <w:proofErr w:type="spellStart"/>
      <w:r>
        <w:t>php</w:t>
      </w:r>
      <w:proofErr w:type="spellEnd"/>
      <w:r>
        <w:t>-скриптов.</w:t>
      </w:r>
    </w:p>
    <w:p w:rsidR="00AB4022" w:rsidRDefault="00AB4022" w:rsidP="00AB4022">
      <w:pPr>
        <w:pStyle w:val="aff"/>
      </w:pPr>
      <w:r>
        <w:t>1.1.</w:t>
      </w:r>
      <w:r w:rsidRPr="00AB4022">
        <w:t xml:space="preserve"> </w:t>
      </w:r>
      <w:r>
        <w:t xml:space="preserve">Установить с помощью пакета </w:t>
      </w:r>
      <w:proofErr w:type="spellStart"/>
      <w:r>
        <w:t>OpenSerwer</w:t>
      </w:r>
      <w:proofErr w:type="spellEnd"/>
      <w:r>
        <w:t xml:space="preserve"> локальный </w:t>
      </w:r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  <w:r>
        <w:t xml:space="preserve">, интерпретатор PHP, СУБД </w:t>
      </w:r>
      <w:proofErr w:type="spellStart"/>
      <w:r>
        <w:t>MySQL</w:t>
      </w:r>
      <w:proofErr w:type="spellEnd"/>
      <w:r>
        <w:t xml:space="preserve"> и другие вспомогательные расширения.  </w:t>
      </w:r>
    </w:p>
    <w:p w:rsidR="00AB4022" w:rsidRDefault="00AB4022" w:rsidP="00AB4022">
      <w:pPr>
        <w:pStyle w:val="aff"/>
      </w:pPr>
      <w:r>
        <w:t xml:space="preserve">1.2. Проверка корректности работы установленного программного обеспечения. </w:t>
      </w:r>
    </w:p>
    <w:p w:rsidR="00AB4022" w:rsidRDefault="00AB4022" w:rsidP="00AB4022">
      <w:pPr>
        <w:pStyle w:val="aff"/>
      </w:pPr>
    </w:p>
    <w:p w:rsidR="00AB4022" w:rsidRPr="00AB4022" w:rsidRDefault="00AB4022" w:rsidP="00AB4022">
      <w:pPr>
        <w:pStyle w:val="aff"/>
        <w:rPr>
          <w:b/>
        </w:rPr>
      </w:pPr>
      <w:r w:rsidRPr="00AB4022">
        <w:rPr>
          <w:b/>
        </w:rPr>
        <w:t>Задание №2.</w:t>
      </w:r>
    </w:p>
    <w:p w:rsidR="00AB4022" w:rsidRDefault="00AB4022" w:rsidP="00AB4022">
      <w:pPr>
        <w:pStyle w:val="aff"/>
      </w:pPr>
      <w:r>
        <w:t>Изучение синтаксиса PHP, разработка простейших PHP-скриптов.</w:t>
      </w:r>
    </w:p>
    <w:p w:rsidR="00AB4022" w:rsidRDefault="00AB4022" w:rsidP="00AB4022">
      <w:pPr>
        <w:pStyle w:val="aff"/>
      </w:pPr>
      <w:r>
        <w:t xml:space="preserve">1. </w:t>
      </w:r>
      <w:r>
        <w:t xml:space="preserve">Создайте отдельную страницу, на которой будут размещаться ссылки на </w:t>
      </w:r>
      <w:proofErr w:type="spellStart"/>
      <w:r>
        <w:t>php-cкрипты</w:t>
      </w:r>
      <w:proofErr w:type="spellEnd"/>
      <w:r>
        <w:t>.</w:t>
      </w:r>
    </w:p>
    <w:p w:rsidR="00AB4022" w:rsidRDefault="00AB4022" w:rsidP="00AB4022">
      <w:pPr>
        <w:pStyle w:val="aff"/>
      </w:pPr>
      <w:r>
        <w:t xml:space="preserve">2. Получите информацию о настройках </w:t>
      </w:r>
      <w:proofErr w:type="spellStart"/>
      <w:r>
        <w:t>php</w:t>
      </w:r>
      <w:proofErr w:type="spellEnd"/>
      <w:r>
        <w:t xml:space="preserve"> с помощью команды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).</w:t>
      </w:r>
    </w:p>
    <w:p w:rsidR="00AB4022" w:rsidRDefault="00AB4022" w:rsidP="00AB4022">
      <w:pPr>
        <w:pStyle w:val="aff"/>
      </w:pPr>
      <w:r>
        <w:t xml:space="preserve">3. Создайте </w:t>
      </w:r>
      <w:proofErr w:type="spellStart"/>
      <w:r>
        <w:t>php</w:t>
      </w:r>
      <w:proofErr w:type="spellEnd"/>
      <w:r>
        <w:t xml:space="preserve">-скрипт, который создает </w:t>
      </w:r>
      <w:proofErr w:type="gramStart"/>
      <w:r>
        <w:t>страницу  с</w:t>
      </w:r>
      <w:proofErr w:type="gramEnd"/>
      <w:r>
        <w:t xml:space="preserve"> текстом "Привет всем!!!" и содержит информацию о разработчике скрипта.</w:t>
      </w:r>
    </w:p>
    <w:p w:rsidR="00AB4022" w:rsidRDefault="00AB4022" w:rsidP="00AB4022">
      <w:pPr>
        <w:pStyle w:val="aff"/>
      </w:pPr>
      <w:r>
        <w:t>4. Используя переменные $</w:t>
      </w:r>
      <w:proofErr w:type="spellStart"/>
      <w:r>
        <w:t>color</w:t>
      </w:r>
      <w:proofErr w:type="spellEnd"/>
      <w:r>
        <w:t xml:space="preserve"> и $</w:t>
      </w:r>
      <w:proofErr w:type="spellStart"/>
      <w:r>
        <w:t>size</w:t>
      </w:r>
      <w:proofErr w:type="spellEnd"/>
      <w:r>
        <w:t xml:space="preserve"> сформировать </w:t>
      </w:r>
      <w:proofErr w:type="spellStart"/>
      <w:r>
        <w:t>php</w:t>
      </w:r>
      <w:proofErr w:type="spellEnd"/>
      <w:r>
        <w:t>-</w:t>
      </w:r>
      <w:proofErr w:type="gramStart"/>
      <w:r>
        <w:t>скрипт ,</w:t>
      </w:r>
      <w:proofErr w:type="gramEnd"/>
      <w:r>
        <w:t xml:space="preserve"> который выводит на экран строку текста ФИО</w:t>
      </w:r>
      <w:r w:rsidRPr="00AB4022">
        <w:t xml:space="preserve"> </w:t>
      </w:r>
      <w:r>
        <w:t xml:space="preserve">РАЗРАБОТЧИКА заданным цветом и размером.  </w:t>
      </w:r>
    </w:p>
    <w:p w:rsidR="00AB4022" w:rsidRDefault="00AB4022" w:rsidP="00AB4022">
      <w:pPr>
        <w:pStyle w:val="aff"/>
      </w:pPr>
      <w:r>
        <w:t xml:space="preserve">5. </w:t>
      </w:r>
      <w:r>
        <w:t xml:space="preserve">Создайте константу NUM_E со значением 2.71828 (число е). Выведите на экран значение этой константы в виде строки "Число e равно …". </w:t>
      </w:r>
    </w:p>
    <w:p w:rsidR="00AB4022" w:rsidRDefault="00AB4022" w:rsidP="00AB4022">
      <w:pPr>
        <w:pStyle w:val="aff"/>
      </w:pPr>
      <w:r>
        <w:t>Присвойте переменной $num_e1 значение константы и отобразите тип переменной $num_e1. Последовательно измените тип переменной $num_e1 на строковый, целый и булевский; отобразите тип и получившееся значение переменной $num_e1.</w:t>
      </w:r>
    </w:p>
    <w:p w:rsidR="00234393" w:rsidRPr="00234393" w:rsidRDefault="00AB4022" w:rsidP="00AB4022">
      <w:pPr>
        <w:pStyle w:val="aff"/>
      </w:pPr>
      <w:bookmarkStart w:id="0" w:name="_GoBack"/>
      <w:bookmarkEnd w:id="0"/>
      <w:r>
        <w:t>6.</w:t>
      </w:r>
      <w:r>
        <w:t xml:space="preserve"> Приведите пример использования предопределенных констант и переменных в PHP. Выведите с помощью скрипта значения некоторых из них.</w:t>
      </w:r>
    </w:p>
    <w:sectPr w:rsidR="00234393" w:rsidRPr="00234393" w:rsidSect="008257B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FC" w:rsidRDefault="002D1BFC" w:rsidP="00D973E7">
      <w:r>
        <w:separator/>
      </w:r>
    </w:p>
  </w:endnote>
  <w:endnote w:type="continuationSeparator" w:id="0">
    <w:p w:rsidR="002D1BFC" w:rsidRDefault="002D1BFC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Pr="001D5434" w:rsidRDefault="00EF391B" w:rsidP="00510612">
    <w:pPr>
      <w:pStyle w:val="a7"/>
      <w:framePr w:wrap="around" w:vAnchor="text" w:hAnchor="margin" w:xAlign="right" w:y="1"/>
      <w:rPr>
        <w:rStyle w:val="a9"/>
        <w:rFonts w:ascii="ISOCPEUR" w:hAnsi="ISOCPEUR"/>
      </w:rPr>
    </w:pPr>
    <w:r w:rsidRPr="001D5434">
      <w:rPr>
        <w:rStyle w:val="a9"/>
        <w:rFonts w:ascii="ISOCPEUR" w:hAnsi="ISOCPEUR"/>
      </w:rPr>
      <w:fldChar w:fldCharType="begin"/>
    </w:r>
    <w:r w:rsidRPr="001D5434">
      <w:rPr>
        <w:rStyle w:val="a9"/>
        <w:rFonts w:ascii="ISOCPEUR" w:hAnsi="ISOCPEUR"/>
      </w:rPr>
      <w:instrText xml:space="preserve">PAGE  </w:instrText>
    </w:r>
    <w:r w:rsidRPr="001D5434">
      <w:rPr>
        <w:rStyle w:val="a9"/>
        <w:rFonts w:ascii="ISOCPEUR" w:hAnsi="ISOCPEUR"/>
      </w:rPr>
      <w:fldChar w:fldCharType="separate"/>
    </w:r>
    <w:r w:rsidR="00AB4022">
      <w:rPr>
        <w:rStyle w:val="a9"/>
        <w:rFonts w:ascii="ISOCPEUR" w:hAnsi="ISOCPEUR"/>
        <w:noProof/>
      </w:rPr>
      <w:t>1</w:t>
    </w:r>
    <w:r w:rsidRPr="001D5434">
      <w:rPr>
        <w:rStyle w:val="a9"/>
        <w:rFonts w:ascii="ISOCPEUR" w:hAnsi="ISOCPEUR"/>
      </w:rPr>
      <w:fldChar w:fldCharType="end"/>
    </w:r>
  </w:p>
  <w:p w:rsidR="00EF391B" w:rsidRPr="001D5434" w:rsidRDefault="0085244B" w:rsidP="00510612">
    <w:pPr>
      <w:pStyle w:val="a7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81B4305" wp14:editId="78E7136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B4305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E0F2B2" wp14:editId="77CB7632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2417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24CB5" wp14:editId="48C58F00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98CF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BC545" wp14:editId="049BD2D8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2638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F455B9" wp14:editId="00898F53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C45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4C12F5" wp14:editId="5980167F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BC4AC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BF51C" wp14:editId="7426E705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7FE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799F55" wp14:editId="3BE244B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8B3D5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73DDB9" wp14:editId="620E04F5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34C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1037E" wp14:editId="294FE67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5F5C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49606F" wp14:editId="0F05702C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9606F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D068C" wp14:editId="2EE11C66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2AA3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0B5258" wp14:editId="0662B2EB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2465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257C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06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0F2465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B5258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:rsidR="00EF391B" w:rsidRPr="000F2465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E257C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06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0F2465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696A6" wp14:editId="477E1766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AB4022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696A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AB4022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548DA1" wp14:editId="05CA30B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48DA1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BB53B7" wp14:editId="058763A8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B53B7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06E525" wp14:editId="4191905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E525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5C040C" wp14:editId="4D14060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C040C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0E2500E" wp14:editId="5525E91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0036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A6B5C63" wp14:editId="73C41DAD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B5C6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5B35C46" wp14:editId="0CE7CEF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B35C46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3FB6B91" wp14:editId="4F5A55F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B6B9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7A1D394" wp14:editId="763EBA9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1D39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F892D49" wp14:editId="2C9B423B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92D49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489CCF" wp14:editId="0BB4A71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89CCF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79DFF0" wp14:editId="5A90CCD5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DFF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00EEEA2" wp14:editId="57E57BD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EEEA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CDC446" wp14:editId="05EF83A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DC44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9974EE" wp14:editId="2A27A63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974E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E1FE744" wp14:editId="38F7F56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FE74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8DE76E" wp14:editId="2DF4223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58C4" w:rsidRDefault="00EF391B" w:rsidP="00510612">
                          <w:pPr>
                            <w:pStyle w:val="a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DE76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EF391B" w:rsidRPr="000F58C4" w:rsidRDefault="00EF391B" w:rsidP="00510612">
                    <w:pPr>
                      <w:pStyle w:val="a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9D1FEEA" wp14:editId="582D0370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1FEE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1E9D4E0" wp14:editId="1298728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9D4E0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6DDCF5" wp14:editId="7AC2AD3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DCF5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97D28AC" wp14:editId="718E1FC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D28A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4661891" wp14:editId="0BC9558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6189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E2262E" wp14:editId="0FDF97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2262E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BADC67" wp14:editId="0EA626F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ADC6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730EF5A" wp14:editId="4B5B169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13EB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07DFF2A" wp14:editId="7CB2A81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490A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E7CFFA" wp14:editId="142289CE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C97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C0D718A" wp14:editId="7AC97C7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08A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EB8F06C" wp14:editId="37EC173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176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431A07" wp14:editId="644A6D3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7AAB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64C9566" wp14:editId="130C294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C956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49907C6" wp14:editId="0DCC157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00DE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9613F17" wp14:editId="52BE37A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D1D8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66A3438" wp14:editId="136242C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A27D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BA89E7D" wp14:editId="4ED505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89E7D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35E6B8" wp14:editId="77E115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EDBB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05CED2" wp14:editId="26DC12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A82B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AF31AE" wp14:editId="5311CF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47E2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D62B0A1" wp14:editId="7E1F022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03D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A28124" wp14:editId="2340F6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39C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2A597C" wp14:editId="09B7AAB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1E0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CD897" wp14:editId="7BADF5D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7372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BD22E7" wp14:editId="01F0E40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794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693199" wp14:editId="0BA065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2604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636CDF" wp14:editId="38545A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A032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1D5F37" wp14:editId="5CDA782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2E73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FC" w:rsidRDefault="002D1BFC" w:rsidP="00D973E7">
      <w:r>
        <w:separator/>
      </w:r>
    </w:p>
  </w:footnote>
  <w:footnote w:type="continuationSeparator" w:id="0">
    <w:p w:rsidR="002D1BFC" w:rsidRDefault="002D1BFC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82574" wp14:editId="7991C40E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2574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38AAFE" wp14:editId="5D04815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888C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AC4"/>
    <w:multiLevelType w:val="hybridMultilevel"/>
    <w:tmpl w:val="A4FA800C"/>
    <w:lvl w:ilvl="0" w:tplc="91B43D8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6B4C31"/>
    <w:multiLevelType w:val="hybridMultilevel"/>
    <w:tmpl w:val="200000CA"/>
    <w:lvl w:ilvl="0" w:tplc="93BC08B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6A4C"/>
    <w:multiLevelType w:val="hybridMultilevel"/>
    <w:tmpl w:val="36629586"/>
    <w:lvl w:ilvl="0" w:tplc="96D85F7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5CF"/>
    <w:multiLevelType w:val="hybridMultilevel"/>
    <w:tmpl w:val="444C8180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0E77"/>
    <w:multiLevelType w:val="hybridMultilevel"/>
    <w:tmpl w:val="D02CDAA0"/>
    <w:lvl w:ilvl="0" w:tplc="39582F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6D8144D1"/>
    <w:multiLevelType w:val="hybridMultilevel"/>
    <w:tmpl w:val="D2EEB40E"/>
    <w:lvl w:ilvl="0" w:tplc="EBBAE1F0">
      <w:start w:val="1"/>
      <w:numFmt w:val="decimal"/>
      <w:pStyle w:val="a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6E323FBB"/>
    <w:multiLevelType w:val="hybridMultilevel"/>
    <w:tmpl w:val="A09E643E"/>
    <w:lvl w:ilvl="0" w:tplc="22C8CA52">
      <w:start w:val="1"/>
      <w:numFmt w:val="bullet"/>
      <w:pStyle w:val="a0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31F3EF3"/>
    <w:multiLevelType w:val="hybridMultilevel"/>
    <w:tmpl w:val="512C5438"/>
    <w:lvl w:ilvl="0" w:tplc="97D695E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3"/>
  </w:num>
  <w:num w:numId="8">
    <w:abstractNumId w:val="3"/>
  </w:num>
  <w:num w:numId="9">
    <w:abstractNumId w:val="19"/>
  </w:num>
  <w:num w:numId="10">
    <w:abstractNumId w:val="15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0"/>
  </w:num>
  <w:num w:numId="17">
    <w:abstractNumId w:val="18"/>
  </w:num>
  <w:num w:numId="18">
    <w:abstractNumId w:val="16"/>
  </w:num>
  <w:num w:numId="19">
    <w:abstractNumId w:val="17"/>
  </w:num>
  <w:num w:numId="2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3"/>
    <w:rsid w:val="00001D3E"/>
    <w:rsid w:val="0000273C"/>
    <w:rsid w:val="000035CA"/>
    <w:rsid w:val="000035E2"/>
    <w:rsid w:val="000035FE"/>
    <w:rsid w:val="00012126"/>
    <w:rsid w:val="0001588A"/>
    <w:rsid w:val="0001742F"/>
    <w:rsid w:val="00021DA4"/>
    <w:rsid w:val="000233BE"/>
    <w:rsid w:val="000260A4"/>
    <w:rsid w:val="00026CB5"/>
    <w:rsid w:val="00027E62"/>
    <w:rsid w:val="000338C6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5D9A"/>
    <w:rsid w:val="000A628E"/>
    <w:rsid w:val="000B31F7"/>
    <w:rsid w:val="000B7A42"/>
    <w:rsid w:val="000C7419"/>
    <w:rsid w:val="000D02AC"/>
    <w:rsid w:val="000D14CE"/>
    <w:rsid w:val="000D7DC8"/>
    <w:rsid w:val="000F2465"/>
    <w:rsid w:val="000F45D6"/>
    <w:rsid w:val="000F71C3"/>
    <w:rsid w:val="00104618"/>
    <w:rsid w:val="001070BB"/>
    <w:rsid w:val="00116F57"/>
    <w:rsid w:val="00120A14"/>
    <w:rsid w:val="00121AEF"/>
    <w:rsid w:val="00121D7E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16CB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7E9"/>
    <w:rsid w:val="001E5FDF"/>
    <w:rsid w:val="001E6895"/>
    <w:rsid w:val="001F08C4"/>
    <w:rsid w:val="001F46AD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4393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3AEA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57AA"/>
    <w:rsid w:val="002C793E"/>
    <w:rsid w:val="002D1BFC"/>
    <w:rsid w:val="002D2910"/>
    <w:rsid w:val="002D2AC4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4A34"/>
    <w:rsid w:val="003962F6"/>
    <w:rsid w:val="003A3BE2"/>
    <w:rsid w:val="003A5698"/>
    <w:rsid w:val="003A7D3E"/>
    <w:rsid w:val="003B2CDA"/>
    <w:rsid w:val="003B4DB4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5825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72CE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0134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581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37A2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3C9E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2F7C"/>
    <w:rsid w:val="007D6070"/>
    <w:rsid w:val="007D6377"/>
    <w:rsid w:val="007D778C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7BF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2EB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38C0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34E"/>
    <w:rsid w:val="00992FB2"/>
    <w:rsid w:val="00993215"/>
    <w:rsid w:val="0099549C"/>
    <w:rsid w:val="00995E28"/>
    <w:rsid w:val="009A6403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1616"/>
    <w:rsid w:val="00AB2619"/>
    <w:rsid w:val="00AB2D43"/>
    <w:rsid w:val="00AB4022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2CC6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61EB2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1352"/>
    <w:rsid w:val="00C64A0F"/>
    <w:rsid w:val="00C658CE"/>
    <w:rsid w:val="00C706DC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A73D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A47"/>
    <w:rsid w:val="00D73EA6"/>
    <w:rsid w:val="00D805A2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1C6C"/>
    <w:rsid w:val="00DD2808"/>
    <w:rsid w:val="00DD2BD1"/>
    <w:rsid w:val="00DF1EED"/>
    <w:rsid w:val="00DF34D0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57C4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A1819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56BC"/>
    <w:rsid w:val="00FB57EC"/>
    <w:rsid w:val="00FB5AF9"/>
    <w:rsid w:val="00FC15C2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BF6833-CC2A-4CB3-AC12-E07F48F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242D2"/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1"/>
    <w:next w:val="a1"/>
    <w:link w:val="20"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1"/>
    <w:next w:val="a1"/>
    <w:link w:val="30"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1"/>
    <w:next w:val="a1"/>
    <w:link w:val="40"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510612"/>
  </w:style>
  <w:style w:type="paragraph" w:styleId="a5">
    <w:name w:val="header"/>
    <w:basedOn w:val="a1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Верхний колонтитул Знак"/>
    <w:basedOn w:val="a2"/>
    <w:uiPriority w:val="99"/>
    <w:rsid w:val="00510612"/>
  </w:style>
  <w:style w:type="paragraph" w:styleId="a7">
    <w:name w:val="footer"/>
    <w:basedOn w:val="a1"/>
    <w:link w:val="a8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2"/>
    <w:rsid w:val="00510612"/>
  </w:style>
  <w:style w:type="table" w:styleId="aa">
    <w:name w:val="Table Grid"/>
    <w:basedOn w:val="a3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1"/>
    <w:link w:val="ac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2"/>
    <w:link w:val="ab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2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1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2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Body Text Indent"/>
    <w:basedOn w:val="a1"/>
    <w:link w:val="ae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Основной текст с отступом Знак"/>
    <w:basedOn w:val="a2"/>
    <w:link w:val="ad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1"/>
    <w:next w:val="a1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">
    <w:name w:val="Balloon Text"/>
    <w:basedOn w:val="a1"/>
    <w:link w:val="af0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2"/>
    <w:rsid w:val="00510612"/>
  </w:style>
  <w:style w:type="paragraph" w:styleId="af1">
    <w:name w:val="caption"/>
    <w:basedOn w:val="a1"/>
    <w:next w:val="a1"/>
    <w:unhideWhenUsed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2">
    <w:name w:val="List Paragraph"/>
    <w:basedOn w:val="a1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3">
    <w:name w:val="Hyperlink"/>
    <w:basedOn w:val="a2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1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2"/>
    <w:rsid w:val="00F24125"/>
  </w:style>
  <w:style w:type="character" w:styleId="HTML">
    <w:name w:val="HTML Definition"/>
    <w:basedOn w:val="a2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2"/>
    <w:rsid w:val="00F24125"/>
  </w:style>
  <w:style w:type="paragraph" w:styleId="af5">
    <w:name w:val="Normal (Web)"/>
    <w:basedOn w:val="a1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Табличный"/>
    <w:basedOn w:val="a1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1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3"/>
    <w:next w:val="aa"/>
    <w:uiPriority w:val="39"/>
    <w:rsid w:val="00FE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001D3E"/>
    <w:rPr>
      <w:b/>
      <w:bCs/>
    </w:rPr>
  </w:style>
  <w:style w:type="paragraph" w:styleId="af8">
    <w:name w:val="TOC Heading"/>
    <w:basedOn w:val="1"/>
    <w:next w:val="a1"/>
    <w:uiPriority w:val="39"/>
    <w:unhideWhenUsed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9">
    <w:name w:val="Placeholder Text"/>
    <w:basedOn w:val="a2"/>
    <w:uiPriority w:val="99"/>
    <w:semiHidden/>
    <w:rsid w:val="00580B83"/>
    <w:rPr>
      <w:color w:val="808080"/>
    </w:rPr>
  </w:style>
  <w:style w:type="paragraph" w:customStyle="1" w:styleId="afa">
    <w:name w:val="Таблицы (моноширинный)"/>
    <w:basedOn w:val="a1"/>
    <w:next w:val="a1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3"/>
    <w:uiPriority w:val="61"/>
    <w:rsid w:val="003F4E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2"/>
    <w:rsid w:val="00BB2851"/>
  </w:style>
  <w:style w:type="character" w:customStyle="1" w:styleId="token">
    <w:name w:val="token"/>
    <w:basedOn w:val="a2"/>
    <w:rsid w:val="00C658CE"/>
  </w:style>
  <w:style w:type="paragraph" w:styleId="afb">
    <w:name w:val="endnote text"/>
    <w:basedOn w:val="a1"/>
    <w:link w:val="afc"/>
    <w:uiPriority w:val="99"/>
    <w:semiHidden/>
    <w:unhideWhenUsed/>
    <w:rsid w:val="00195287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195287"/>
    <w:rPr>
      <w:vertAlign w:val="superscript"/>
    </w:rPr>
  </w:style>
  <w:style w:type="paragraph" w:styleId="afe">
    <w:name w:val="Block Text"/>
    <w:basedOn w:val="a1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1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1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1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2"/>
    <w:rsid w:val="00181C26"/>
  </w:style>
  <w:style w:type="character" w:customStyle="1" w:styleId="promulgator">
    <w:name w:val="promulgator"/>
    <w:basedOn w:val="a2"/>
    <w:rsid w:val="00181C26"/>
  </w:style>
  <w:style w:type="character" w:customStyle="1" w:styleId="datepr">
    <w:name w:val="datepr"/>
    <w:basedOn w:val="a2"/>
    <w:rsid w:val="00181C26"/>
  </w:style>
  <w:style w:type="character" w:customStyle="1" w:styleId="number">
    <w:name w:val="number"/>
    <w:basedOn w:val="a2"/>
    <w:rsid w:val="00181C26"/>
  </w:style>
  <w:style w:type="paragraph" w:customStyle="1" w:styleId="aff">
    <w:name w:val="ГОСТ ГГПК"/>
    <w:basedOn w:val="a1"/>
    <w:link w:val="aff0"/>
    <w:qFormat/>
    <w:rsid w:val="001B16CB"/>
    <w:pPr>
      <w:spacing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ГОСТ ГГПК Знак"/>
    <w:basedOn w:val="a2"/>
    <w:link w:val="aff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1">
    <w:name w:val="ГОСТ ГГПК (таблица)"/>
    <w:basedOn w:val="aff"/>
    <w:link w:val="aff2"/>
    <w:qFormat/>
    <w:rsid w:val="00394A34"/>
    <w:pPr>
      <w:ind w:firstLine="0"/>
      <w:jc w:val="left"/>
    </w:pPr>
    <w:rPr>
      <w:sz w:val="24"/>
      <w:szCs w:val="24"/>
    </w:rPr>
  </w:style>
  <w:style w:type="character" w:customStyle="1" w:styleId="aff2">
    <w:name w:val="ГОСТ ГГПК (таблица) Знак"/>
    <w:basedOn w:val="aff0"/>
    <w:link w:val="aff1"/>
    <w:rsid w:val="00394A3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ГОСТ ГГПК (нумерованный список)"/>
    <w:basedOn w:val="aff"/>
    <w:link w:val="aff3"/>
    <w:qFormat/>
    <w:rsid w:val="001B16CB"/>
    <w:pPr>
      <w:numPr>
        <w:numId w:val="18"/>
      </w:numPr>
      <w:ind w:left="0" w:firstLine="851"/>
    </w:pPr>
  </w:style>
  <w:style w:type="paragraph" w:customStyle="1" w:styleId="a0">
    <w:name w:val="ГОСТ ГГПК (маркированный список)"/>
    <w:basedOn w:val="a"/>
    <w:link w:val="aff4"/>
    <w:qFormat/>
    <w:rsid w:val="00D805A2"/>
    <w:pPr>
      <w:numPr>
        <w:numId w:val="19"/>
      </w:numPr>
      <w:tabs>
        <w:tab w:val="left" w:pos="1134"/>
      </w:tabs>
      <w:ind w:left="0" w:firstLine="851"/>
    </w:pPr>
  </w:style>
  <w:style w:type="character" w:customStyle="1" w:styleId="aff3">
    <w:name w:val="ГОСТ ГГПК (нумерованный список) Знак"/>
    <w:basedOn w:val="aff0"/>
    <w:link w:val="a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4">
    <w:name w:val="ГОСТ ГГПК (маркированный список) Знак"/>
    <w:basedOn w:val="aff3"/>
    <w:link w:val="a0"/>
    <w:rsid w:val="00D805A2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43;&#1054;&#1057;&#1058;%20&#1043;&#1043;&#1055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A450E-3661-455E-A162-257A57CB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ГГПК.dotx</Template>
  <TotalTime>15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2022-10-11T07:38:00Z</cp:lastPrinted>
  <dcterms:created xsi:type="dcterms:W3CDTF">2024-09-19T06:54:00Z</dcterms:created>
  <dcterms:modified xsi:type="dcterms:W3CDTF">2025-02-12T18:33:00Z</dcterms:modified>
</cp:coreProperties>
</file>