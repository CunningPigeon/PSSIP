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6" w:rsidRPr="00AB4022" w:rsidRDefault="00AB4022" w:rsidP="00234393">
      <w:pPr>
        <w:pStyle w:val="aff"/>
        <w:ind w:firstLine="0"/>
        <w:jc w:val="center"/>
        <w:rPr>
          <w:b/>
        </w:rPr>
      </w:pPr>
      <w:r>
        <w:rPr>
          <w:b/>
        </w:rPr>
        <w:t xml:space="preserve">Лабораторная работа </w:t>
      </w:r>
      <w:r w:rsidRPr="00AB4022">
        <w:rPr>
          <w:b/>
        </w:rPr>
        <w:t>21</w:t>
      </w:r>
    </w:p>
    <w:p w:rsidR="00234393" w:rsidRDefault="0097709B" w:rsidP="0097709B">
      <w:pPr>
        <w:pStyle w:val="aff"/>
        <w:ind w:firstLine="0"/>
        <w:jc w:val="center"/>
      </w:pPr>
      <w:r w:rsidRPr="0097709B">
        <w:t>Изучение синтаксиса PHP, работа с массивами и строковым типом данных.</w:t>
      </w:r>
    </w:p>
    <w:p w:rsidR="0097709B" w:rsidRDefault="0097709B" w:rsidP="00AB4022">
      <w:pPr>
        <w:pStyle w:val="aff"/>
      </w:pPr>
    </w:p>
    <w:p w:rsidR="0097709B" w:rsidRDefault="0097709B" w:rsidP="00AB4022">
      <w:pPr>
        <w:pStyle w:val="aff"/>
      </w:pPr>
      <w:r>
        <w:t>Задание на карточке вариант 15.</w:t>
      </w:r>
    </w:p>
    <w:p w:rsidR="0097709B" w:rsidRDefault="0097709B" w:rsidP="00AB4022">
      <w:pPr>
        <w:pStyle w:val="aff"/>
      </w:pPr>
    </w:p>
    <w:p w:rsidR="00B27624" w:rsidRPr="0097709B" w:rsidRDefault="00B27624" w:rsidP="00AB4022">
      <w:pPr>
        <w:pStyle w:val="aff"/>
      </w:pPr>
      <w:r>
        <w:t>Контрольные вопросы</w:t>
      </w:r>
      <w:r w:rsidRPr="0097709B">
        <w:t>:</w:t>
      </w:r>
    </w:p>
    <w:p w:rsidR="0097709B" w:rsidRPr="0097709B" w:rsidRDefault="0097709B" w:rsidP="0097709B">
      <w:pPr>
        <w:pStyle w:val="aff"/>
      </w:pPr>
      <w:r>
        <w:t xml:space="preserve">Операторы языка. </w:t>
      </w:r>
      <w:r w:rsidRPr="0097709B">
        <w:t xml:space="preserve">Опишите синтаксис следующих операторов языка программирования </w:t>
      </w:r>
      <w:proofErr w:type="spellStart"/>
      <w:r w:rsidRPr="0097709B">
        <w:rPr>
          <w:lang w:val="en-US"/>
        </w:rPr>
        <w:t>php</w:t>
      </w:r>
      <w:proofErr w:type="spellEnd"/>
      <w:r w:rsidRPr="0097709B">
        <w:t>. Приведите примеры их использования.</w:t>
      </w:r>
    </w:p>
    <w:p w:rsidR="0097709B" w:rsidRPr="0097709B" w:rsidRDefault="0097709B" w:rsidP="0097709B">
      <w:pPr>
        <w:pStyle w:val="aff"/>
      </w:pPr>
      <w:r w:rsidRPr="0097709B">
        <w:t xml:space="preserve">1 условный оператор </w:t>
      </w:r>
      <w:r w:rsidRPr="0097709B">
        <w:rPr>
          <w:lang w:val="en-US"/>
        </w:rPr>
        <w:t>If</w:t>
      </w:r>
      <w:r w:rsidRPr="0097709B">
        <w:t>/</w:t>
      </w:r>
      <w:r w:rsidRPr="0097709B">
        <w:rPr>
          <w:lang w:val="en-US"/>
        </w:rPr>
        <w:t>Then</w:t>
      </w:r>
      <w:r w:rsidRPr="0097709B">
        <w:t>/</w:t>
      </w:r>
      <w:r w:rsidRPr="0097709B">
        <w:rPr>
          <w:lang w:val="en-US"/>
        </w:rPr>
        <w:t>Else</w:t>
      </w:r>
    </w:p>
    <w:p w:rsidR="0097709B" w:rsidRDefault="0097709B" w:rsidP="0097709B">
      <w:pPr>
        <w:pStyle w:val="aff"/>
      </w:pPr>
      <w:r>
        <w:t xml:space="preserve">1. Условный оператор </w:t>
      </w:r>
      <w:proofErr w:type="spellStart"/>
      <w:r>
        <w:t>If</w:t>
      </w:r>
      <w:proofErr w:type="spellEnd"/>
      <w:r>
        <w:t>/</w:t>
      </w:r>
      <w:proofErr w:type="spellStart"/>
      <w:r>
        <w:t>Then</w:t>
      </w:r>
      <w:proofErr w:type="spellEnd"/>
      <w:r>
        <w:t>/</w:t>
      </w:r>
      <w:proofErr w:type="spellStart"/>
      <w:r>
        <w:t>Else</w:t>
      </w:r>
      <w:proofErr w:type="spellEnd"/>
    </w:p>
    <w:p w:rsidR="0097709B" w:rsidRDefault="0097709B" w:rsidP="0097709B">
      <w:pPr>
        <w:pStyle w:val="aff"/>
        <w:sectPr w:rsidR="0097709B" w:rsidSect="008257B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624" w:bottom="1588" w:left="1418" w:header="720" w:footer="720" w:gutter="0"/>
          <w:pgNumType w:start="1"/>
          <w:cols w:space="720"/>
          <w:docGrid w:linePitch="299"/>
        </w:sectPr>
      </w:pPr>
    </w:p>
    <w:p w:rsidR="0097709B" w:rsidRDefault="0097709B" w:rsidP="0097709B">
      <w:pPr>
        <w:pStyle w:val="aff"/>
      </w:pPr>
      <w:r>
        <w:lastRenderedPageBreak/>
        <w:t>Синтаксис:</w:t>
      </w:r>
    </w:p>
    <w:p w:rsidR="0097709B" w:rsidRDefault="0097709B" w:rsidP="0097709B">
      <w:pPr>
        <w:pStyle w:val="aff"/>
      </w:pPr>
      <w:proofErr w:type="spellStart"/>
      <w:r>
        <w:t>if</w:t>
      </w:r>
      <w:proofErr w:type="spellEnd"/>
      <w:r>
        <w:t xml:space="preserve"> (условие) {</w:t>
      </w:r>
    </w:p>
    <w:p w:rsidR="0097709B" w:rsidRDefault="0097709B" w:rsidP="0097709B">
      <w:pPr>
        <w:pStyle w:val="aff"/>
      </w:pPr>
      <w:r>
        <w:t xml:space="preserve">    // код, выполняемый если условие истинно</w:t>
      </w:r>
    </w:p>
    <w:p w:rsidR="0097709B" w:rsidRDefault="0097709B" w:rsidP="0097709B">
      <w:pPr>
        <w:pStyle w:val="aff"/>
      </w:pPr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другое_условие</w:t>
      </w:r>
      <w:proofErr w:type="spellEnd"/>
      <w:r>
        <w:t>) {</w:t>
      </w:r>
    </w:p>
    <w:p w:rsidR="0097709B" w:rsidRDefault="0097709B" w:rsidP="0097709B">
      <w:pPr>
        <w:pStyle w:val="aff"/>
      </w:pPr>
      <w:r>
        <w:t xml:space="preserve">    // код, выполняемый если другое условие истинно</w:t>
      </w:r>
    </w:p>
    <w:p w:rsidR="0097709B" w:rsidRDefault="0097709B" w:rsidP="0097709B">
      <w:pPr>
        <w:pStyle w:val="aff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7709B" w:rsidRDefault="0097709B" w:rsidP="0097709B">
      <w:pPr>
        <w:pStyle w:val="aff"/>
      </w:pPr>
      <w:r>
        <w:t xml:space="preserve">    // код, выполняемый если ни одно из условий не истинно</w:t>
      </w:r>
    </w:p>
    <w:p w:rsidR="0097709B" w:rsidRDefault="0097709B" w:rsidP="0097709B">
      <w:pPr>
        <w:pStyle w:val="aff"/>
      </w:pPr>
      <w:proofErr w:type="gramStart"/>
      <w:r>
        <w:t>}</w:t>
      </w:r>
      <w:r>
        <w:br w:type="column"/>
      </w:r>
      <w:r>
        <w:lastRenderedPageBreak/>
        <w:t>Пример</w:t>
      </w:r>
      <w:proofErr w:type="gramEnd"/>
      <w:r>
        <w:t>:</w:t>
      </w:r>
    </w:p>
    <w:p w:rsidR="0097709B" w:rsidRDefault="0097709B" w:rsidP="0097709B">
      <w:pPr>
        <w:pStyle w:val="aff"/>
      </w:pPr>
      <w:r>
        <w:t>$</w:t>
      </w:r>
      <w:proofErr w:type="spellStart"/>
      <w:r>
        <w:t>number</w:t>
      </w:r>
      <w:proofErr w:type="spellEnd"/>
      <w:r>
        <w:t xml:space="preserve"> = 10;</w:t>
      </w:r>
    </w:p>
    <w:p w:rsidR="0097709B" w:rsidRDefault="0097709B" w:rsidP="0097709B">
      <w:pPr>
        <w:pStyle w:val="aff"/>
      </w:pPr>
      <w:proofErr w:type="spellStart"/>
      <w:r>
        <w:t>if</w:t>
      </w:r>
      <w:proofErr w:type="spellEnd"/>
      <w:r>
        <w:t xml:space="preserve"> ($</w:t>
      </w:r>
      <w:proofErr w:type="spellStart"/>
      <w:proofErr w:type="gramStart"/>
      <w:r>
        <w:t>number</w:t>
      </w:r>
      <w:proofErr w:type="spellEnd"/>
      <w:r>
        <w:t xml:space="preserve"> &gt;</w:t>
      </w:r>
      <w:proofErr w:type="gramEnd"/>
      <w:r>
        <w:t xml:space="preserve"> 0) {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echo</w:t>
      </w:r>
      <w:proofErr w:type="spellEnd"/>
      <w:r>
        <w:t xml:space="preserve"> "Число положительное.";</w:t>
      </w:r>
    </w:p>
    <w:p w:rsidR="0097709B" w:rsidRDefault="0097709B" w:rsidP="0097709B">
      <w:pPr>
        <w:pStyle w:val="aff"/>
      </w:pPr>
      <w:r>
        <w:t xml:space="preserve">} </w:t>
      </w:r>
      <w:proofErr w:type="spellStart"/>
      <w:r>
        <w:t>elseif</w:t>
      </w:r>
      <w:proofErr w:type="spellEnd"/>
      <w:r>
        <w:t xml:space="preserve"> ($</w:t>
      </w:r>
      <w:proofErr w:type="spellStart"/>
      <w:r>
        <w:t>number</w:t>
      </w:r>
      <w:proofErr w:type="spellEnd"/>
      <w:r>
        <w:t xml:space="preserve"> </w:t>
      </w:r>
      <w:proofErr w:type="gramStart"/>
      <w:r>
        <w:t>&lt; 0</w:t>
      </w:r>
      <w:proofErr w:type="gramEnd"/>
      <w:r>
        <w:t>) {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echo</w:t>
      </w:r>
      <w:proofErr w:type="spellEnd"/>
      <w:r>
        <w:t xml:space="preserve"> "Число отрицательное.";</w:t>
      </w:r>
    </w:p>
    <w:p w:rsidR="0097709B" w:rsidRDefault="0097709B" w:rsidP="0097709B">
      <w:pPr>
        <w:pStyle w:val="aff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echo</w:t>
      </w:r>
      <w:proofErr w:type="spellEnd"/>
      <w:r>
        <w:t xml:space="preserve"> "Число равно нулю.";</w:t>
      </w:r>
    </w:p>
    <w:p w:rsidR="0097709B" w:rsidRPr="0097709B" w:rsidRDefault="0097709B" w:rsidP="0097709B">
      <w:pPr>
        <w:pStyle w:val="aff"/>
      </w:pPr>
      <w:r>
        <w:t>}</w:t>
      </w: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num="2" w:space="720"/>
          <w:docGrid w:linePitch="299"/>
        </w:sectPr>
      </w:pPr>
    </w:p>
    <w:p w:rsidR="0097709B" w:rsidRDefault="0097709B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 xml:space="preserve">2 оператор множественного выбора </w:t>
      </w:r>
      <w:r w:rsidRPr="0097709B">
        <w:rPr>
          <w:lang w:val="en-US"/>
        </w:rPr>
        <w:t>Select</w:t>
      </w:r>
      <w:r w:rsidRPr="0097709B">
        <w:t>/</w:t>
      </w:r>
      <w:r w:rsidRPr="0097709B">
        <w:rPr>
          <w:lang w:val="en-US"/>
        </w:rPr>
        <w:t>Case</w:t>
      </w: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space="720"/>
          <w:docGrid w:linePitch="299"/>
        </w:sectPr>
      </w:pPr>
    </w:p>
    <w:p w:rsidR="0097709B" w:rsidRDefault="0097709B" w:rsidP="0097709B">
      <w:pPr>
        <w:pStyle w:val="aff"/>
      </w:pPr>
      <w:r>
        <w:lastRenderedPageBreak/>
        <w:t>Синтаксис:</w:t>
      </w:r>
    </w:p>
    <w:p w:rsidR="0097709B" w:rsidRDefault="0097709B" w:rsidP="0097709B">
      <w:pPr>
        <w:pStyle w:val="aff"/>
      </w:pPr>
      <w:proofErr w:type="spellStart"/>
      <w:r>
        <w:t>switch</w:t>
      </w:r>
      <w:proofErr w:type="spellEnd"/>
      <w:r>
        <w:t xml:space="preserve"> (выражение) {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case</w:t>
      </w:r>
      <w:proofErr w:type="spellEnd"/>
      <w:r>
        <w:t xml:space="preserve"> значение1:</w:t>
      </w:r>
    </w:p>
    <w:p w:rsidR="0097709B" w:rsidRDefault="0097709B" w:rsidP="0097709B">
      <w:pPr>
        <w:pStyle w:val="aff"/>
      </w:pPr>
      <w:r>
        <w:t xml:space="preserve">        // код, выполняемый если выражение равно значение1</w:t>
      </w:r>
    </w:p>
    <w:p w:rsidR="0097709B" w:rsidRDefault="0097709B" w:rsidP="0097709B">
      <w:pPr>
        <w:pStyle w:val="aff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case</w:t>
      </w:r>
      <w:proofErr w:type="spellEnd"/>
      <w:r>
        <w:t xml:space="preserve"> значение2:</w:t>
      </w:r>
    </w:p>
    <w:p w:rsidR="0097709B" w:rsidRDefault="0097709B" w:rsidP="0097709B">
      <w:pPr>
        <w:pStyle w:val="aff"/>
      </w:pPr>
      <w:r>
        <w:t xml:space="preserve">        // код, выполняемый если выражение равно значение2</w:t>
      </w:r>
    </w:p>
    <w:p w:rsidR="0097709B" w:rsidRDefault="0097709B" w:rsidP="0097709B">
      <w:pPr>
        <w:pStyle w:val="aff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:rsidR="0097709B" w:rsidRDefault="0097709B" w:rsidP="0097709B">
      <w:pPr>
        <w:pStyle w:val="aff"/>
      </w:pPr>
      <w:r>
        <w:t xml:space="preserve">        // код, выполняемый если ни одно из значений не совпало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}</w:t>
      </w:r>
      <w:proofErr w:type="gramEnd"/>
      <w:r>
        <w:rPr>
          <w:lang w:val="en-US"/>
        </w:rPr>
        <w:br w:type="column"/>
      </w:r>
      <w:r>
        <w:lastRenderedPageBreak/>
        <w:t>Пример</w:t>
      </w:r>
      <w:r w:rsidRPr="0097709B">
        <w:rPr>
          <w:lang w:val="en-US"/>
        </w:rPr>
        <w:t>: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>$day = 3;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switch</w:t>
      </w:r>
      <w:proofErr w:type="gramEnd"/>
      <w:r w:rsidRPr="0097709B">
        <w:rPr>
          <w:lang w:val="en-US"/>
        </w:rPr>
        <w:t xml:space="preserve"> ($day) {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case</w:t>
      </w:r>
      <w:proofErr w:type="gramEnd"/>
      <w:r w:rsidRPr="0097709B">
        <w:rPr>
          <w:lang w:val="en-US"/>
        </w:rPr>
        <w:t xml:space="preserve"> 1: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"</w:t>
      </w:r>
      <w:r>
        <w:t>Понедельник</w:t>
      </w:r>
      <w:r w:rsidRPr="0097709B">
        <w:rPr>
          <w:lang w:val="en-US"/>
        </w:rPr>
        <w:t>";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break</w:t>
      </w:r>
      <w:proofErr w:type="gramEnd"/>
      <w:r w:rsidRPr="0097709B">
        <w:rPr>
          <w:lang w:val="en-US"/>
        </w:rPr>
        <w:t>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case</w:t>
      </w:r>
      <w:proofErr w:type="gramEnd"/>
      <w:r w:rsidRPr="0097709B">
        <w:rPr>
          <w:lang w:val="en-US"/>
        </w:rPr>
        <w:t xml:space="preserve"> 2: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"</w:t>
      </w:r>
      <w:r>
        <w:t>Вторник</w:t>
      </w:r>
      <w:r w:rsidRPr="0097709B">
        <w:rPr>
          <w:lang w:val="en-US"/>
        </w:rPr>
        <w:t>";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break</w:t>
      </w:r>
      <w:proofErr w:type="gramEnd"/>
      <w:r w:rsidRPr="0097709B">
        <w:rPr>
          <w:lang w:val="en-US"/>
        </w:rPr>
        <w:t>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case</w:t>
      </w:r>
      <w:proofErr w:type="gramEnd"/>
      <w:r w:rsidRPr="0097709B">
        <w:rPr>
          <w:lang w:val="en-US"/>
        </w:rPr>
        <w:t xml:space="preserve"> 3: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"</w:t>
      </w:r>
      <w:r>
        <w:t>Среда</w:t>
      </w:r>
      <w:r w:rsidRPr="0097709B">
        <w:rPr>
          <w:lang w:val="en-US"/>
        </w:rPr>
        <w:t>";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break</w:t>
      </w:r>
      <w:proofErr w:type="gramEnd"/>
      <w:r w:rsidRPr="0097709B">
        <w:rPr>
          <w:lang w:val="en-US"/>
        </w:rPr>
        <w:t>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default</w:t>
      </w:r>
      <w:proofErr w:type="gramEnd"/>
      <w:r w:rsidRPr="0097709B">
        <w:rPr>
          <w:lang w:val="en-US"/>
        </w:rPr>
        <w:t>:</w:t>
      </w:r>
    </w:p>
    <w:p w:rsidR="0097709B" w:rsidRDefault="0097709B" w:rsidP="0097709B">
      <w:pPr>
        <w:pStyle w:val="aff"/>
      </w:pPr>
      <w:r w:rsidRPr="0097709B">
        <w:rPr>
          <w:lang w:val="en-US"/>
        </w:rPr>
        <w:t xml:space="preserve">        </w:t>
      </w:r>
      <w:proofErr w:type="spellStart"/>
      <w:r>
        <w:t>echo</w:t>
      </w:r>
      <w:proofErr w:type="spellEnd"/>
      <w:r>
        <w:t xml:space="preserve"> "Неизвестный день";</w:t>
      </w: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num="2" w:space="720"/>
          <w:docGrid w:linePitch="299"/>
        </w:sectPr>
      </w:pPr>
      <w:r>
        <w:t>}</w:t>
      </w:r>
    </w:p>
    <w:p w:rsidR="0097709B" w:rsidRPr="0097709B" w:rsidRDefault="0097709B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lastRenderedPageBreak/>
        <w:t>3 операторы организации циклов (</w:t>
      </w:r>
      <w:r w:rsidRPr="0097709B">
        <w:rPr>
          <w:lang w:val="en-US"/>
        </w:rPr>
        <w:t>while</w:t>
      </w:r>
      <w:r w:rsidRPr="0097709B">
        <w:t xml:space="preserve">, </w:t>
      </w:r>
      <w:proofErr w:type="gramStart"/>
      <w:r w:rsidRPr="0097709B">
        <w:rPr>
          <w:lang w:val="en-US"/>
        </w:rPr>
        <w:t>do</w:t>
      </w:r>
      <w:r w:rsidRPr="0097709B">
        <w:t>..</w:t>
      </w:r>
      <w:proofErr w:type="gramEnd"/>
      <w:r w:rsidRPr="0097709B">
        <w:rPr>
          <w:lang w:val="en-US"/>
        </w:rPr>
        <w:t>while</w:t>
      </w:r>
      <w:r w:rsidRPr="0097709B">
        <w:t xml:space="preserve">, </w:t>
      </w:r>
      <w:r w:rsidRPr="0097709B">
        <w:rPr>
          <w:lang w:val="en-US"/>
        </w:rPr>
        <w:t>for</w:t>
      </w:r>
      <w:r w:rsidRPr="0097709B">
        <w:t>)</w:t>
      </w: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space="720"/>
          <w:docGrid w:linePitch="299"/>
        </w:sectPr>
      </w:pPr>
    </w:p>
    <w:p w:rsidR="0097709B" w:rsidRDefault="0097709B" w:rsidP="0097709B">
      <w:pPr>
        <w:pStyle w:val="aff"/>
      </w:pPr>
      <w:proofErr w:type="spellStart"/>
      <w:r>
        <w:lastRenderedPageBreak/>
        <w:t>While</w:t>
      </w:r>
      <w:proofErr w:type="spellEnd"/>
      <w:r>
        <w:t>:</w:t>
      </w:r>
    </w:p>
    <w:p w:rsidR="0097709B" w:rsidRDefault="0097709B" w:rsidP="0097709B">
      <w:pPr>
        <w:pStyle w:val="aff"/>
      </w:pPr>
      <w:proofErr w:type="spellStart"/>
      <w:r>
        <w:t>while</w:t>
      </w:r>
      <w:proofErr w:type="spellEnd"/>
      <w:r>
        <w:t xml:space="preserve"> (условие) {</w:t>
      </w:r>
    </w:p>
    <w:p w:rsidR="0097709B" w:rsidRDefault="0097709B" w:rsidP="0097709B">
      <w:pPr>
        <w:pStyle w:val="aff"/>
      </w:pPr>
      <w:r>
        <w:t xml:space="preserve">    // код, выполняемый пока условие истинно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>}</w:t>
      </w:r>
    </w:p>
    <w:p w:rsidR="0097709B" w:rsidRPr="0097709B" w:rsidRDefault="0097709B" w:rsidP="0097709B">
      <w:pPr>
        <w:pStyle w:val="aff"/>
        <w:rPr>
          <w:lang w:val="en-US"/>
        </w:rPr>
      </w:pPr>
      <w:r>
        <w:t>Пример</w:t>
      </w:r>
      <w:r w:rsidRPr="0097709B">
        <w:rPr>
          <w:lang w:val="en-US"/>
        </w:rPr>
        <w:t>: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>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= 0;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while</w:t>
      </w:r>
      <w:proofErr w:type="gramEnd"/>
      <w:r w:rsidRPr="0097709B">
        <w:rPr>
          <w:lang w:val="en-US"/>
        </w:rPr>
        <w:t xml:space="preserve"> ($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&lt; 5) {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;</w:t>
      </w:r>
    </w:p>
    <w:p w:rsidR="0097709B" w:rsidRDefault="0097709B" w:rsidP="0097709B">
      <w:pPr>
        <w:pStyle w:val="aff"/>
      </w:pPr>
      <w:r w:rsidRPr="0097709B">
        <w:rPr>
          <w:lang w:val="en-US"/>
        </w:rPr>
        <w:t xml:space="preserve">    </w:t>
      </w:r>
      <w:r>
        <w:t>$i++;</w:t>
      </w:r>
    </w:p>
    <w:p w:rsidR="0097709B" w:rsidRDefault="0097709B" w:rsidP="0097709B">
      <w:pPr>
        <w:pStyle w:val="aff"/>
      </w:pPr>
      <w:proofErr w:type="gramStart"/>
      <w:r>
        <w:t>}</w:t>
      </w:r>
      <w:r>
        <w:br w:type="column"/>
      </w:r>
      <w:proofErr w:type="spellStart"/>
      <w:r>
        <w:lastRenderedPageBreak/>
        <w:t>Do</w:t>
      </w:r>
      <w:proofErr w:type="spellEnd"/>
      <w:r>
        <w:t>..</w:t>
      </w:r>
      <w:proofErr w:type="spellStart"/>
      <w:proofErr w:type="gramEnd"/>
      <w:r>
        <w:t>While</w:t>
      </w:r>
      <w:proofErr w:type="spellEnd"/>
      <w:r>
        <w:t>:</w:t>
      </w:r>
    </w:p>
    <w:p w:rsidR="0097709B" w:rsidRDefault="0097709B" w:rsidP="0097709B">
      <w:pPr>
        <w:pStyle w:val="aff"/>
      </w:pPr>
      <w:proofErr w:type="spellStart"/>
      <w:r>
        <w:t>do</w:t>
      </w:r>
      <w:proofErr w:type="spellEnd"/>
      <w:r>
        <w:t xml:space="preserve"> {</w:t>
      </w:r>
    </w:p>
    <w:p w:rsidR="0097709B" w:rsidRDefault="0097709B" w:rsidP="0097709B">
      <w:pPr>
        <w:pStyle w:val="aff"/>
      </w:pPr>
      <w:r>
        <w:t xml:space="preserve">    // код, выполняемый хотя бы один раз</w:t>
      </w:r>
    </w:p>
    <w:p w:rsidR="0097709B" w:rsidRDefault="0097709B" w:rsidP="0097709B">
      <w:pPr>
        <w:pStyle w:val="aff"/>
      </w:pPr>
      <w:r>
        <w:t xml:space="preserve">} </w:t>
      </w:r>
      <w:proofErr w:type="spellStart"/>
      <w:r>
        <w:t>while</w:t>
      </w:r>
      <w:proofErr w:type="spellEnd"/>
      <w:r>
        <w:t xml:space="preserve"> (условие);</w:t>
      </w:r>
    </w:p>
    <w:p w:rsidR="0097709B" w:rsidRDefault="0097709B" w:rsidP="0097709B">
      <w:pPr>
        <w:pStyle w:val="aff"/>
        <w:ind w:firstLine="0"/>
      </w:pPr>
      <w:r>
        <w:t>Пример:</w:t>
      </w:r>
    </w:p>
    <w:p w:rsidR="0097709B" w:rsidRDefault="0097709B" w:rsidP="0097709B">
      <w:pPr>
        <w:pStyle w:val="aff"/>
      </w:pPr>
      <w:r>
        <w:t>$i = 0;</w:t>
      </w:r>
    </w:p>
    <w:p w:rsidR="0097709B" w:rsidRDefault="0097709B" w:rsidP="0097709B">
      <w:pPr>
        <w:pStyle w:val="aff"/>
      </w:pPr>
      <w:proofErr w:type="spellStart"/>
      <w:r>
        <w:t>do</w:t>
      </w:r>
      <w:proofErr w:type="spellEnd"/>
      <w:r>
        <w:t xml:space="preserve"> {</w:t>
      </w:r>
    </w:p>
    <w:p w:rsidR="0097709B" w:rsidRPr="0097709B" w:rsidRDefault="0097709B" w:rsidP="0097709B">
      <w:pPr>
        <w:pStyle w:val="aff"/>
        <w:rPr>
          <w:lang w:val="en-US"/>
        </w:rPr>
      </w:pPr>
      <w:r>
        <w:t xml:space="preserve">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++;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>} while ($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&lt; 5);</w:t>
      </w: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num="2" w:space="720"/>
          <w:docGrid w:linePitch="299"/>
        </w:sectPr>
      </w:pPr>
    </w:p>
    <w:p w:rsidR="0097709B" w:rsidRDefault="0097709B" w:rsidP="0097709B">
      <w:pPr>
        <w:pStyle w:val="aff"/>
      </w:pPr>
      <w:proofErr w:type="spellStart"/>
      <w:r>
        <w:lastRenderedPageBreak/>
        <w:t>For</w:t>
      </w:r>
      <w:proofErr w:type="spellEnd"/>
      <w:r>
        <w:t>:</w:t>
      </w:r>
    </w:p>
    <w:p w:rsidR="0097709B" w:rsidRDefault="0097709B" w:rsidP="0097709B">
      <w:pPr>
        <w:pStyle w:val="aff"/>
      </w:pPr>
      <w:proofErr w:type="spellStart"/>
      <w:r>
        <w:t>for</w:t>
      </w:r>
      <w:proofErr w:type="spellEnd"/>
      <w:r>
        <w:t xml:space="preserve"> (инициализация; условие; итерация) {</w:t>
      </w:r>
    </w:p>
    <w:p w:rsidR="0097709B" w:rsidRDefault="0097709B" w:rsidP="0097709B">
      <w:pPr>
        <w:pStyle w:val="aff"/>
      </w:pPr>
      <w:r>
        <w:t xml:space="preserve">    // код, выполняемый в цикле</w:t>
      </w:r>
    </w:p>
    <w:p w:rsidR="0097709B" w:rsidRDefault="0097709B" w:rsidP="0097709B">
      <w:pPr>
        <w:pStyle w:val="aff"/>
      </w:pPr>
      <w:r>
        <w:t>}</w:t>
      </w:r>
    </w:p>
    <w:p w:rsidR="0097709B" w:rsidRDefault="0097709B" w:rsidP="0097709B">
      <w:pPr>
        <w:pStyle w:val="aff"/>
      </w:pPr>
      <w:r>
        <w:t>Пример: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for</w:t>
      </w:r>
      <w:proofErr w:type="gramEnd"/>
      <w:r w:rsidRPr="0097709B">
        <w:rPr>
          <w:lang w:val="en-US"/>
        </w:rPr>
        <w:t xml:space="preserve"> ($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= 0;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&lt; 5;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++) {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;</w:t>
      </w:r>
    </w:p>
    <w:p w:rsidR="0097709B" w:rsidRPr="0097709B" w:rsidRDefault="0097709B" w:rsidP="0097709B">
      <w:pPr>
        <w:pStyle w:val="aff"/>
      </w:pPr>
      <w:r>
        <w:t>}</w:t>
      </w:r>
    </w:p>
    <w:p w:rsidR="0097709B" w:rsidRDefault="0097709B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>4 операторы передачи управления (</w:t>
      </w:r>
      <w:r w:rsidRPr="0097709B">
        <w:rPr>
          <w:lang w:val="en-US"/>
        </w:rPr>
        <w:t>break</w:t>
      </w:r>
      <w:r w:rsidRPr="0097709B">
        <w:t xml:space="preserve"> и </w:t>
      </w:r>
      <w:r w:rsidRPr="0097709B">
        <w:rPr>
          <w:lang w:val="en-US"/>
        </w:rPr>
        <w:t>continue</w:t>
      </w:r>
      <w:r w:rsidRPr="0097709B">
        <w:t>).</w:t>
      </w:r>
    </w:p>
    <w:p w:rsidR="0097709B" w:rsidRDefault="0097709B" w:rsidP="0097709B">
      <w:pPr>
        <w:pStyle w:val="aff"/>
      </w:pPr>
      <w:proofErr w:type="spellStart"/>
      <w:r>
        <w:t>break</w:t>
      </w:r>
      <w:proofErr w:type="spellEnd"/>
      <w:r>
        <w:t>: завершает выполнение цикла или переключателя.</w:t>
      </w:r>
    </w:p>
    <w:p w:rsidR="0097709B" w:rsidRDefault="0097709B" w:rsidP="0097709B">
      <w:pPr>
        <w:pStyle w:val="aff"/>
      </w:pPr>
      <w:proofErr w:type="spellStart"/>
      <w:r>
        <w:t>continue</w:t>
      </w:r>
      <w:proofErr w:type="spellEnd"/>
      <w:r>
        <w:t>: пропускает текущую итерацию цикла и переходит к следующей.</w:t>
      </w: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space="720"/>
          <w:docGrid w:linePitch="299"/>
        </w:sectPr>
      </w:pPr>
    </w:p>
    <w:p w:rsidR="0097709B" w:rsidRPr="0097709B" w:rsidRDefault="0097709B" w:rsidP="0097709B">
      <w:pPr>
        <w:pStyle w:val="aff"/>
        <w:rPr>
          <w:lang w:val="en-US"/>
        </w:rPr>
      </w:pPr>
      <w:r>
        <w:lastRenderedPageBreak/>
        <w:t>Пример</w:t>
      </w:r>
      <w:r w:rsidRPr="0097709B">
        <w:rPr>
          <w:lang w:val="en-US"/>
        </w:rPr>
        <w:t xml:space="preserve"> </w:t>
      </w:r>
      <w:r>
        <w:t>с</w:t>
      </w:r>
      <w:r w:rsidRPr="0097709B">
        <w:rPr>
          <w:lang w:val="en-US"/>
        </w:rPr>
        <w:t xml:space="preserve"> break: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for</w:t>
      </w:r>
      <w:proofErr w:type="gramEnd"/>
      <w:r w:rsidRPr="0097709B">
        <w:rPr>
          <w:lang w:val="en-US"/>
        </w:rPr>
        <w:t xml:space="preserve"> ($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= 0;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&lt; 10;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++) {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if</w:t>
      </w:r>
      <w:proofErr w:type="gramEnd"/>
      <w:r w:rsidRPr="0097709B">
        <w:rPr>
          <w:lang w:val="en-US"/>
        </w:rPr>
        <w:t xml:space="preserve"> ($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== 5) {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    </w:t>
      </w:r>
      <w:proofErr w:type="gramStart"/>
      <w:r w:rsidRPr="0097709B">
        <w:rPr>
          <w:lang w:val="en-US"/>
        </w:rPr>
        <w:t>break</w:t>
      </w:r>
      <w:proofErr w:type="gramEnd"/>
      <w:r w:rsidRPr="0097709B">
        <w:rPr>
          <w:lang w:val="en-US"/>
        </w:rPr>
        <w:t xml:space="preserve">; // </w:t>
      </w:r>
      <w:r>
        <w:t>прерывает</w:t>
      </w:r>
      <w:r w:rsidRPr="0097709B">
        <w:rPr>
          <w:lang w:val="en-US"/>
        </w:rPr>
        <w:t xml:space="preserve"> </w:t>
      </w:r>
      <w:r>
        <w:t>цикл</w:t>
      </w:r>
      <w:r w:rsidRPr="0097709B">
        <w:rPr>
          <w:lang w:val="en-US"/>
        </w:rPr>
        <w:t xml:space="preserve">, </w:t>
      </w:r>
      <w:r>
        <w:t>когда</w:t>
      </w:r>
      <w:r w:rsidRPr="0097709B">
        <w:rPr>
          <w:lang w:val="en-US"/>
        </w:rPr>
        <w:t xml:space="preserve"> 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</w:t>
      </w:r>
      <w:r>
        <w:t>равно</w:t>
      </w:r>
      <w:r w:rsidRPr="0097709B">
        <w:rPr>
          <w:lang w:val="en-US"/>
        </w:rPr>
        <w:t xml:space="preserve"> 5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}</w:t>
      </w: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. " ";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}</w:t>
      </w:r>
      <w:proofErr w:type="gramEnd"/>
      <w:r>
        <w:rPr>
          <w:lang w:val="en-US"/>
        </w:rPr>
        <w:br w:type="column"/>
      </w:r>
      <w:r>
        <w:lastRenderedPageBreak/>
        <w:t>Пример</w:t>
      </w:r>
      <w:r w:rsidRPr="0097709B">
        <w:rPr>
          <w:lang w:val="en-US"/>
        </w:rPr>
        <w:t xml:space="preserve"> </w:t>
      </w:r>
      <w:r>
        <w:t>с</w:t>
      </w:r>
      <w:r w:rsidRPr="0097709B">
        <w:rPr>
          <w:lang w:val="en-US"/>
        </w:rPr>
        <w:t xml:space="preserve"> continue: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for</w:t>
      </w:r>
      <w:proofErr w:type="gramEnd"/>
      <w:r w:rsidRPr="0097709B">
        <w:rPr>
          <w:lang w:val="en-US"/>
        </w:rPr>
        <w:t xml:space="preserve"> ($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= 0;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 xml:space="preserve"> &lt; 10; $</w:t>
      </w:r>
      <w:proofErr w:type="spellStart"/>
      <w:r w:rsidRPr="0097709B">
        <w:rPr>
          <w:lang w:val="en-US"/>
        </w:rPr>
        <w:t>i</w:t>
      </w:r>
      <w:proofErr w:type="spellEnd"/>
      <w:r w:rsidRPr="0097709B">
        <w:rPr>
          <w:lang w:val="en-US"/>
        </w:rPr>
        <w:t>++) {</w:t>
      </w:r>
    </w:p>
    <w:p w:rsidR="0097709B" w:rsidRDefault="0097709B" w:rsidP="0097709B">
      <w:pPr>
        <w:pStyle w:val="aff"/>
      </w:pPr>
      <w:r w:rsidRPr="0097709B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($i % 2 == 0) {</w:t>
      </w:r>
    </w:p>
    <w:p w:rsidR="0097709B" w:rsidRDefault="0097709B" w:rsidP="0097709B">
      <w:pPr>
        <w:pStyle w:val="aff"/>
      </w:pPr>
      <w:r>
        <w:t xml:space="preserve">        </w:t>
      </w:r>
      <w:proofErr w:type="spellStart"/>
      <w:r>
        <w:t>continue</w:t>
      </w:r>
      <w:proofErr w:type="spellEnd"/>
      <w:r>
        <w:t>; // пропускает четные числа</w:t>
      </w:r>
    </w:p>
    <w:p w:rsidR="0097709B" w:rsidRDefault="0097709B" w:rsidP="0097709B">
      <w:pPr>
        <w:pStyle w:val="aff"/>
      </w:pPr>
      <w:r>
        <w:t xml:space="preserve">    }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gramStart"/>
      <w:r>
        <w:t>i .</w:t>
      </w:r>
      <w:proofErr w:type="gramEnd"/>
      <w:r>
        <w:t xml:space="preserve"> " ";</w:t>
      </w:r>
    </w:p>
    <w:p w:rsidR="0097709B" w:rsidRPr="0097709B" w:rsidRDefault="0097709B" w:rsidP="0097709B">
      <w:pPr>
        <w:pStyle w:val="aff"/>
      </w:pPr>
      <w:r>
        <w:t>}</w:t>
      </w:r>
    </w:p>
    <w:p w:rsidR="0097709B" w:rsidRDefault="0097709B" w:rsidP="0097709B">
      <w:pPr>
        <w:pStyle w:val="aff"/>
        <w:rPr>
          <w:lang w:val="en-US"/>
        </w:rPr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num="2" w:space="720"/>
          <w:docGrid w:linePitch="299"/>
        </w:sectPr>
      </w:pPr>
    </w:p>
    <w:p w:rsidR="00B57427" w:rsidRDefault="00B57427" w:rsidP="0097709B">
      <w:pPr>
        <w:pStyle w:val="aff"/>
        <w:rPr>
          <w:lang w:val="en-US"/>
        </w:rPr>
      </w:pPr>
    </w:p>
    <w:p w:rsidR="0097709B" w:rsidRPr="0097709B" w:rsidRDefault="0097709B" w:rsidP="0097709B">
      <w:pPr>
        <w:pStyle w:val="aff"/>
        <w:rPr>
          <w:lang w:val="en-US"/>
        </w:rPr>
      </w:pPr>
      <w:r w:rsidRPr="0097709B">
        <w:rPr>
          <w:lang w:val="en-US"/>
        </w:rPr>
        <w:t xml:space="preserve">5 </w:t>
      </w:r>
      <w:proofErr w:type="spellStart"/>
      <w:r w:rsidRPr="0097709B">
        <w:rPr>
          <w:lang w:val="en-US"/>
        </w:rPr>
        <w:t>операторы</w:t>
      </w:r>
      <w:proofErr w:type="spellEnd"/>
      <w:r w:rsidRPr="0097709B">
        <w:rPr>
          <w:lang w:val="en-US"/>
        </w:rPr>
        <w:t xml:space="preserve"> </w:t>
      </w:r>
      <w:proofErr w:type="spellStart"/>
      <w:r w:rsidRPr="0097709B">
        <w:rPr>
          <w:lang w:val="en-US"/>
        </w:rPr>
        <w:t>включения</w:t>
      </w:r>
      <w:proofErr w:type="spellEnd"/>
      <w:r w:rsidRPr="0097709B">
        <w:rPr>
          <w:lang w:val="en-US"/>
        </w:rPr>
        <w:t xml:space="preserve"> </w:t>
      </w:r>
      <w:proofErr w:type="gramStart"/>
      <w:r w:rsidRPr="0097709B">
        <w:rPr>
          <w:lang w:val="en-US"/>
        </w:rPr>
        <w:t>require(</w:t>
      </w:r>
      <w:proofErr w:type="gramEnd"/>
      <w:r w:rsidRPr="0097709B">
        <w:rPr>
          <w:lang w:val="en-US"/>
        </w:rPr>
        <w:t xml:space="preserve">) include() </w:t>
      </w:r>
      <w:proofErr w:type="spellStart"/>
      <w:r w:rsidRPr="0097709B">
        <w:rPr>
          <w:lang w:val="en-US"/>
        </w:rPr>
        <w:t>require_once</w:t>
      </w:r>
      <w:proofErr w:type="spellEnd"/>
      <w:r w:rsidRPr="0097709B">
        <w:rPr>
          <w:lang w:val="en-US"/>
        </w:rPr>
        <w:t xml:space="preserve">() </w:t>
      </w:r>
      <w:proofErr w:type="spellStart"/>
      <w:r w:rsidRPr="0097709B">
        <w:rPr>
          <w:lang w:val="en-US"/>
        </w:rPr>
        <w:t>include_once</w:t>
      </w:r>
      <w:proofErr w:type="spellEnd"/>
      <w:r w:rsidRPr="0097709B">
        <w:rPr>
          <w:lang w:val="en-US"/>
        </w:rPr>
        <w:t>()</w:t>
      </w:r>
    </w:p>
    <w:p w:rsidR="0097709B" w:rsidRPr="0097709B" w:rsidRDefault="0097709B" w:rsidP="0097709B">
      <w:pPr>
        <w:pStyle w:val="aff"/>
      </w:pPr>
      <w:proofErr w:type="gramStart"/>
      <w:r w:rsidRPr="0097709B">
        <w:rPr>
          <w:lang w:val="en-US"/>
        </w:rPr>
        <w:t>require</w:t>
      </w:r>
      <w:r w:rsidRPr="0097709B">
        <w:t>(</w:t>
      </w:r>
      <w:proofErr w:type="gramEnd"/>
      <w:r w:rsidRPr="0097709B">
        <w:t>): включает файл и вызывает ошибку, если файл не найден.</w:t>
      </w:r>
    </w:p>
    <w:p w:rsidR="0097709B" w:rsidRPr="0097709B" w:rsidRDefault="0097709B" w:rsidP="0097709B">
      <w:pPr>
        <w:pStyle w:val="aff"/>
      </w:pPr>
      <w:proofErr w:type="gramStart"/>
      <w:r w:rsidRPr="0097709B">
        <w:rPr>
          <w:lang w:val="en-US"/>
        </w:rPr>
        <w:t>include</w:t>
      </w:r>
      <w:r w:rsidRPr="0097709B">
        <w:t>(</w:t>
      </w:r>
      <w:proofErr w:type="gramEnd"/>
      <w:r w:rsidRPr="0097709B">
        <w:t>): включает файл, но не вызывает ошибку, если файл не найден.</w:t>
      </w:r>
    </w:p>
    <w:p w:rsidR="0097709B" w:rsidRPr="0097709B" w:rsidRDefault="0097709B" w:rsidP="0097709B">
      <w:pPr>
        <w:pStyle w:val="aff"/>
      </w:pPr>
      <w:r w:rsidRPr="0097709B">
        <w:rPr>
          <w:lang w:val="en-US"/>
        </w:rPr>
        <w:t>require</w:t>
      </w:r>
      <w:r w:rsidRPr="0097709B">
        <w:t>_</w:t>
      </w:r>
      <w:proofErr w:type="gramStart"/>
      <w:r w:rsidRPr="0097709B">
        <w:rPr>
          <w:lang w:val="en-US"/>
        </w:rPr>
        <w:t>once</w:t>
      </w:r>
      <w:r w:rsidRPr="0097709B">
        <w:t>(</w:t>
      </w:r>
      <w:proofErr w:type="gramEnd"/>
      <w:r w:rsidRPr="0097709B">
        <w:t>): включает файл только один раз, вызывает ошибку, если файл не найден.</w:t>
      </w:r>
    </w:p>
    <w:p w:rsidR="0097709B" w:rsidRPr="0097709B" w:rsidRDefault="0097709B" w:rsidP="0097709B">
      <w:pPr>
        <w:pStyle w:val="aff"/>
      </w:pPr>
      <w:r w:rsidRPr="0097709B">
        <w:rPr>
          <w:lang w:val="en-US"/>
        </w:rPr>
        <w:lastRenderedPageBreak/>
        <w:t>include</w:t>
      </w:r>
      <w:r w:rsidRPr="0097709B">
        <w:t>_</w:t>
      </w:r>
      <w:proofErr w:type="gramStart"/>
      <w:r w:rsidRPr="0097709B">
        <w:rPr>
          <w:lang w:val="en-US"/>
        </w:rPr>
        <w:t>once</w:t>
      </w:r>
      <w:r w:rsidRPr="0097709B">
        <w:t>(</w:t>
      </w:r>
      <w:proofErr w:type="gramEnd"/>
      <w:r w:rsidRPr="0097709B">
        <w:t>): включает файл только один раз, но не вызывает ошибку, если файл не найден.</w:t>
      </w:r>
    </w:p>
    <w:p w:rsidR="0097709B" w:rsidRPr="0097709B" w:rsidRDefault="0097709B" w:rsidP="0097709B">
      <w:pPr>
        <w:pStyle w:val="aff"/>
      </w:pPr>
      <w:r w:rsidRPr="0097709B">
        <w:t>Пример:</w:t>
      </w:r>
    </w:p>
    <w:p w:rsidR="0097709B" w:rsidRPr="0097709B" w:rsidRDefault="0097709B" w:rsidP="0097709B">
      <w:pPr>
        <w:pStyle w:val="aff"/>
      </w:pPr>
      <w:proofErr w:type="gramStart"/>
      <w:r w:rsidRPr="0097709B">
        <w:rPr>
          <w:lang w:val="en-US"/>
        </w:rPr>
        <w:t>require</w:t>
      </w:r>
      <w:proofErr w:type="gramEnd"/>
      <w:r w:rsidRPr="0097709B">
        <w:t xml:space="preserve"> '</w:t>
      </w:r>
      <w:r w:rsidRPr="0097709B">
        <w:rPr>
          <w:lang w:val="en-US"/>
        </w:rPr>
        <w:t>header</w:t>
      </w:r>
      <w:r w:rsidRPr="0097709B">
        <w:t>.</w:t>
      </w:r>
      <w:proofErr w:type="spellStart"/>
      <w:r w:rsidRPr="0097709B">
        <w:rPr>
          <w:lang w:val="en-US"/>
        </w:rPr>
        <w:t>php</w:t>
      </w:r>
      <w:proofErr w:type="spellEnd"/>
      <w:r w:rsidRPr="0097709B">
        <w:t>'; // Если файл не найден, будет фатальная ошибка</w:t>
      </w:r>
    </w:p>
    <w:p w:rsidR="0097709B" w:rsidRPr="0097709B" w:rsidRDefault="0097709B" w:rsidP="0097709B">
      <w:pPr>
        <w:pStyle w:val="aff"/>
      </w:pPr>
      <w:proofErr w:type="gramStart"/>
      <w:r w:rsidRPr="0097709B">
        <w:rPr>
          <w:lang w:val="en-US"/>
        </w:rPr>
        <w:t>include</w:t>
      </w:r>
      <w:proofErr w:type="gramEnd"/>
      <w:r w:rsidRPr="0097709B">
        <w:t xml:space="preserve"> '</w:t>
      </w:r>
      <w:r w:rsidRPr="0097709B">
        <w:rPr>
          <w:lang w:val="en-US"/>
        </w:rPr>
        <w:t>footer</w:t>
      </w:r>
      <w:r w:rsidRPr="0097709B">
        <w:t>.</w:t>
      </w:r>
      <w:proofErr w:type="spellStart"/>
      <w:r w:rsidRPr="0097709B">
        <w:rPr>
          <w:lang w:val="en-US"/>
        </w:rPr>
        <w:t>php</w:t>
      </w:r>
      <w:proofErr w:type="spellEnd"/>
      <w:r w:rsidRPr="0097709B">
        <w:t>'; // Если файл не найден, просто предупреждение</w:t>
      </w:r>
    </w:p>
    <w:p w:rsidR="0097709B" w:rsidRPr="0097709B" w:rsidRDefault="0097709B" w:rsidP="0097709B">
      <w:pPr>
        <w:pStyle w:val="aff"/>
      </w:pPr>
      <w:r w:rsidRPr="0097709B">
        <w:rPr>
          <w:lang w:val="en-US"/>
        </w:rPr>
        <w:t>require</w:t>
      </w:r>
      <w:r w:rsidRPr="0097709B">
        <w:t>_</w:t>
      </w:r>
      <w:r w:rsidRPr="0097709B">
        <w:rPr>
          <w:lang w:val="en-US"/>
        </w:rPr>
        <w:t>once</w:t>
      </w:r>
      <w:r w:rsidRPr="0097709B">
        <w:t xml:space="preserve"> '</w:t>
      </w:r>
      <w:proofErr w:type="spellStart"/>
      <w:r w:rsidRPr="0097709B">
        <w:rPr>
          <w:lang w:val="en-US"/>
        </w:rPr>
        <w:t>config</w:t>
      </w:r>
      <w:proofErr w:type="spellEnd"/>
      <w:r w:rsidRPr="0097709B">
        <w:t>.</w:t>
      </w:r>
      <w:proofErr w:type="spellStart"/>
      <w:r w:rsidRPr="0097709B">
        <w:rPr>
          <w:lang w:val="en-US"/>
        </w:rPr>
        <w:t>php</w:t>
      </w:r>
      <w:proofErr w:type="spellEnd"/>
      <w:r w:rsidRPr="0097709B">
        <w:t>'; // Включает файл только один раз</w:t>
      </w:r>
    </w:p>
    <w:p w:rsidR="0097709B" w:rsidRPr="0097709B" w:rsidRDefault="0097709B" w:rsidP="0097709B">
      <w:pPr>
        <w:pStyle w:val="aff"/>
      </w:pPr>
      <w:r w:rsidRPr="0097709B">
        <w:rPr>
          <w:lang w:val="en-US"/>
        </w:rPr>
        <w:t>include</w:t>
      </w:r>
      <w:r w:rsidRPr="0097709B">
        <w:t>_</w:t>
      </w:r>
      <w:r w:rsidRPr="0097709B">
        <w:rPr>
          <w:lang w:val="en-US"/>
        </w:rPr>
        <w:t>once</w:t>
      </w:r>
      <w:r w:rsidRPr="0097709B">
        <w:t xml:space="preserve"> '</w:t>
      </w:r>
      <w:r w:rsidRPr="0097709B">
        <w:rPr>
          <w:lang w:val="en-US"/>
        </w:rPr>
        <w:t>functions</w:t>
      </w:r>
      <w:r w:rsidRPr="0097709B">
        <w:t>.</w:t>
      </w:r>
      <w:proofErr w:type="spellStart"/>
      <w:r w:rsidRPr="0097709B">
        <w:rPr>
          <w:lang w:val="en-US"/>
        </w:rPr>
        <w:t>php</w:t>
      </w:r>
      <w:proofErr w:type="spellEnd"/>
      <w:r w:rsidRPr="0097709B">
        <w:t>'; // Включает файл только один раз</w:t>
      </w:r>
    </w:p>
    <w:p w:rsidR="0097709B" w:rsidRPr="0097709B" w:rsidRDefault="0097709B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>Пользовательские функции, математические функции, работа с датой, временем и календарем.</w:t>
      </w:r>
    </w:p>
    <w:p w:rsidR="0097709B" w:rsidRPr="0097709B" w:rsidRDefault="0097709B" w:rsidP="0097709B">
      <w:pPr>
        <w:pStyle w:val="aff"/>
      </w:pPr>
      <w:r w:rsidRPr="0097709B">
        <w:t xml:space="preserve">6Для чего предназначены пользовательские функции? Опишите правила синтаксиса пользовательской функции в </w:t>
      </w:r>
      <w:r w:rsidRPr="0097709B">
        <w:rPr>
          <w:lang w:val="en-US"/>
        </w:rPr>
        <w:t>PHP</w:t>
      </w:r>
      <w:r w:rsidRPr="0097709B">
        <w:t>? Приведите пример пользовательской функции и пример ее вызова из скрипта.</w:t>
      </w:r>
    </w:p>
    <w:p w:rsidR="0097709B" w:rsidRDefault="0097709B" w:rsidP="0097709B">
      <w:pPr>
        <w:pStyle w:val="aff"/>
      </w:pPr>
      <w:r>
        <w:t>Пользовательские функции позволяют группировать код, который можно повторно использовать в разных частях программы. Это помогает улучшить структуру и читабельность кода, а также уменьшает дублирование.</w:t>
      </w:r>
    </w:p>
    <w:p w:rsidR="0097709B" w:rsidRDefault="0097709B" w:rsidP="0097709B">
      <w:pPr>
        <w:pStyle w:val="aff"/>
      </w:pPr>
    </w:p>
    <w:p w:rsidR="0097709B" w:rsidRDefault="0097709B" w:rsidP="0097709B">
      <w:pPr>
        <w:pStyle w:val="aff"/>
        <w:sectPr w:rsid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space="720"/>
          <w:docGrid w:linePitch="299"/>
        </w:sectPr>
      </w:pPr>
    </w:p>
    <w:p w:rsidR="0097709B" w:rsidRDefault="0097709B" w:rsidP="0097709B">
      <w:pPr>
        <w:pStyle w:val="aff"/>
      </w:pPr>
      <w:r>
        <w:lastRenderedPageBreak/>
        <w:t>Синтаксис:</w:t>
      </w:r>
    </w:p>
    <w:p w:rsidR="0097709B" w:rsidRDefault="0097709B" w:rsidP="0097709B">
      <w:pPr>
        <w:pStyle w:val="aff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имя_функции</w:t>
      </w:r>
      <w:proofErr w:type="spellEnd"/>
      <w:r>
        <w:t>($аргументы) {</w:t>
      </w:r>
    </w:p>
    <w:p w:rsidR="0097709B" w:rsidRDefault="0097709B" w:rsidP="0097709B">
      <w:pPr>
        <w:pStyle w:val="aff"/>
      </w:pPr>
      <w:r>
        <w:t xml:space="preserve">    // код функции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return</w:t>
      </w:r>
      <w:proofErr w:type="spellEnd"/>
      <w:r>
        <w:t xml:space="preserve"> $значение; // возвращает значение</w:t>
      </w:r>
    </w:p>
    <w:p w:rsidR="0097709B" w:rsidRPr="0097709B" w:rsidRDefault="0097709B" w:rsidP="0097709B">
      <w:pPr>
        <w:pStyle w:val="aff"/>
        <w:rPr>
          <w:lang w:val="en-US"/>
        </w:rPr>
      </w:pPr>
      <w:proofErr w:type="gramStart"/>
      <w:r w:rsidRPr="0097709B">
        <w:rPr>
          <w:lang w:val="en-US"/>
        </w:rPr>
        <w:t>}</w:t>
      </w:r>
      <w:proofErr w:type="gramEnd"/>
      <w:r>
        <w:rPr>
          <w:lang w:val="en-US"/>
        </w:rPr>
        <w:br w:type="column"/>
      </w:r>
      <w:r>
        <w:lastRenderedPageBreak/>
        <w:t>Пример</w:t>
      </w:r>
      <w:r w:rsidRPr="0097709B">
        <w:rPr>
          <w:lang w:val="en-US"/>
        </w:rPr>
        <w:t>:</w:t>
      </w:r>
    </w:p>
    <w:p w:rsidR="0097709B" w:rsidRPr="0097709B" w:rsidRDefault="0097709B" w:rsidP="0097709B">
      <w:pPr>
        <w:pStyle w:val="aff"/>
        <w:ind w:firstLine="0"/>
        <w:rPr>
          <w:lang w:val="en-US"/>
        </w:rPr>
      </w:pPr>
      <w:proofErr w:type="gramStart"/>
      <w:r w:rsidRPr="0097709B">
        <w:rPr>
          <w:lang w:val="en-US"/>
        </w:rPr>
        <w:t>function</w:t>
      </w:r>
      <w:proofErr w:type="gramEnd"/>
      <w:r w:rsidRPr="0097709B">
        <w:rPr>
          <w:lang w:val="en-US"/>
        </w:rPr>
        <w:t xml:space="preserve"> add($a, $b) {</w:t>
      </w:r>
    </w:p>
    <w:p w:rsidR="0097709B" w:rsidRPr="0097709B" w:rsidRDefault="0097709B" w:rsidP="0097709B">
      <w:pPr>
        <w:pStyle w:val="aff"/>
        <w:ind w:firstLine="0"/>
        <w:rPr>
          <w:lang w:val="en-US"/>
        </w:rPr>
      </w:pPr>
      <w:r w:rsidRPr="0097709B">
        <w:rPr>
          <w:lang w:val="en-US"/>
        </w:rPr>
        <w:t xml:space="preserve">    </w:t>
      </w:r>
      <w:proofErr w:type="gramStart"/>
      <w:r w:rsidRPr="0097709B">
        <w:rPr>
          <w:lang w:val="en-US"/>
        </w:rPr>
        <w:t>return</w:t>
      </w:r>
      <w:proofErr w:type="gramEnd"/>
      <w:r w:rsidRPr="0097709B">
        <w:rPr>
          <w:lang w:val="en-US"/>
        </w:rPr>
        <w:t xml:space="preserve"> $a + $b; // </w:t>
      </w:r>
      <w:r>
        <w:t>возвращает</w:t>
      </w:r>
      <w:r w:rsidRPr="0097709B">
        <w:rPr>
          <w:lang w:val="en-US"/>
        </w:rPr>
        <w:t xml:space="preserve"> </w:t>
      </w:r>
      <w:r>
        <w:t>сумму</w:t>
      </w:r>
      <w:r w:rsidRPr="0097709B">
        <w:rPr>
          <w:lang w:val="en-US"/>
        </w:rPr>
        <w:t xml:space="preserve"> </w:t>
      </w:r>
      <w:r>
        <w:t>двух</w:t>
      </w:r>
      <w:r w:rsidRPr="0097709B">
        <w:rPr>
          <w:lang w:val="en-US"/>
        </w:rPr>
        <w:t xml:space="preserve"> </w:t>
      </w:r>
      <w:r>
        <w:t>чисел</w:t>
      </w:r>
    </w:p>
    <w:p w:rsidR="0097709B" w:rsidRPr="0097709B" w:rsidRDefault="0097709B" w:rsidP="0097709B">
      <w:pPr>
        <w:pStyle w:val="aff"/>
        <w:ind w:firstLine="0"/>
        <w:rPr>
          <w:lang w:val="en-US"/>
        </w:rPr>
      </w:pPr>
      <w:r w:rsidRPr="0097709B">
        <w:rPr>
          <w:lang w:val="en-US"/>
        </w:rPr>
        <w:t>}</w:t>
      </w:r>
    </w:p>
    <w:p w:rsidR="0097709B" w:rsidRPr="0097709B" w:rsidRDefault="0097709B" w:rsidP="0097709B">
      <w:pPr>
        <w:pStyle w:val="aff"/>
        <w:ind w:firstLine="0"/>
        <w:rPr>
          <w:lang w:val="en-US"/>
        </w:rPr>
      </w:pPr>
      <w:r w:rsidRPr="0097709B">
        <w:rPr>
          <w:lang w:val="en-US"/>
        </w:rPr>
        <w:t xml:space="preserve">// </w:t>
      </w:r>
      <w:r>
        <w:t>Вызов</w:t>
      </w:r>
      <w:r w:rsidRPr="0097709B">
        <w:rPr>
          <w:lang w:val="en-US"/>
        </w:rPr>
        <w:t xml:space="preserve"> </w:t>
      </w:r>
      <w:r>
        <w:t>функции</w:t>
      </w:r>
    </w:p>
    <w:p w:rsidR="0097709B" w:rsidRPr="0097709B" w:rsidRDefault="0097709B" w:rsidP="0097709B">
      <w:pPr>
        <w:pStyle w:val="aff"/>
        <w:ind w:firstLine="0"/>
        <w:rPr>
          <w:lang w:val="en-US"/>
        </w:rPr>
      </w:pPr>
      <w:r w:rsidRPr="0097709B">
        <w:rPr>
          <w:lang w:val="en-US"/>
        </w:rPr>
        <w:t xml:space="preserve">$result = </w:t>
      </w:r>
      <w:proofErr w:type="gramStart"/>
      <w:r w:rsidRPr="0097709B">
        <w:rPr>
          <w:lang w:val="en-US"/>
        </w:rPr>
        <w:t>add(</w:t>
      </w:r>
      <w:proofErr w:type="gramEnd"/>
      <w:r w:rsidRPr="0097709B">
        <w:rPr>
          <w:lang w:val="en-US"/>
        </w:rPr>
        <w:t>5, 10);</w:t>
      </w:r>
    </w:p>
    <w:p w:rsidR="0097709B" w:rsidRPr="0097709B" w:rsidRDefault="0097709B" w:rsidP="0097709B">
      <w:pPr>
        <w:pStyle w:val="aff"/>
        <w:ind w:firstLine="0"/>
        <w:rPr>
          <w:lang w:val="en-US"/>
        </w:rPr>
      </w:pPr>
      <w:proofErr w:type="gramStart"/>
      <w:r w:rsidRPr="0097709B">
        <w:rPr>
          <w:lang w:val="en-US"/>
        </w:rPr>
        <w:t>echo</w:t>
      </w:r>
      <w:proofErr w:type="gramEnd"/>
      <w:r w:rsidRPr="0097709B">
        <w:rPr>
          <w:lang w:val="en-US"/>
        </w:rPr>
        <w:t xml:space="preserve"> $result; // </w:t>
      </w:r>
      <w:r>
        <w:t>Вывод</w:t>
      </w:r>
      <w:r w:rsidRPr="0097709B">
        <w:rPr>
          <w:lang w:val="en-US"/>
        </w:rPr>
        <w:t>: 15</w:t>
      </w:r>
    </w:p>
    <w:p w:rsidR="0097709B" w:rsidRPr="0097709B" w:rsidRDefault="0097709B" w:rsidP="0097709B">
      <w:pPr>
        <w:pStyle w:val="aff"/>
        <w:rPr>
          <w:lang w:val="en-US"/>
        </w:rPr>
        <w:sectPr w:rsidR="0097709B" w:rsidRPr="0097709B" w:rsidSect="0097709B">
          <w:type w:val="continuous"/>
          <w:pgSz w:w="11906" w:h="16838" w:code="9"/>
          <w:pgMar w:top="851" w:right="624" w:bottom="1588" w:left="1418" w:header="720" w:footer="720" w:gutter="0"/>
          <w:pgNumType w:start="1"/>
          <w:cols w:num="2" w:space="720"/>
          <w:docGrid w:linePitch="299"/>
        </w:sectPr>
      </w:pPr>
    </w:p>
    <w:p w:rsidR="00B57427" w:rsidRDefault="00B57427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 xml:space="preserve">7 Что такое локальные и глобальные переменные? Приведите примеры локальных и глобальных переменных. Для каких целей при работе с пользовательскими функциями используется оператор </w:t>
      </w:r>
      <w:r w:rsidRPr="0097709B">
        <w:rPr>
          <w:lang w:val="en-US"/>
        </w:rPr>
        <w:t>return</w:t>
      </w:r>
      <w:r w:rsidRPr="0097709B">
        <w:t>?</w:t>
      </w:r>
    </w:p>
    <w:p w:rsidR="0097709B" w:rsidRDefault="0097709B" w:rsidP="0097709B">
      <w:pPr>
        <w:pStyle w:val="aff"/>
      </w:pPr>
      <w:r>
        <w:t>Локальные переменные: объявляются внутри функции и доступны только в пределах этой функции.</w:t>
      </w:r>
    </w:p>
    <w:p w:rsidR="0097709B" w:rsidRDefault="0097709B" w:rsidP="0097709B">
      <w:pPr>
        <w:pStyle w:val="aff"/>
      </w:pPr>
      <w:r>
        <w:t xml:space="preserve">Глобальные переменные: объявляются вне всех функций и могут быть доступны в любой части скрипта. Для доступа к глобальным переменным внутри функции нужно использовать ключевое слово </w:t>
      </w:r>
      <w:proofErr w:type="spellStart"/>
      <w:r>
        <w:t>global.</w:t>
      </w:r>
      <w:proofErr w:type="spellEnd"/>
    </w:p>
    <w:p w:rsidR="0097709B" w:rsidRPr="0097709B" w:rsidRDefault="0097709B" w:rsidP="0097709B">
      <w:pPr>
        <w:pStyle w:val="aff"/>
      </w:pPr>
      <w:r>
        <w:t xml:space="preserve">Оператор </w:t>
      </w:r>
      <w:proofErr w:type="spellStart"/>
      <w:r>
        <w:t>return</w:t>
      </w:r>
      <w:proofErr w:type="spellEnd"/>
      <w:r>
        <w:t xml:space="preserve"> используется для возврата значения из функции. Это позволяет передавать результат выполнения функции обратно в место вызова.</w:t>
      </w:r>
    </w:p>
    <w:p w:rsidR="0097709B" w:rsidRDefault="0097709B" w:rsidP="0097709B">
      <w:pPr>
        <w:pStyle w:val="aff"/>
      </w:pPr>
      <w:r>
        <w:t>Пример локальной переменной:</w:t>
      </w:r>
    </w:p>
    <w:p w:rsidR="0097709B" w:rsidRDefault="0097709B" w:rsidP="0097709B">
      <w:pPr>
        <w:pStyle w:val="aff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97709B" w:rsidRDefault="0097709B" w:rsidP="0097709B">
      <w:pPr>
        <w:pStyle w:val="aff"/>
      </w:pPr>
      <w:r>
        <w:t xml:space="preserve">    $</w:t>
      </w:r>
      <w:proofErr w:type="spellStart"/>
      <w:r>
        <w:t>localVar</w:t>
      </w:r>
      <w:proofErr w:type="spellEnd"/>
      <w:r>
        <w:t xml:space="preserve"> = "Я локальная переменная";</w:t>
      </w:r>
    </w:p>
    <w:p w:rsidR="0097709B" w:rsidRDefault="0097709B" w:rsidP="0097709B">
      <w:pPr>
        <w:pStyle w:val="aff"/>
      </w:pPr>
      <w:r>
        <w:lastRenderedPageBreak/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localVar</w:t>
      </w:r>
      <w:proofErr w:type="spellEnd"/>
      <w:r>
        <w:t>;</w:t>
      </w:r>
    </w:p>
    <w:p w:rsidR="0097709B" w:rsidRDefault="0097709B" w:rsidP="0097709B">
      <w:pPr>
        <w:pStyle w:val="aff"/>
      </w:pPr>
      <w:r>
        <w:t>}</w:t>
      </w:r>
    </w:p>
    <w:p w:rsidR="0097709B" w:rsidRDefault="0097709B" w:rsidP="0097709B">
      <w:pPr>
        <w:pStyle w:val="aff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 // Вывод: Я локальная переменная</w:t>
      </w:r>
    </w:p>
    <w:p w:rsidR="0097709B" w:rsidRDefault="0097709B" w:rsidP="0097709B">
      <w:pPr>
        <w:pStyle w:val="aff"/>
      </w:pPr>
      <w:r>
        <w:t xml:space="preserve">//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localVar</w:t>
      </w:r>
      <w:proofErr w:type="spellEnd"/>
      <w:r>
        <w:t>; // Ошибка: переменная не определена</w:t>
      </w:r>
    </w:p>
    <w:p w:rsidR="0097709B" w:rsidRDefault="0097709B" w:rsidP="0097709B">
      <w:pPr>
        <w:pStyle w:val="aff"/>
      </w:pPr>
    </w:p>
    <w:p w:rsidR="0097709B" w:rsidRDefault="0097709B" w:rsidP="0097709B">
      <w:pPr>
        <w:pStyle w:val="aff"/>
      </w:pPr>
      <w:r>
        <w:t>Пример глобальной переменной:</w:t>
      </w:r>
    </w:p>
    <w:p w:rsidR="0097709B" w:rsidRDefault="0097709B" w:rsidP="0097709B">
      <w:pPr>
        <w:pStyle w:val="aff"/>
      </w:pPr>
      <w:r>
        <w:t>$</w:t>
      </w:r>
      <w:proofErr w:type="spellStart"/>
      <w:r>
        <w:t>globalVar</w:t>
      </w:r>
      <w:proofErr w:type="spellEnd"/>
      <w:r>
        <w:t xml:space="preserve"> = "Я глобальная переменная";</w:t>
      </w:r>
    </w:p>
    <w:p w:rsidR="0097709B" w:rsidRDefault="0097709B" w:rsidP="0097709B">
      <w:pPr>
        <w:pStyle w:val="aff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global</w:t>
      </w:r>
      <w:proofErr w:type="spellEnd"/>
      <w:r>
        <w:t xml:space="preserve"> $</w:t>
      </w:r>
      <w:proofErr w:type="spellStart"/>
      <w:r>
        <w:t>globalVar</w:t>
      </w:r>
      <w:proofErr w:type="spellEnd"/>
      <w:r>
        <w:t>; // Делаем глобальную переменную доступной</w:t>
      </w:r>
    </w:p>
    <w:p w:rsidR="0097709B" w:rsidRDefault="0097709B" w:rsidP="0097709B">
      <w:pPr>
        <w:pStyle w:val="aff"/>
      </w:pPr>
      <w:r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globalVar</w:t>
      </w:r>
      <w:proofErr w:type="spellEnd"/>
      <w:r>
        <w:t>;</w:t>
      </w:r>
    </w:p>
    <w:p w:rsidR="0097709B" w:rsidRDefault="0097709B" w:rsidP="0097709B">
      <w:pPr>
        <w:pStyle w:val="aff"/>
      </w:pPr>
      <w:r>
        <w:t>}</w:t>
      </w:r>
    </w:p>
    <w:p w:rsidR="0097709B" w:rsidRDefault="0097709B" w:rsidP="0097709B">
      <w:pPr>
        <w:pStyle w:val="aff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 // Вывод: Я глобальная переменная</w:t>
      </w:r>
    </w:p>
    <w:p w:rsidR="0097709B" w:rsidRDefault="0097709B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 xml:space="preserve">8 Укажите назначение известных вам математических функций </w:t>
      </w:r>
      <w:r w:rsidRPr="0097709B">
        <w:rPr>
          <w:lang w:val="en-US"/>
        </w:rPr>
        <w:t>PHP</w:t>
      </w:r>
      <w:r w:rsidRPr="0097709B">
        <w:t>. Приведите примеры их использования.</w:t>
      </w:r>
    </w:p>
    <w:p w:rsidR="00B57427" w:rsidRDefault="00B57427" w:rsidP="00B57427">
      <w:pPr>
        <w:pStyle w:val="aff"/>
      </w:pPr>
      <w:r>
        <w:t>PHP предоставляет множество встроенных математических функций, таких как: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r>
        <w:t>abs</w:t>
      </w:r>
      <w:proofErr w:type="spellEnd"/>
      <w:r>
        <w:t>($</w:t>
      </w:r>
      <w:proofErr w:type="spellStart"/>
      <w:r>
        <w:t>value</w:t>
      </w:r>
      <w:proofErr w:type="spellEnd"/>
      <w:r>
        <w:t>) — возвращает абсолютное значение.</w:t>
      </w:r>
    </w:p>
    <w:p w:rsidR="00B57427" w:rsidRP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  <w:rPr>
          <w:lang w:val="en-US"/>
        </w:rPr>
      </w:pPr>
      <w:proofErr w:type="gramStart"/>
      <w:r w:rsidRPr="00B57427">
        <w:rPr>
          <w:lang w:val="en-US"/>
        </w:rPr>
        <w:t>round(</w:t>
      </w:r>
      <w:proofErr w:type="gramEnd"/>
      <w:r w:rsidRPr="00B57427">
        <w:rPr>
          <w:lang w:val="en-US"/>
        </w:rPr>
        <w:t xml:space="preserve">$value, $precision) — </w:t>
      </w:r>
      <w:r>
        <w:t>округляет</w:t>
      </w:r>
      <w:r w:rsidRPr="00B57427">
        <w:rPr>
          <w:lang w:val="en-US"/>
        </w:rPr>
        <w:t xml:space="preserve"> </w:t>
      </w:r>
      <w:r>
        <w:t>число</w:t>
      </w:r>
      <w:r w:rsidRPr="00B57427">
        <w:rPr>
          <w:lang w:val="en-US"/>
        </w:rPr>
        <w:t>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r>
        <w:t>sqrt</w:t>
      </w:r>
      <w:proofErr w:type="spellEnd"/>
      <w:r>
        <w:t>($</w:t>
      </w:r>
      <w:proofErr w:type="spellStart"/>
      <w:r>
        <w:t>value</w:t>
      </w:r>
      <w:proofErr w:type="spellEnd"/>
      <w:r>
        <w:t>) — возвращает квадратный корень.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pow</w:t>
      </w:r>
      <w:proofErr w:type="spellEnd"/>
      <w:r>
        <w:t>(</w:t>
      </w:r>
      <w:proofErr w:type="gramEnd"/>
      <w:r>
        <w:t>$</w:t>
      </w:r>
      <w:proofErr w:type="spellStart"/>
      <w:r>
        <w:t>base</w:t>
      </w:r>
      <w:proofErr w:type="spellEnd"/>
      <w:r>
        <w:t>, $</w:t>
      </w:r>
      <w:proofErr w:type="spellStart"/>
      <w:r>
        <w:t>exp</w:t>
      </w:r>
      <w:proofErr w:type="spellEnd"/>
      <w:r>
        <w:t>) — возводит число в степень.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rand</w:t>
      </w:r>
      <w:proofErr w:type="spellEnd"/>
      <w:r>
        <w:t>(</w:t>
      </w:r>
      <w:proofErr w:type="gramEnd"/>
      <w:r>
        <w:t>$</w:t>
      </w:r>
      <w:proofErr w:type="spellStart"/>
      <w:r>
        <w:t>min</w:t>
      </w:r>
      <w:proofErr w:type="spellEnd"/>
      <w:r>
        <w:t>, $</w:t>
      </w:r>
      <w:proofErr w:type="spellStart"/>
      <w:r>
        <w:t>max</w:t>
      </w:r>
      <w:proofErr w:type="spellEnd"/>
      <w:r>
        <w:t>) — генерирует случайное число в заданном диапазоне.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>Примеры использования: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r>
        <w:t>abs</w:t>
      </w:r>
      <w:proofErr w:type="spellEnd"/>
      <w:r>
        <w:t>(-5); // Вывод: 5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round(3.6); // </w:t>
      </w:r>
      <w:r>
        <w:t>Вывод</w:t>
      </w:r>
      <w:r w:rsidRPr="00B57427">
        <w:rPr>
          <w:lang w:val="en-US"/>
        </w:rPr>
        <w:t>: 4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</w:t>
      </w:r>
      <w:proofErr w:type="spellStart"/>
      <w:r w:rsidRPr="00B57427">
        <w:rPr>
          <w:lang w:val="en-US"/>
        </w:rPr>
        <w:t>sqrt</w:t>
      </w:r>
      <w:proofErr w:type="spellEnd"/>
      <w:r w:rsidRPr="00B57427">
        <w:rPr>
          <w:lang w:val="en-US"/>
        </w:rPr>
        <w:t xml:space="preserve">(16); // </w:t>
      </w:r>
      <w:r>
        <w:t>Вывод</w:t>
      </w:r>
      <w:r w:rsidRPr="00B57427">
        <w:rPr>
          <w:lang w:val="en-US"/>
        </w:rPr>
        <w:t>: 4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2, 3); // Вывод: 8</w:t>
      </w:r>
    </w:p>
    <w:p w:rsidR="0097709B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1, 100); // Вывод: случайное число от 1 до 100</w:t>
      </w:r>
    </w:p>
    <w:p w:rsidR="00B57427" w:rsidRPr="0097709B" w:rsidRDefault="00B57427" w:rsidP="00B57427">
      <w:pPr>
        <w:pStyle w:val="aff"/>
      </w:pPr>
    </w:p>
    <w:p w:rsidR="0097709B" w:rsidRPr="0097709B" w:rsidRDefault="0097709B" w:rsidP="0097709B">
      <w:pPr>
        <w:pStyle w:val="aff"/>
      </w:pPr>
      <w:r w:rsidRPr="0097709B">
        <w:t xml:space="preserve">9 Укажите назначение функций </w:t>
      </w:r>
      <w:r w:rsidRPr="0097709B">
        <w:rPr>
          <w:lang w:val="en-US"/>
        </w:rPr>
        <w:t>PHP</w:t>
      </w:r>
      <w:r w:rsidRPr="0097709B">
        <w:t>, предназначенных для работы с датой, временем и календарем. Приведите примеры их использования.</w:t>
      </w:r>
    </w:p>
    <w:p w:rsidR="00B57427" w:rsidRDefault="00B57427" w:rsidP="00B57427">
      <w:pPr>
        <w:pStyle w:val="aff"/>
      </w:pPr>
      <w:r>
        <w:t>PHP имеет множество функций для работы с датами и временем, такие как: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r>
        <w:t>date</w:t>
      </w:r>
      <w:proofErr w:type="spellEnd"/>
      <w:r>
        <w:t>($</w:t>
      </w:r>
      <w:proofErr w:type="spellStart"/>
      <w:r>
        <w:t>format</w:t>
      </w:r>
      <w:proofErr w:type="spellEnd"/>
      <w:r>
        <w:t>) — форматирует текущую дату и время.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time</w:t>
      </w:r>
      <w:proofErr w:type="spellEnd"/>
      <w:r>
        <w:t>(</w:t>
      </w:r>
      <w:proofErr w:type="gramEnd"/>
      <w:r>
        <w:t>) — возвращает текущее время в виде отметки времени.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r>
        <w:t>strtotime</w:t>
      </w:r>
      <w:proofErr w:type="spellEnd"/>
      <w:r>
        <w:t>($</w:t>
      </w:r>
      <w:proofErr w:type="spellStart"/>
      <w:r>
        <w:t>time</w:t>
      </w:r>
      <w:proofErr w:type="spellEnd"/>
      <w:r>
        <w:t>) — преобразует строку в метку времени.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mktime</w:t>
      </w:r>
      <w:proofErr w:type="spellEnd"/>
      <w:r>
        <w:t>(</w:t>
      </w:r>
      <w:proofErr w:type="gramEnd"/>
      <w:r>
        <w:t>$</w:t>
      </w:r>
      <w:proofErr w:type="spellStart"/>
      <w:r>
        <w:t>hour</w:t>
      </w:r>
      <w:proofErr w:type="spellEnd"/>
      <w:r>
        <w:t>, $</w:t>
      </w:r>
      <w:proofErr w:type="spellStart"/>
      <w:r>
        <w:t>minute</w:t>
      </w:r>
      <w:proofErr w:type="spellEnd"/>
      <w:r>
        <w:t>, $</w:t>
      </w:r>
      <w:proofErr w:type="spellStart"/>
      <w:r>
        <w:t>second</w:t>
      </w:r>
      <w:proofErr w:type="spellEnd"/>
      <w:r>
        <w:t>, $</w:t>
      </w:r>
      <w:proofErr w:type="spellStart"/>
      <w:r>
        <w:t>month</w:t>
      </w:r>
      <w:proofErr w:type="spellEnd"/>
      <w:r>
        <w:t>, $</w:t>
      </w:r>
      <w:proofErr w:type="spellStart"/>
      <w:r>
        <w:t>day</w:t>
      </w:r>
      <w:proofErr w:type="spellEnd"/>
      <w:r>
        <w:t>, $</w:t>
      </w:r>
      <w:proofErr w:type="spellStart"/>
      <w:r>
        <w:t>year</w:t>
      </w:r>
      <w:proofErr w:type="spellEnd"/>
      <w:r>
        <w:t>) — возвращает метку времени для заданной даты.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lastRenderedPageBreak/>
        <w:t>Примеры использования: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'Y-m-d H:i:s'); // Вывод: текущая дата и время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>); // Вывод: текущее время в секундах с 1970-01-01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r>
        <w:t>strtotime</w:t>
      </w:r>
      <w:proofErr w:type="spellEnd"/>
      <w:r>
        <w:t>('2023-10-01'); // Вывод: метка времени для 1 октября 2023</w:t>
      </w:r>
    </w:p>
    <w:p w:rsidR="0097709B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0, 0, 0, 10, 1, 2023); // Вывод: метка времени для 1 октября 2023</w:t>
      </w:r>
    </w:p>
    <w:p w:rsidR="00B57427" w:rsidRPr="0097709B" w:rsidRDefault="00B57427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>Массивы</w:t>
      </w:r>
    </w:p>
    <w:p w:rsidR="0097709B" w:rsidRPr="0097709B" w:rsidRDefault="0097709B" w:rsidP="0097709B">
      <w:pPr>
        <w:pStyle w:val="aff"/>
      </w:pPr>
      <w:r w:rsidRPr="0097709B">
        <w:t xml:space="preserve">1 Что понимается под массивом в </w:t>
      </w:r>
      <w:r w:rsidRPr="0097709B">
        <w:rPr>
          <w:lang w:val="en-US"/>
        </w:rPr>
        <w:t>PHP</w:t>
      </w:r>
      <w:r w:rsidRPr="0097709B">
        <w:t xml:space="preserve">? Какие виды массивов можно обрабатывать в </w:t>
      </w:r>
      <w:r w:rsidRPr="0097709B">
        <w:rPr>
          <w:lang w:val="en-US"/>
        </w:rPr>
        <w:t>PHP</w:t>
      </w:r>
      <w:r w:rsidRPr="0097709B">
        <w:t>?</w:t>
      </w:r>
    </w:p>
    <w:p w:rsidR="00B57427" w:rsidRDefault="00B57427" w:rsidP="00B57427">
      <w:pPr>
        <w:pStyle w:val="aff"/>
      </w:pPr>
      <w:r>
        <w:t>Массив — это структура данных, которая позволяет хранить несколько значений в одной переменной. В PHP можно работать с несколькими видами массивов: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>Индексы массивов (обычные массивы)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>Ассоциативные массивы (с ключами)</w:t>
      </w:r>
    </w:p>
    <w:p w:rsidR="0097709B" w:rsidRPr="0097709B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>Многомерные массивы (массивы, содержащие другие массивы)</w:t>
      </w:r>
    </w:p>
    <w:p w:rsidR="00B57427" w:rsidRDefault="00B57427" w:rsidP="0097709B">
      <w:pPr>
        <w:pStyle w:val="aff"/>
      </w:pPr>
    </w:p>
    <w:p w:rsidR="0097709B" w:rsidRPr="0097709B" w:rsidRDefault="0097709B" w:rsidP="0097709B">
      <w:pPr>
        <w:pStyle w:val="aff"/>
      </w:pPr>
      <w:r w:rsidRPr="0097709B">
        <w:t xml:space="preserve">2 Приведите пример инициализации одномерного и двумерного массивов в </w:t>
      </w:r>
      <w:r w:rsidRPr="0097709B">
        <w:rPr>
          <w:lang w:val="en-US"/>
        </w:rPr>
        <w:t>PHP</w:t>
      </w:r>
      <w:r w:rsidRPr="0097709B">
        <w:t>.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Одномерный</w:t>
      </w:r>
      <w:r w:rsidRPr="00B57427">
        <w:rPr>
          <w:lang w:val="en-US"/>
        </w:rPr>
        <w:t xml:space="preserve"> </w:t>
      </w:r>
      <w:r>
        <w:t>массив</w:t>
      </w:r>
      <w:r w:rsidRPr="00B57427">
        <w:rPr>
          <w:lang w:val="en-US"/>
        </w:rPr>
        <w:t>:</w:t>
      </w:r>
    </w:p>
    <w:p w:rsidR="0097709B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"banana", "cherry");</w:t>
      </w:r>
    </w:p>
    <w:p w:rsidR="00B57427" w:rsidRDefault="00B57427" w:rsidP="00B57427">
      <w:pPr>
        <w:pStyle w:val="aff"/>
        <w:rPr>
          <w:lang w:val="en-US"/>
        </w:rPr>
      </w:pP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Двумерный</w:t>
      </w:r>
      <w:proofErr w:type="spellEnd"/>
      <w:r w:rsidRPr="00B57427">
        <w:rPr>
          <w:lang w:val="en-US"/>
        </w:rPr>
        <w:t xml:space="preserve"> </w:t>
      </w:r>
      <w:proofErr w:type="spellStart"/>
      <w:r w:rsidRPr="00B57427">
        <w:rPr>
          <w:lang w:val="en-US"/>
        </w:rPr>
        <w:t>массив</w:t>
      </w:r>
      <w:proofErr w:type="spellEnd"/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$students = </w:t>
      </w:r>
      <w:proofErr w:type="gramStart"/>
      <w:r w:rsidRPr="00B57427">
        <w:rPr>
          <w:lang w:val="en-US"/>
        </w:rPr>
        <w:t>array(</w:t>
      </w:r>
      <w:proofErr w:type="gramEnd"/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"name" =&gt; "John", "age" =&gt; 20),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"name" =&gt; "Jane", "age" =&gt; 22),</w:t>
      </w:r>
    </w:p>
    <w:p w:rsid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"name</w:t>
      </w:r>
      <w:r>
        <w:rPr>
          <w:lang w:val="en-US"/>
        </w:rPr>
        <w:t>" =&gt; "Doe", "age" =&gt; 21)</w:t>
      </w:r>
      <w:r w:rsidRPr="00B57427">
        <w:rPr>
          <w:lang w:val="en-US"/>
        </w:rPr>
        <w:t>);</w:t>
      </w:r>
    </w:p>
    <w:p w:rsidR="00B57427" w:rsidRPr="00B57427" w:rsidRDefault="00B57427" w:rsidP="00B57427">
      <w:pPr>
        <w:pStyle w:val="aff"/>
        <w:rPr>
          <w:lang w:val="en-US"/>
        </w:rPr>
      </w:pPr>
    </w:p>
    <w:p w:rsidR="0097709B" w:rsidRPr="0097709B" w:rsidRDefault="0097709B" w:rsidP="0097709B">
      <w:pPr>
        <w:pStyle w:val="aff"/>
      </w:pPr>
      <w:r w:rsidRPr="0097709B">
        <w:t xml:space="preserve">3 Опишите отличительные особенности ассоциативных массивов. Приведите пример инициализации ассоциативного массива в </w:t>
      </w:r>
      <w:r w:rsidRPr="0097709B">
        <w:rPr>
          <w:lang w:val="en-US"/>
        </w:rPr>
        <w:t>PHP</w:t>
      </w:r>
      <w:r w:rsidRPr="0097709B">
        <w:t xml:space="preserve">. Опишите назначение оператора </w:t>
      </w:r>
      <w:r w:rsidRPr="0097709B">
        <w:rPr>
          <w:lang w:val="en-US"/>
        </w:rPr>
        <w:t>PHP</w:t>
      </w:r>
      <w:r w:rsidRPr="0097709B">
        <w:t xml:space="preserve"> </w:t>
      </w:r>
      <w:proofErr w:type="spellStart"/>
      <w:r w:rsidRPr="0097709B">
        <w:rPr>
          <w:lang w:val="en-US"/>
        </w:rPr>
        <w:t>foreach</w:t>
      </w:r>
      <w:proofErr w:type="spellEnd"/>
      <w:r w:rsidRPr="0097709B">
        <w:t>. Приведите пример его использования при обращении к ассоциативному массиву.</w:t>
      </w:r>
    </w:p>
    <w:p w:rsidR="00B57427" w:rsidRDefault="00B57427" w:rsidP="00B57427">
      <w:pPr>
        <w:pStyle w:val="aff"/>
      </w:pPr>
      <w:r>
        <w:t>Ассоциативные массивы в PHP — это массивы, в которых ключи не являются просто числами, как в обычных (индексных) массивах, а могут быть строками. Это позволяет более удобно и наглядно организовывать данные, так как каждый элемент массива можно идентифицировать по уникальному ключу.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>Отличительные особенности ассоциативных массивов: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>Ключи-строки: В ассоциативных массивах ключи могут быть строками, что позволяет задавать более понятные и описательные имена для значений.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lastRenderedPageBreak/>
        <w:t>Гибкость: Ассоциативные массивы позволяют хранить данные в виде пар "ключ-значение", что делает их идеальными для хранения информации, где важно сопоставление значений с уникальными идентификаторами.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>Нет фиксированного порядка: В отличие от индексных массивов, ассоциативные массивы не имеют фиксированного порядка, что позволяет добавлять и удалять элементы без необходимости заботиться о последовательности индексов.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>Пример инициализации ассоциативного массива в PHP: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$person = </w:t>
      </w:r>
      <w:proofErr w:type="gramStart"/>
      <w:r w:rsidRPr="00B57427">
        <w:rPr>
          <w:lang w:val="en-US"/>
        </w:rPr>
        <w:t>array(</w:t>
      </w:r>
      <w:proofErr w:type="gramEnd"/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"</w:t>
      </w:r>
      <w:proofErr w:type="gramStart"/>
      <w:r w:rsidRPr="00B57427">
        <w:rPr>
          <w:lang w:val="en-US"/>
        </w:rPr>
        <w:t>name</w:t>
      </w:r>
      <w:proofErr w:type="gramEnd"/>
      <w:r w:rsidRPr="00B57427">
        <w:rPr>
          <w:lang w:val="en-US"/>
        </w:rPr>
        <w:t>" =&gt; "Alice",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"</w:t>
      </w:r>
      <w:proofErr w:type="gramStart"/>
      <w:r w:rsidRPr="00B57427">
        <w:rPr>
          <w:lang w:val="en-US"/>
        </w:rPr>
        <w:t>age</w:t>
      </w:r>
      <w:proofErr w:type="gramEnd"/>
      <w:r w:rsidRPr="00B57427">
        <w:rPr>
          <w:lang w:val="en-US"/>
        </w:rPr>
        <w:t>" =&gt; 30,</w:t>
      </w:r>
    </w:p>
    <w:p w:rsidR="00B57427" w:rsidRDefault="00B57427" w:rsidP="00B57427">
      <w:pPr>
        <w:pStyle w:val="aff"/>
      </w:pPr>
      <w:r w:rsidRPr="00B57427">
        <w:rPr>
          <w:lang w:val="en-US"/>
        </w:rPr>
        <w:t xml:space="preserve">    </w:t>
      </w:r>
      <w:r>
        <w:t>"</w:t>
      </w:r>
      <w:proofErr w:type="spellStart"/>
      <w:r>
        <w:t>city</w:t>
      </w:r>
      <w:proofErr w:type="spellEnd"/>
      <w:r>
        <w:t>" =&gt;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</w:t>
      </w:r>
      <w:r>
        <w:t>rk</w:t>
      </w:r>
      <w:proofErr w:type="spellEnd"/>
      <w:r>
        <w:t>"</w:t>
      </w:r>
      <w:r>
        <w:t>);</w:t>
      </w:r>
    </w:p>
    <w:p w:rsidR="00B57427" w:rsidRDefault="00B57427" w:rsidP="00B57427">
      <w:pPr>
        <w:pStyle w:val="aff"/>
      </w:pPr>
      <w:r>
        <w:t>В этом примере мы создали ассоциативный массив $</w:t>
      </w:r>
      <w:proofErr w:type="spellStart"/>
      <w:r>
        <w:t>person</w:t>
      </w:r>
      <w:proofErr w:type="spellEnd"/>
      <w:r>
        <w:t>, где ключи — это строки ("</w:t>
      </w:r>
      <w:proofErr w:type="spellStart"/>
      <w:r>
        <w:t>name</w:t>
      </w:r>
      <w:proofErr w:type="spellEnd"/>
      <w:r>
        <w:t>", "</w:t>
      </w:r>
      <w:proofErr w:type="spellStart"/>
      <w:r>
        <w:t>age</w:t>
      </w:r>
      <w:proofErr w:type="spellEnd"/>
      <w:r>
        <w:t>", "</w:t>
      </w:r>
      <w:proofErr w:type="spellStart"/>
      <w:r>
        <w:t>city</w:t>
      </w:r>
      <w:proofErr w:type="spellEnd"/>
      <w:r>
        <w:t>"), а соответствующие значения — это данные о человеке.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Назначение оператора </w:t>
      </w:r>
      <w:proofErr w:type="spellStart"/>
      <w:r>
        <w:t>foreach</w:t>
      </w:r>
      <w:proofErr w:type="spellEnd"/>
      <w:r>
        <w:t xml:space="preserve"> в PHP</w:t>
      </w:r>
    </w:p>
    <w:p w:rsidR="00B57427" w:rsidRDefault="00B57427" w:rsidP="00B57427">
      <w:pPr>
        <w:pStyle w:val="aff"/>
      </w:pPr>
      <w:r>
        <w:t xml:space="preserve">Оператор </w:t>
      </w:r>
      <w:proofErr w:type="spellStart"/>
      <w:r>
        <w:t>foreach</w:t>
      </w:r>
      <w:proofErr w:type="spellEnd"/>
      <w:r>
        <w:t xml:space="preserve"> предназначен для перебора элементов массива. Он позволяет легко итерироваться по массивам (как индексным, так и ассоциативным) без необходимости вручную управлять индексами. Это делает код более читаемым и понятным.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Пример использования </w:t>
      </w:r>
      <w:proofErr w:type="spellStart"/>
      <w:r>
        <w:t>foreach</w:t>
      </w:r>
      <w:proofErr w:type="spellEnd"/>
      <w:r>
        <w:t xml:space="preserve"> при обращении к ассоциативному массиву: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$person = </w:t>
      </w:r>
      <w:proofErr w:type="gramStart"/>
      <w:r w:rsidRPr="00B57427">
        <w:rPr>
          <w:lang w:val="en-US"/>
        </w:rPr>
        <w:t>array(</w:t>
      </w:r>
      <w:proofErr w:type="gramEnd"/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"</w:t>
      </w:r>
      <w:proofErr w:type="gramStart"/>
      <w:r w:rsidRPr="00B57427">
        <w:rPr>
          <w:lang w:val="en-US"/>
        </w:rPr>
        <w:t>name</w:t>
      </w:r>
      <w:proofErr w:type="gramEnd"/>
      <w:r w:rsidRPr="00B57427">
        <w:rPr>
          <w:lang w:val="en-US"/>
        </w:rPr>
        <w:t>" =&gt; "Alice",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"</w:t>
      </w:r>
      <w:proofErr w:type="gramStart"/>
      <w:r w:rsidRPr="00B57427">
        <w:rPr>
          <w:lang w:val="en-US"/>
        </w:rPr>
        <w:t>age</w:t>
      </w:r>
      <w:proofErr w:type="gramEnd"/>
      <w:r w:rsidRPr="00B57427">
        <w:rPr>
          <w:lang w:val="en-US"/>
        </w:rPr>
        <w:t>" =&gt; 30,</w:t>
      </w:r>
    </w:p>
    <w:p w:rsidR="00B57427" w:rsidRPr="00B57427" w:rsidRDefault="00B57427" w:rsidP="00B57427">
      <w:pPr>
        <w:pStyle w:val="aff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city</w:t>
      </w:r>
      <w:proofErr w:type="gramEnd"/>
      <w:r>
        <w:rPr>
          <w:lang w:val="en-US"/>
        </w:rPr>
        <w:t>" =&gt; "New York"</w:t>
      </w:r>
      <w:r w:rsidRPr="00B57427">
        <w:rPr>
          <w:lang w:val="en-US"/>
        </w:rPr>
        <w:t>);</w:t>
      </w:r>
    </w:p>
    <w:p w:rsidR="00B57427" w:rsidRPr="00B57427" w:rsidRDefault="00B57427" w:rsidP="00B57427">
      <w:pPr>
        <w:pStyle w:val="aff"/>
        <w:rPr>
          <w:lang w:val="en-US"/>
        </w:rPr>
      </w:pP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proofErr w:type="gramStart"/>
      <w:r w:rsidRPr="00B57427">
        <w:rPr>
          <w:lang w:val="en-US"/>
        </w:rPr>
        <w:t>foreach</w:t>
      </w:r>
      <w:proofErr w:type="spellEnd"/>
      <w:proofErr w:type="gramEnd"/>
      <w:r w:rsidRPr="00B57427">
        <w:rPr>
          <w:lang w:val="en-US"/>
        </w:rPr>
        <w:t xml:space="preserve"> ($person as $key =&gt; $value) {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ec</w:t>
      </w:r>
      <w:r>
        <w:rPr>
          <w:lang w:val="en-US"/>
        </w:rPr>
        <w:t>ho</w:t>
      </w:r>
      <w:proofErr w:type="gramEnd"/>
      <w:r>
        <w:rPr>
          <w:lang w:val="en-US"/>
        </w:rPr>
        <w:t xml:space="preserve"> $key . ": " . $</w:t>
      </w:r>
      <w:proofErr w:type="gramStart"/>
      <w:r>
        <w:rPr>
          <w:lang w:val="en-US"/>
        </w:rPr>
        <w:t>value .</w:t>
      </w:r>
      <w:proofErr w:type="gramEnd"/>
      <w:r>
        <w:rPr>
          <w:lang w:val="en-US"/>
        </w:rPr>
        <w:t xml:space="preserve"> "\n";</w:t>
      </w:r>
      <w:r w:rsidRPr="00B57427">
        <w:rPr>
          <w:lang w:val="en-US"/>
        </w:rPr>
        <w:t>}</w:t>
      </w:r>
    </w:p>
    <w:p w:rsidR="00B57427" w:rsidRDefault="00B57427" w:rsidP="00B57427">
      <w:pPr>
        <w:pStyle w:val="aff"/>
      </w:pPr>
    </w:p>
    <w:p w:rsidR="00B57427" w:rsidRPr="00B57427" w:rsidRDefault="00B57427" w:rsidP="00B57427">
      <w:pPr>
        <w:pStyle w:val="aff"/>
        <w:rPr>
          <w:lang w:val="en-US"/>
        </w:rPr>
      </w:pPr>
      <w:r>
        <w:t>Вывод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name</w:t>
      </w:r>
      <w:proofErr w:type="gramEnd"/>
      <w:r w:rsidRPr="00B57427">
        <w:rPr>
          <w:lang w:val="en-US"/>
        </w:rPr>
        <w:t>: Alice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age</w:t>
      </w:r>
      <w:proofErr w:type="gramEnd"/>
      <w:r w:rsidRPr="00B57427">
        <w:rPr>
          <w:lang w:val="en-US"/>
        </w:rPr>
        <w:t>: 30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city</w:t>
      </w:r>
      <w:proofErr w:type="gramEnd"/>
      <w:r w:rsidRPr="00B57427">
        <w:rPr>
          <w:lang w:val="en-US"/>
        </w:rPr>
        <w:t>: New York</w:t>
      </w:r>
    </w:p>
    <w:p w:rsidR="00B57427" w:rsidRPr="00B57427" w:rsidRDefault="00B57427" w:rsidP="0097709B">
      <w:pPr>
        <w:pStyle w:val="aff"/>
        <w:rPr>
          <w:lang w:val="en-US"/>
        </w:rPr>
      </w:pPr>
    </w:p>
    <w:p w:rsidR="0097709B" w:rsidRPr="0097709B" w:rsidRDefault="0097709B" w:rsidP="0097709B">
      <w:pPr>
        <w:pStyle w:val="aff"/>
      </w:pPr>
      <w:r w:rsidRPr="0097709B">
        <w:t xml:space="preserve">4 Укажите назначение известных вам функций </w:t>
      </w:r>
      <w:r w:rsidRPr="0097709B">
        <w:rPr>
          <w:lang w:val="en-US"/>
        </w:rPr>
        <w:t>PHP</w:t>
      </w:r>
      <w:r w:rsidRPr="0097709B">
        <w:t>, предназначенных для обработки массивов. Приведите примеры их использования.</w:t>
      </w:r>
    </w:p>
    <w:p w:rsidR="00B57427" w:rsidRDefault="00B57427" w:rsidP="00B57427">
      <w:pPr>
        <w:pStyle w:val="aff"/>
      </w:pPr>
      <w:r>
        <w:lastRenderedPageBreak/>
        <w:t xml:space="preserve">1.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</w:pPr>
      <w:r>
        <w:t>Назначение: Добавляет один или неско</w:t>
      </w:r>
      <w:r>
        <w:t xml:space="preserve">лько элементов в конец массива.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push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$fruits, "orange", "grape");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// </w:t>
      </w:r>
      <w:r>
        <w:t>Вывод</w:t>
      </w:r>
      <w:r w:rsidRPr="00B57427">
        <w:rPr>
          <w:lang w:val="en-US"/>
        </w:rPr>
        <w:t xml:space="preserve">: Array </w:t>
      </w:r>
      <w:proofErr w:type="gramStart"/>
      <w:r w:rsidRPr="00B57427">
        <w:rPr>
          <w:lang w:val="en-US"/>
        </w:rPr>
        <w:t>( [</w:t>
      </w:r>
      <w:proofErr w:type="gramEnd"/>
      <w:r w:rsidRPr="00B57427">
        <w:rPr>
          <w:lang w:val="en-US"/>
        </w:rPr>
        <w:t>0] =&gt; apple [1] =&gt; banana [2] =&gt; orange [3] =&gt; grape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2. </w:t>
      </w:r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</w:pPr>
      <w:r>
        <w:t>Назначение: Удаляет последний элеме</w:t>
      </w:r>
      <w:r>
        <w:t xml:space="preserve">нт из массива и возвращает его.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"banana", "orange");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$</w:t>
      </w:r>
      <w:proofErr w:type="spellStart"/>
      <w:r w:rsidRPr="00B57427">
        <w:rPr>
          <w:lang w:val="en-US"/>
        </w:rPr>
        <w:t>lastFruit</w:t>
      </w:r>
      <w:proofErr w:type="spellEnd"/>
      <w:r w:rsidRPr="00B57427">
        <w:rPr>
          <w:lang w:val="en-US"/>
        </w:rPr>
        <w:t xml:space="preserve"> = </w:t>
      </w: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pop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$</w:t>
      </w:r>
      <w:proofErr w:type="spellStart"/>
      <w:r w:rsidRPr="00B57427">
        <w:rPr>
          <w:lang w:val="en-US"/>
        </w:rPr>
        <w:t>lastFruit</w:t>
      </w:r>
      <w:proofErr w:type="spellEnd"/>
      <w:r w:rsidRPr="00B57427">
        <w:rPr>
          <w:lang w:val="en-US"/>
        </w:rPr>
        <w:t xml:space="preserve">; // </w:t>
      </w:r>
      <w:r>
        <w:t>Вывод</w:t>
      </w:r>
      <w:r w:rsidRPr="00B57427">
        <w:rPr>
          <w:lang w:val="en-US"/>
        </w:rPr>
        <w:t>: orange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// </w:t>
      </w:r>
      <w:r>
        <w:t>Вывод</w:t>
      </w:r>
      <w:r w:rsidRPr="00B57427">
        <w:rPr>
          <w:lang w:val="en-US"/>
        </w:rPr>
        <w:t xml:space="preserve">: Array </w:t>
      </w:r>
      <w:proofErr w:type="gramStart"/>
      <w:r w:rsidRPr="00B57427">
        <w:rPr>
          <w:lang w:val="en-US"/>
        </w:rPr>
        <w:t>( [</w:t>
      </w:r>
      <w:proofErr w:type="gramEnd"/>
      <w:r w:rsidRPr="00B57427">
        <w:rPr>
          <w:lang w:val="en-US"/>
        </w:rPr>
        <w:t>0] =&gt; apple [1] =&gt; banana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3. </w:t>
      </w:r>
      <w:proofErr w:type="spellStart"/>
      <w:r>
        <w:t>array_</w:t>
      </w:r>
      <w:proofErr w:type="gramStart"/>
      <w:r>
        <w:t>shift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Удаляет первый элемент из массива и возвращает его.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"banana", "orange");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$</w:t>
      </w:r>
      <w:proofErr w:type="spellStart"/>
      <w:r w:rsidRPr="00B57427">
        <w:rPr>
          <w:lang w:val="en-US"/>
        </w:rPr>
        <w:t>firstFruit</w:t>
      </w:r>
      <w:proofErr w:type="spellEnd"/>
      <w:r w:rsidRPr="00B57427">
        <w:rPr>
          <w:lang w:val="en-US"/>
        </w:rPr>
        <w:t xml:space="preserve"> = </w:t>
      </w: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shift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$</w:t>
      </w:r>
      <w:proofErr w:type="spellStart"/>
      <w:r w:rsidRPr="00B57427">
        <w:rPr>
          <w:lang w:val="en-US"/>
        </w:rPr>
        <w:t>firstFruit</w:t>
      </w:r>
      <w:proofErr w:type="spellEnd"/>
      <w:r w:rsidRPr="00B57427">
        <w:rPr>
          <w:lang w:val="en-US"/>
        </w:rPr>
        <w:t xml:space="preserve">; // </w:t>
      </w:r>
      <w:r>
        <w:t>Вывод</w:t>
      </w:r>
      <w:r w:rsidRPr="00B57427">
        <w:rPr>
          <w:lang w:val="en-US"/>
        </w:rPr>
        <w:t>: apple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// </w:t>
      </w:r>
      <w:r>
        <w:t>Вывод</w:t>
      </w:r>
      <w:r w:rsidRPr="00B57427">
        <w:rPr>
          <w:lang w:val="en-US"/>
        </w:rPr>
        <w:t xml:space="preserve">: Array </w:t>
      </w:r>
      <w:proofErr w:type="gramStart"/>
      <w:r w:rsidRPr="00B57427">
        <w:rPr>
          <w:lang w:val="en-US"/>
        </w:rPr>
        <w:t>( [</w:t>
      </w:r>
      <w:proofErr w:type="gramEnd"/>
      <w:r w:rsidRPr="00B57427">
        <w:rPr>
          <w:lang w:val="en-US"/>
        </w:rPr>
        <w:t>0] =&gt; banana [1] =&gt; orange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4. </w:t>
      </w:r>
      <w:proofErr w:type="spellStart"/>
      <w:r>
        <w:t>array_</w:t>
      </w:r>
      <w:proofErr w:type="gramStart"/>
      <w:r>
        <w:t>unshift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</w:pPr>
      <w:r>
        <w:t>Назначение: Добавляет один или нескол</w:t>
      </w:r>
      <w:r>
        <w:t xml:space="preserve">ько элементов в начало массива. </w:t>
      </w:r>
      <w:r>
        <w:t>Пример</w:t>
      </w:r>
      <w:r w:rsidRPr="00B57427"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"banana", "orange");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unshift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$fruits, "apple");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$fruits);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// </w:t>
      </w:r>
      <w:r>
        <w:t>Вывод</w:t>
      </w:r>
      <w:r w:rsidRPr="00B57427">
        <w:rPr>
          <w:lang w:val="en-US"/>
        </w:rPr>
        <w:t xml:space="preserve">: Array </w:t>
      </w:r>
      <w:proofErr w:type="gramStart"/>
      <w:r w:rsidRPr="00B57427">
        <w:rPr>
          <w:lang w:val="en-US"/>
        </w:rPr>
        <w:t>( [</w:t>
      </w:r>
      <w:proofErr w:type="gramEnd"/>
      <w:r w:rsidRPr="00B57427">
        <w:rPr>
          <w:lang w:val="en-US"/>
        </w:rPr>
        <w:t>0] =&gt; apple [1] =&gt; banana [2] =&gt; orange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5. </w:t>
      </w: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Объединяет два или более массивов в один.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$array1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$array2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"orange", "grape");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$merged = </w:t>
      </w: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merge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$array1, $array2);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$merged);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lastRenderedPageBreak/>
        <w:t xml:space="preserve">// </w:t>
      </w:r>
      <w:r>
        <w:t>Вывод</w:t>
      </w:r>
      <w:r w:rsidRPr="00B57427">
        <w:rPr>
          <w:lang w:val="en-US"/>
        </w:rPr>
        <w:t xml:space="preserve">: Array </w:t>
      </w:r>
      <w:proofErr w:type="gramStart"/>
      <w:r w:rsidRPr="00B57427">
        <w:rPr>
          <w:lang w:val="en-US"/>
        </w:rPr>
        <w:t>( [</w:t>
      </w:r>
      <w:proofErr w:type="gramEnd"/>
      <w:r w:rsidRPr="00B57427">
        <w:rPr>
          <w:lang w:val="en-US"/>
        </w:rPr>
        <w:t>0] =&gt; apple [1] =&gt; banana [2] =&gt; orange [3] =&gt; grape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6.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Извлекает часть массива и возвращает её как новый массив.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"banana", "orange", "grape");</w:t>
      </w:r>
    </w:p>
    <w:p w:rsidR="00B57427" w:rsidRDefault="00B57427" w:rsidP="00B57427">
      <w:pPr>
        <w:pStyle w:val="aff"/>
      </w:pPr>
      <w:r>
        <w:t>$</w:t>
      </w:r>
      <w:proofErr w:type="spellStart"/>
      <w:r>
        <w:t>sliced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fruits</w:t>
      </w:r>
      <w:proofErr w:type="spellEnd"/>
      <w:r>
        <w:t>, 1, 2); // Начинаем с индекса 1 и берем 2 элемента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$sliced);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// </w:t>
      </w:r>
      <w:r>
        <w:t>Вывод</w:t>
      </w:r>
      <w:r w:rsidRPr="00B57427">
        <w:rPr>
          <w:lang w:val="en-US"/>
        </w:rPr>
        <w:t xml:space="preserve">: Array </w:t>
      </w:r>
      <w:proofErr w:type="gramStart"/>
      <w:r w:rsidRPr="00B57427">
        <w:rPr>
          <w:lang w:val="en-US"/>
        </w:rPr>
        <w:t>( [</w:t>
      </w:r>
      <w:proofErr w:type="gramEnd"/>
      <w:r w:rsidRPr="00B57427">
        <w:rPr>
          <w:lang w:val="en-US"/>
        </w:rPr>
        <w:t>0] =&gt; banana [1] =&gt; orange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7. </w:t>
      </w:r>
      <w:proofErr w:type="spellStart"/>
      <w:r>
        <w:t>array_</w:t>
      </w:r>
      <w:proofErr w:type="gramStart"/>
      <w:r>
        <w:t>map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Применяет заданную функцию к каждому элементу массива и возвращает новый массив с результатами.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$numbers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1, 2, 3, 4);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$squared = </w:t>
      </w: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map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function($n) {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return</w:t>
      </w:r>
      <w:proofErr w:type="gramEnd"/>
      <w:r w:rsidRPr="00B57427">
        <w:rPr>
          <w:lang w:val="en-US"/>
        </w:rPr>
        <w:t xml:space="preserve"> $n * $n;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}, $numbers);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$squared);</w:t>
      </w:r>
    </w:p>
    <w:p w:rsidR="00B57427" w:rsidRDefault="00B57427" w:rsidP="00B57427">
      <w:pPr>
        <w:pStyle w:val="aff"/>
      </w:pPr>
      <w:r>
        <w:t xml:space="preserve">// Вывод: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1 [1] =&gt; 4 [2] =&gt; 9 [3] =&gt; 16 )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8. </w:t>
      </w:r>
      <w:proofErr w:type="spellStart"/>
      <w:r>
        <w:t>array_</w:t>
      </w:r>
      <w:proofErr w:type="gramStart"/>
      <w:r>
        <w:t>filter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Фильтрует элементы массива, используя заданную функцию, и возвращает новый массив с элементами, которые прошли фильтр.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$numbers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1, 2, 3, 4, 5);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$evens = </w:t>
      </w: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filter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$numbers, function($n) {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return</w:t>
      </w:r>
      <w:proofErr w:type="gramEnd"/>
      <w:r w:rsidRPr="00B57427">
        <w:rPr>
          <w:lang w:val="en-US"/>
        </w:rPr>
        <w:t xml:space="preserve"> $n % 2 == 0;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});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spellStart"/>
      <w:r w:rsidRPr="00B57427">
        <w:rPr>
          <w:lang w:val="en-US"/>
        </w:rPr>
        <w:t>print_</w:t>
      </w:r>
      <w:proofErr w:type="gramStart"/>
      <w:r w:rsidRPr="00B57427">
        <w:rPr>
          <w:lang w:val="en-US"/>
        </w:rPr>
        <w:t>r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$evens);</w:t>
      </w:r>
    </w:p>
    <w:p w:rsidR="00B57427" w:rsidRDefault="00B57427" w:rsidP="00B57427">
      <w:pPr>
        <w:pStyle w:val="aff"/>
      </w:pPr>
      <w:r>
        <w:t xml:space="preserve">// Вывод: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1] =&gt; 2 [3] =&gt; 4 )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9. </w:t>
      </w:r>
      <w:proofErr w:type="spellStart"/>
      <w:r>
        <w:t>array_</w:t>
      </w:r>
      <w:proofErr w:type="gramStart"/>
      <w:r>
        <w:t>reduce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Применяет функцию к элементам массива, сводя их к одному значению.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$numbers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1, 2, 3, 4);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$sum = </w:t>
      </w:r>
      <w:proofErr w:type="spellStart"/>
      <w:r w:rsidRPr="00B57427">
        <w:rPr>
          <w:lang w:val="en-US"/>
        </w:rPr>
        <w:t>array_</w:t>
      </w:r>
      <w:proofErr w:type="gramStart"/>
      <w:r w:rsidRPr="00B57427">
        <w:rPr>
          <w:lang w:val="en-US"/>
        </w:rPr>
        <w:t>reduce</w:t>
      </w:r>
      <w:proofErr w:type="spellEnd"/>
      <w:r w:rsidRPr="00B57427">
        <w:rPr>
          <w:lang w:val="en-US"/>
        </w:rPr>
        <w:t>(</w:t>
      </w:r>
      <w:proofErr w:type="gramEnd"/>
      <w:r w:rsidRPr="00B57427">
        <w:rPr>
          <w:lang w:val="en-US"/>
        </w:rPr>
        <w:t>$numbers, function($carry, $item) {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return</w:t>
      </w:r>
      <w:proofErr w:type="gramEnd"/>
      <w:r w:rsidRPr="00B57427">
        <w:rPr>
          <w:lang w:val="en-US"/>
        </w:rPr>
        <w:t xml:space="preserve"> $carry + $item;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}, 0);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$sum; // </w:t>
      </w:r>
      <w:r>
        <w:t>Вывод</w:t>
      </w:r>
      <w:r w:rsidRPr="00B57427">
        <w:rPr>
          <w:lang w:val="en-US"/>
        </w:rPr>
        <w:t>: 10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lastRenderedPageBreak/>
        <w:t xml:space="preserve">10. 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:rsidR="00B57427" w:rsidRPr="00B57427" w:rsidRDefault="00B57427" w:rsidP="00B57427">
      <w:pPr>
        <w:pStyle w:val="aff"/>
        <w:rPr>
          <w:lang w:val="en-US"/>
        </w:rPr>
      </w:pPr>
      <w:r>
        <w:t>Назначение: Проверяет, существует ли значение в массиве.</w:t>
      </w:r>
      <w:r>
        <w:t xml:space="preserve"> </w:t>
      </w:r>
      <w:r>
        <w:t>Пример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$fruits = </w:t>
      </w:r>
      <w:proofErr w:type="gramStart"/>
      <w:r w:rsidRPr="00B57427">
        <w:rPr>
          <w:lang w:val="en-US"/>
        </w:rPr>
        <w:t>array(</w:t>
      </w:r>
      <w:proofErr w:type="gramEnd"/>
      <w:r w:rsidRPr="00B57427">
        <w:rPr>
          <w:lang w:val="en-US"/>
        </w:rPr>
        <w:t>"apple", "banana", "orange");</w:t>
      </w:r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if</w:t>
      </w:r>
      <w:proofErr w:type="gramEnd"/>
      <w:r w:rsidRPr="00B57427">
        <w:rPr>
          <w:lang w:val="en-US"/>
        </w:rPr>
        <w:t xml:space="preserve"> (</w:t>
      </w:r>
      <w:proofErr w:type="spellStart"/>
      <w:r w:rsidRPr="00B57427">
        <w:rPr>
          <w:lang w:val="en-US"/>
        </w:rPr>
        <w:t>in_array</w:t>
      </w:r>
      <w:proofErr w:type="spellEnd"/>
      <w:r w:rsidRPr="00B57427">
        <w:rPr>
          <w:lang w:val="en-US"/>
        </w:rPr>
        <w:t>("banana", $fruits)) {</w:t>
      </w:r>
    </w:p>
    <w:p w:rsidR="0097709B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    </w:t>
      </w: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"Banana is in the array."; // </w:t>
      </w:r>
      <w:r>
        <w:t>Вывод</w:t>
      </w:r>
      <w:r w:rsidRPr="00B57427">
        <w:rPr>
          <w:lang w:val="en-US"/>
        </w:rPr>
        <w:t>: Banana is in the array.</w:t>
      </w:r>
    </w:p>
    <w:p w:rsidR="00B57427" w:rsidRDefault="00B57427" w:rsidP="0097709B">
      <w:pPr>
        <w:pStyle w:val="aff"/>
        <w:rPr>
          <w:lang w:val="en-US"/>
        </w:rPr>
      </w:pPr>
      <w:r>
        <w:rPr>
          <w:lang w:val="en-US"/>
        </w:rPr>
        <w:t>}</w:t>
      </w:r>
    </w:p>
    <w:p w:rsidR="00B57427" w:rsidRPr="00B57427" w:rsidRDefault="00B57427" w:rsidP="0097709B">
      <w:pPr>
        <w:pStyle w:val="aff"/>
        <w:rPr>
          <w:lang w:val="en-US"/>
        </w:rPr>
      </w:pPr>
    </w:p>
    <w:p w:rsidR="0097709B" w:rsidRPr="0097709B" w:rsidRDefault="0097709B" w:rsidP="0097709B">
      <w:pPr>
        <w:pStyle w:val="aff"/>
      </w:pPr>
      <w:r w:rsidRPr="0097709B">
        <w:t>Строки</w:t>
      </w:r>
    </w:p>
    <w:p w:rsidR="0097709B" w:rsidRPr="0097709B" w:rsidRDefault="0097709B" w:rsidP="0097709B">
      <w:pPr>
        <w:pStyle w:val="aff"/>
      </w:pPr>
      <w:r w:rsidRPr="0097709B">
        <w:t xml:space="preserve">1 Что понимается под строкой в </w:t>
      </w:r>
      <w:r w:rsidRPr="0097709B">
        <w:rPr>
          <w:lang w:val="en-US"/>
        </w:rPr>
        <w:t>PHP</w:t>
      </w:r>
      <w:r w:rsidRPr="0097709B">
        <w:t>? Приведите примеры задания строковых данных 3 различными способами:</w:t>
      </w:r>
    </w:p>
    <w:p w:rsidR="0097709B" w:rsidRPr="0097709B" w:rsidRDefault="0097709B" w:rsidP="0097709B">
      <w:pPr>
        <w:pStyle w:val="aff"/>
      </w:pPr>
      <w:r w:rsidRPr="0097709B">
        <w:t>1.одинарными кавычками</w:t>
      </w:r>
    </w:p>
    <w:p w:rsidR="0097709B" w:rsidRPr="0097709B" w:rsidRDefault="0097709B" w:rsidP="0097709B">
      <w:pPr>
        <w:pStyle w:val="aff"/>
      </w:pPr>
      <w:r w:rsidRPr="0097709B">
        <w:t>2. двойными кавычками</w:t>
      </w:r>
    </w:p>
    <w:p w:rsidR="0097709B" w:rsidRPr="0097709B" w:rsidRDefault="0097709B" w:rsidP="00B57427">
      <w:pPr>
        <w:pStyle w:val="aff"/>
      </w:pPr>
      <w:r w:rsidRPr="0097709B">
        <w:t xml:space="preserve">3. </w:t>
      </w:r>
      <w:proofErr w:type="spellStart"/>
      <w:r w:rsidRPr="0097709B">
        <w:rPr>
          <w:lang w:val="en-US"/>
        </w:rPr>
        <w:t>heredoc</w:t>
      </w:r>
      <w:proofErr w:type="spellEnd"/>
      <w:r w:rsidR="00B57427">
        <w:t>-синтаксисом</w:t>
      </w:r>
    </w:p>
    <w:p w:rsidR="0097709B" w:rsidRPr="0097709B" w:rsidRDefault="0097709B" w:rsidP="0097709B">
      <w:pPr>
        <w:pStyle w:val="aff"/>
      </w:pPr>
      <w:r w:rsidRPr="0097709B">
        <w:t>В чем состоит отличие каждого из них?</w:t>
      </w:r>
    </w:p>
    <w:p w:rsidR="00B57427" w:rsidRDefault="00B57427" w:rsidP="00B57427">
      <w:pPr>
        <w:pStyle w:val="aff"/>
      </w:pPr>
      <w:r>
        <w:t xml:space="preserve">В PHP строка — это последовательность символов, заключенная в одинарные (') или двойные (") кавычки, а также может быть определена с помощью </w:t>
      </w:r>
      <w:proofErr w:type="spellStart"/>
      <w:r>
        <w:t>heredoc</w:t>
      </w:r>
      <w:proofErr w:type="spellEnd"/>
      <w:r>
        <w:t>-синтаксиса. Строки могут содержать текст, числа и специальные символы.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>Примеры задания строковых данных:</w:t>
      </w:r>
    </w:p>
    <w:p w:rsidR="00B57427" w:rsidRDefault="00B57427" w:rsidP="00B57427">
      <w:pPr>
        <w:pStyle w:val="aff"/>
      </w:pPr>
      <w:r>
        <w:t>1. Одинарные кавычки:</w:t>
      </w:r>
    </w:p>
    <w:p w:rsidR="00B57427" w:rsidRDefault="00B57427" w:rsidP="00B57427">
      <w:pPr>
        <w:pStyle w:val="aff"/>
      </w:pPr>
      <w:r>
        <w:t>$</w:t>
      </w:r>
      <w:proofErr w:type="spellStart"/>
      <w:r>
        <w:t>singleQuoteString</w:t>
      </w:r>
      <w:proofErr w:type="spellEnd"/>
      <w:r>
        <w:t xml:space="preserve"> = 'Это строка в одинарных кавычках.';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$</w:t>
      </w:r>
      <w:proofErr w:type="spellStart"/>
      <w:r>
        <w:t>singleQuoteString</w:t>
      </w:r>
      <w:proofErr w:type="spellEnd"/>
      <w:r>
        <w:t>; // Вывод: Это строка в одинарных кавычках.</w:t>
      </w:r>
    </w:p>
    <w:p w:rsidR="00B57427" w:rsidRDefault="00B57427" w:rsidP="00B57427">
      <w:pPr>
        <w:pStyle w:val="aff"/>
        <w:rPr>
          <w:lang w:val="en-US"/>
        </w:rPr>
      </w:pP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 xml:space="preserve">2. </w:t>
      </w:r>
      <w:r>
        <w:t>Двойные</w:t>
      </w:r>
      <w:r w:rsidRPr="00B57427">
        <w:rPr>
          <w:lang w:val="en-US"/>
        </w:rPr>
        <w:t xml:space="preserve"> </w:t>
      </w:r>
      <w:r>
        <w:t>кавычки</w:t>
      </w:r>
      <w:r w:rsidRPr="00B57427">
        <w:rPr>
          <w:lang w:val="en-US"/>
        </w:rPr>
        <w:t>: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$name = "Alice";</w:t>
      </w:r>
    </w:p>
    <w:p w:rsidR="00B57427" w:rsidRPr="00B57427" w:rsidRDefault="00B57427" w:rsidP="00B57427">
      <w:pPr>
        <w:pStyle w:val="aff"/>
        <w:rPr>
          <w:lang w:val="en-US"/>
        </w:rPr>
      </w:pPr>
      <w:r w:rsidRPr="00B57427">
        <w:rPr>
          <w:lang w:val="en-US"/>
        </w:rPr>
        <w:t>$</w:t>
      </w:r>
      <w:proofErr w:type="spellStart"/>
      <w:r w:rsidRPr="00B57427">
        <w:rPr>
          <w:lang w:val="en-US"/>
        </w:rPr>
        <w:t>doubleQuoteString</w:t>
      </w:r>
      <w:proofErr w:type="spellEnd"/>
      <w:r w:rsidRPr="00B57427">
        <w:rPr>
          <w:lang w:val="en-US"/>
        </w:rPr>
        <w:t xml:space="preserve"> = "</w:t>
      </w:r>
      <w:r>
        <w:t>Привет</w:t>
      </w:r>
      <w:r w:rsidRPr="00B57427">
        <w:rPr>
          <w:lang w:val="en-US"/>
        </w:rPr>
        <w:t>, $name!</w:t>
      </w:r>
      <w:proofErr w:type="gramStart"/>
      <w:r w:rsidRPr="00B57427">
        <w:rPr>
          <w:lang w:val="en-US"/>
        </w:rPr>
        <w:t>";</w:t>
      </w:r>
      <w:proofErr w:type="gramEnd"/>
    </w:p>
    <w:p w:rsidR="00B57427" w:rsidRPr="00B57427" w:rsidRDefault="00B57427" w:rsidP="00B57427">
      <w:pPr>
        <w:pStyle w:val="aff"/>
        <w:rPr>
          <w:lang w:val="en-US"/>
        </w:rPr>
      </w:pPr>
      <w:proofErr w:type="gramStart"/>
      <w:r w:rsidRPr="00B57427">
        <w:rPr>
          <w:lang w:val="en-US"/>
        </w:rPr>
        <w:t>echo</w:t>
      </w:r>
      <w:proofErr w:type="gramEnd"/>
      <w:r w:rsidRPr="00B57427">
        <w:rPr>
          <w:lang w:val="en-US"/>
        </w:rPr>
        <w:t xml:space="preserve"> $</w:t>
      </w:r>
      <w:proofErr w:type="spellStart"/>
      <w:r w:rsidRPr="00B57427">
        <w:rPr>
          <w:lang w:val="en-US"/>
        </w:rPr>
        <w:t>doubleQuoteString</w:t>
      </w:r>
      <w:proofErr w:type="spellEnd"/>
      <w:r w:rsidRPr="00B57427">
        <w:rPr>
          <w:lang w:val="en-US"/>
        </w:rPr>
        <w:t xml:space="preserve">; // </w:t>
      </w:r>
      <w:r>
        <w:t>Вывод</w:t>
      </w:r>
      <w:r w:rsidRPr="00B57427">
        <w:rPr>
          <w:lang w:val="en-US"/>
        </w:rPr>
        <w:t xml:space="preserve">: </w:t>
      </w:r>
      <w:r>
        <w:t>Привет</w:t>
      </w:r>
      <w:r w:rsidRPr="00B57427">
        <w:rPr>
          <w:lang w:val="en-US"/>
        </w:rPr>
        <w:t>, Alice!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t xml:space="preserve">3. </w:t>
      </w:r>
      <w:proofErr w:type="spellStart"/>
      <w:r>
        <w:t>Heredoc</w:t>
      </w:r>
      <w:proofErr w:type="spellEnd"/>
      <w:r>
        <w:t>-синтаксис:</w:t>
      </w:r>
    </w:p>
    <w:p w:rsidR="00B57427" w:rsidRDefault="00B57427" w:rsidP="00B57427">
      <w:pPr>
        <w:pStyle w:val="aff"/>
      </w:pPr>
      <w:r>
        <w:t>$</w:t>
      </w:r>
      <w:proofErr w:type="spellStart"/>
      <w:r>
        <w:t>heredocString</w:t>
      </w:r>
      <w:proofErr w:type="spellEnd"/>
      <w:r>
        <w:t xml:space="preserve"> = &lt;&lt;&lt;EOD</w:t>
      </w:r>
    </w:p>
    <w:p w:rsidR="00B57427" w:rsidRDefault="00B57427" w:rsidP="00B57427">
      <w:pPr>
        <w:pStyle w:val="aff"/>
      </w:pPr>
      <w:r>
        <w:t xml:space="preserve">Это строка, написанная с помощью </w:t>
      </w:r>
      <w:proofErr w:type="spellStart"/>
      <w:r>
        <w:t>heredoc</w:t>
      </w:r>
      <w:proofErr w:type="spellEnd"/>
      <w:r>
        <w:t>-синтаксиса.</w:t>
      </w:r>
    </w:p>
    <w:p w:rsidR="00B57427" w:rsidRDefault="00B57427" w:rsidP="00B57427">
      <w:pPr>
        <w:pStyle w:val="aff"/>
      </w:pPr>
      <w:r>
        <w:t>Она может занимать несколько строк и поддерживает переменные, такие как $</w:t>
      </w:r>
      <w:proofErr w:type="spellStart"/>
      <w:r>
        <w:t>name</w:t>
      </w:r>
      <w:proofErr w:type="spellEnd"/>
      <w:r>
        <w:t>.</w:t>
      </w:r>
    </w:p>
    <w:p w:rsidR="00B57427" w:rsidRDefault="00B57427" w:rsidP="00B57427">
      <w:pPr>
        <w:pStyle w:val="aff"/>
      </w:pPr>
      <w:r>
        <w:t>EOD;</w:t>
      </w:r>
    </w:p>
    <w:p w:rsidR="00B57427" w:rsidRDefault="00B57427" w:rsidP="00B57427">
      <w:pPr>
        <w:pStyle w:val="aff"/>
      </w:pPr>
      <w:proofErr w:type="spellStart"/>
      <w:r>
        <w:t>echo</w:t>
      </w:r>
      <w:proofErr w:type="spellEnd"/>
      <w:r>
        <w:t xml:space="preserve"> $</w:t>
      </w:r>
      <w:proofErr w:type="spellStart"/>
      <w:r>
        <w:t>heredocString</w:t>
      </w:r>
      <w:proofErr w:type="spellEnd"/>
      <w:r>
        <w:t>;</w:t>
      </w:r>
    </w:p>
    <w:p w:rsidR="00B57427" w:rsidRDefault="00B57427" w:rsidP="00B57427">
      <w:pPr>
        <w:pStyle w:val="aff"/>
      </w:pPr>
      <w:r>
        <w:t xml:space="preserve">// Вывод: Это строка, написанная с помощью </w:t>
      </w:r>
      <w:proofErr w:type="spellStart"/>
      <w:r>
        <w:t>heredoc</w:t>
      </w:r>
      <w:proofErr w:type="spellEnd"/>
      <w:r>
        <w:t>-синтаксиса.</w:t>
      </w:r>
    </w:p>
    <w:p w:rsidR="00B57427" w:rsidRDefault="00B57427" w:rsidP="00B57427">
      <w:pPr>
        <w:pStyle w:val="aff"/>
      </w:pPr>
      <w:r>
        <w:t xml:space="preserve">// Она может занимать несколько строк и поддерживает переменные, такие как </w:t>
      </w:r>
      <w:proofErr w:type="spellStart"/>
      <w:r>
        <w:t>Alice</w:t>
      </w:r>
      <w:proofErr w:type="spellEnd"/>
      <w:r>
        <w:t>.</w:t>
      </w:r>
    </w:p>
    <w:p w:rsidR="00B57427" w:rsidRDefault="00B57427" w:rsidP="00B57427">
      <w:pPr>
        <w:pStyle w:val="aff"/>
      </w:pPr>
    </w:p>
    <w:p w:rsidR="00B57427" w:rsidRDefault="00B57427" w:rsidP="00B57427">
      <w:pPr>
        <w:pStyle w:val="aff"/>
      </w:pPr>
      <w:r>
        <w:lastRenderedPageBreak/>
        <w:t>Отличия: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 xml:space="preserve">Одинарные кавычки: </w:t>
      </w:r>
      <w:proofErr w:type="gramStart"/>
      <w:r>
        <w:t>Строки</w:t>
      </w:r>
      <w:proofErr w:type="gramEnd"/>
      <w:r>
        <w:t xml:space="preserve"> заключенные в одинарные кавычки не интерпретируют специальные символы (кроме \\ и \'). Переменные внутри таких строк не будут заменены на их значения.</w:t>
      </w:r>
    </w:p>
    <w:p w:rsidR="00B57427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r>
        <w:t>Двойные кавычки: Строки в двойных кавычках интерпретируют специальные символы и позволяют использовать переменные, которые</w:t>
      </w:r>
      <w:r>
        <w:t xml:space="preserve"> будут заменены на их значения.</w:t>
      </w:r>
    </w:p>
    <w:p w:rsidR="0097709B" w:rsidRDefault="00B57427" w:rsidP="00B5742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r>
        <w:t>Heredoc</w:t>
      </w:r>
      <w:proofErr w:type="spellEnd"/>
      <w:r>
        <w:t xml:space="preserve">-синтаксис: Позволяет задавать многострочные строки. Переменные внутри </w:t>
      </w:r>
      <w:proofErr w:type="spellStart"/>
      <w:r>
        <w:t>heredoc</w:t>
      </w:r>
      <w:proofErr w:type="spellEnd"/>
      <w:r>
        <w:t xml:space="preserve"> также интерпретируются. Заканчивается на строке, содержащей только идентификатор (в данном случае EOD).</w:t>
      </w:r>
    </w:p>
    <w:p w:rsidR="00A22157" w:rsidRPr="00A22157" w:rsidRDefault="00A22157" w:rsidP="0097709B">
      <w:pPr>
        <w:pStyle w:val="aff"/>
        <w:rPr>
          <w:lang w:val="en-US"/>
        </w:rPr>
      </w:pPr>
    </w:p>
    <w:p w:rsidR="0097709B" w:rsidRPr="0097709B" w:rsidRDefault="0097709B" w:rsidP="0097709B">
      <w:pPr>
        <w:pStyle w:val="aff"/>
      </w:pPr>
      <w:r w:rsidRPr="0097709B">
        <w:t xml:space="preserve">2 Что понимается под строкой в </w:t>
      </w:r>
      <w:r w:rsidRPr="0097709B">
        <w:rPr>
          <w:lang w:val="en-US"/>
        </w:rPr>
        <w:t>PHP</w:t>
      </w:r>
      <w:r w:rsidRPr="0097709B">
        <w:t xml:space="preserve">? Как обратиться к отдельному символу в строке? Приведите пример. Какие операции определены над строками в </w:t>
      </w:r>
      <w:r w:rsidRPr="0097709B">
        <w:rPr>
          <w:lang w:val="en-US"/>
        </w:rPr>
        <w:t>PHP</w:t>
      </w:r>
      <w:r w:rsidRPr="0097709B">
        <w:t>? Приведите примеры.</w:t>
      </w:r>
    </w:p>
    <w:p w:rsidR="00A22157" w:rsidRPr="00A22157" w:rsidRDefault="00A22157" w:rsidP="00A22157">
      <w:pPr>
        <w:pStyle w:val="aff"/>
      </w:pPr>
      <w:r w:rsidRPr="00A22157">
        <w:t xml:space="preserve">В </w:t>
      </w:r>
      <w:r w:rsidRPr="00A22157">
        <w:rPr>
          <w:lang w:val="en-US"/>
        </w:rPr>
        <w:t>PHP</w:t>
      </w:r>
      <w:r w:rsidRPr="00A22157">
        <w:t xml:space="preserve"> можно обратиться к отдельному символу строки, используя квадратные скобки или функцию </w:t>
      </w:r>
      <w:proofErr w:type="spellStart"/>
      <w:r w:rsidRPr="00A22157">
        <w:rPr>
          <w:lang w:val="en-US"/>
        </w:rPr>
        <w:t>mb</w:t>
      </w:r>
      <w:proofErr w:type="spellEnd"/>
      <w:r w:rsidRPr="00A22157">
        <w:t>_</w:t>
      </w:r>
      <w:proofErr w:type="spellStart"/>
      <w:proofErr w:type="gramStart"/>
      <w:r w:rsidRPr="00A22157">
        <w:rPr>
          <w:lang w:val="en-US"/>
        </w:rPr>
        <w:t>substr</w:t>
      </w:r>
      <w:proofErr w:type="spellEnd"/>
      <w:r w:rsidRPr="00A22157">
        <w:t>(</w:t>
      </w:r>
      <w:proofErr w:type="gramEnd"/>
      <w:r w:rsidRPr="00A22157">
        <w:t xml:space="preserve">) для </w:t>
      </w:r>
      <w:proofErr w:type="spellStart"/>
      <w:r w:rsidRPr="00A22157">
        <w:t>многобайтовых</w:t>
      </w:r>
      <w:proofErr w:type="spellEnd"/>
      <w:r w:rsidRPr="00A22157">
        <w:t xml:space="preserve"> строк.</w:t>
      </w:r>
    </w:p>
    <w:p w:rsidR="00A22157" w:rsidRPr="00A22157" w:rsidRDefault="00A22157" w:rsidP="00A22157">
      <w:pPr>
        <w:pStyle w:val="aff"/>
      </w:pPr>
      <w:r w:rsidRPr="00A22157">
        <w:t>Пример:</w:t>
      </w:r>
    </w:p>
    <w:p w:rsidR="00A22157" w:rsidRPr="00A22157" w:rsidRDefault="00A22157" w:rsidP="00A22157">
      <w:pPr>
        <w:pStyle w:val="aff"/>
      </w:pPr>
      <w:r w:rsidRPr="00A22157">
        <w:t>$</w:t>
      </w:r>
      <w:r w:rsidRPr="00A22157">
        <w:rPr>
          <w:lang w:val="en-US"/>
        </w:rPr>
        <w:t>string</w:t>
      </w:r>
      <w:r w:rsidRPr="00A22157">
        <w:t xml:space="preserve"> = "Привет";</w:t>
      </w:r>
    </w:p>
    <w:p w:rsidR="00A22157" w:rsidRPr="00A22157" w:rsidRDefault="00A22157" w:rsidP="00A22157">
      <w:pPr>
        <w:pStyle w:val="aff"/>
      </w:pPr>
      <w:r w:rsidRPr="00A22157">
        <w:t>$</w:t>
      </w:r>
      <w:proofErr w:type="spellStart"/>
      <w:r w:rsidRPr="00A22157">
        <w:rPr>
          <w:lang w:val="en-US"/>
        </w:rPr>
        <w:t>firstChar</w:t>
      </w:r>
      <w:proofErr w:type="spellEnd"/>
      <w:r w:rsidRPr="00A22157">
        <w:t xml:space="preserve"> = $</w:t>
      </w:r>
      <w:r w:rsidRPr="00A22157">
        <w:rPr>
          <w:lang w:val="en-US"/>
        </w:rPr>
        <w:t>string</w:t>
      </w:r>
      <w:r w:rsidRPr="00A22157">
        <w:t>[0]; // Обращение к первому символу</w:t>
      </w:r>
    </w:p>
    <w:p w:rsidR="00A22157" w:rsidRPr="00A22157" w:rsidRDefault="00A22157" w:rsidP="00A22157">
      <w:pPr>
        <w:pStyle w:val="aff"/>
      </w:pPr>
      <w:proofErr w:type="gramStart"/>
      <w:r w:rsidRPr="00A22157">
        <w:rPr>
          <w:lang w:val="en-US"/>
        </w:rPr>
        <w:t>echo</w:t>
      </w:r>
      <w:proofErr w:type="gramEnd"/>
      <w:r w:rsidRPr="00A22157">
        <w:t xml:space="preserve"> $</w:t>
      </w:r>
      <w:proofErr w:type="spellStart"/>
      <w:r w:rsidRPr="00A22157">
        <w:rPr>
          <w:lang w:val="en-US"/>
        </w:rPr>
        <w:t>firstChar</w:t>
      </w:r>
      <w:proofErr w:type="spellEnd"/>
      <w:r w:rsidRPr="00A22157">
        <w:t>; // Вывод: П</w:t>
      </w:r>
    </w:p>
    <w:p w:rsidR="00A22157" w:rsidRPr="00A22157" w:rsidRDefault="00A22157" w:rsidP="00A22157">
      <w:pPr>
        <w:pStyle w:val="aff"/>
      </w:pPr>
    </w:p>
    <w:p w:rsidR="00A22157" w:rsidRPr="00A22157" w:rsidRDefault="00A22157" w:rsidP="00A22157">
      <w:pPr>
        <w:pStyle w:val="aff"/>
      </w:pPr>
      <w:r w:rsidRPr="00A22157">
        <w:t xml:space="preserve">// Использование функции </w:t>
      </w:r>
      <w:proofErr w:type="spellStart"/>
      <w:r w:rsidRPr="00A22157">
        <w:rPr>
          <w:lang w:val="en-US"/>
        </w:rPr>
        <w:t>mb</w:t>
      </w:r>
      <w:proofErr w:type="spellEnd"/>
      <w:r w:rsidRPr="00A22157">
        <w:t>_</w:t>
      </w:r>
      <w:proofErr w:type="spellStart"/>
      <w:r w:rsidRPr="00A22157">
        <w:rPr>
          <w:lang w:val="en-US"/>
        </w:rPr>
        <w:t>substr</w:t>
      </w:r>
      <w:proofErr w:type="spellEnd"/>
      <w:r w:rsidRPr="00A22157">
        <w:t xml:space="preserve"> для </w:t>
      </w:r>
      <w:proofErr w:type="spellStart"/>
      <w:r w:rsidRPr="00A22157">
        <w:t>многобайтовых</w:t>
      </w:r>
      <w:proofErr w:type="spellEnd"/>
      <w:r w:rsidRPr="00A22157">
        <w:t xml:space="preserve"> строк</w:t>
      </w: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</w:t>
      </w:r>
      <w:proofErr w:type="spellStart"/>
      <w:r w:rsidRPr="00A22157">
        <w:rPr>
          <w:lang w:val="en-US"/>
        </w:rPr>
        <w:t>secondChar</w:t>
      </w:r>
      <w:proofErr w:type="spellEnd"/>
      <w:r w:rsidRPr="00A22157">
        <w:rPr>
          <w:lang w:val="en-US"/>
        </w:rPr>
        <w:t xml:space="preserve"> = </w:t>
      </w:r>
      <w:proofErr w:type="spellStart"/>
      <w:r w:rsidRPr="00A22157">
        <w:rPr>
          <w:lang w:val="en-US"/>
        </w:rPr>
        <w:t>mb_</w:t>
      </w:r>
      <w:proofErr w:type="gramStart"/>
      <w:r w:rsidRPr="00A22157">
        <w:rPr>
          <w:lang w:val="en-US"/>
        </w:rPr>
        <w:t>substr</w:t>
      </w:r>
      <w:proofErr w:type="spellEnd"/>
      <w:r w:rsidRPr="00A22157">
        <w:rPr>
          <w:lang w:val="en-US"/>
        </w:rPr>
        <w:t>(</w:t>
      </w:r>
      <w:proofErr w:type="gramEnd"/>
      <w:r w:rsidRPr="00A22157">
        <w:rPr>
          <w:lang w:val="en-US"/>
        </w:rPr>
        <w:t>$string, 1, 1);</w:t>
      </w:r>
    </w:p>
    <w:p w:rsidR="00A22157" w:rsidRPr="00A22157" w:rsidRDefault="00A22157" w:rsidP="00A22157">
      <w:pPr>
        <w:pStyle w:val="aff"/>
        <w:rPr>
          <w:lang w:val="en-US"/>
        </w:rPr>
      </w:pPr>
      <w:proofErr w:type="gramStart"/>
      <w:r w:rsidRPr="00A22157">
        <w:rPr>
          <w:lang w:val="en-US"/>
        </w:rPr>
        <w:t>echo</w:t>
      </w:r>
      <w:proofErr w:type="gramEnd"/>
      <w:r w:rsidRPr="00A22157">
        <w:rPr>
          <w:lang w:val="en-US"/>
        </w:rPr>
        <w:t xml:space="preserve"> $</w:t>
      </w:r>
      <w:proofErr w:type="spellStart"/>
      <w:r w:rsidRPr="00A22157">
        <w:rPr>
          <w:lang w:val="en-US"/>
        </w:rPr>
        <w:t>secondChar</w:t>
      </w:r>
      <w:proofErr w:type="spellEnd"/>
      <w:r w:rsidRPr="00A22157">
        <w:rPr>
          <w:lang w:val="en-US"/>
        </w:rPr>
        <w:t xml:space="preserve">; // </w:t>
      </w:r>
      <w:proofErr w:type="spellStart"/>
      <w:r w:rsidRPr="00A22157">
        <w:rPr>
          <w:lang w:val="en-US"/>
        </w:rPr>
        <w:t>Вывод</w:t>
      </w:r>
      <w:proofErr w:type="spellEnd"/>
      <w:r w:rsidRPr="00A22157">
        <w:rPr>
          <w:lang w:val="en-US"/>
        </w:rPr>
        <w:t>: р</w:t>
      </w:r>
    </w:p>
    <w:p w:rsidR="00A22157" w:rsidRPr="00A22157" w:rsidRDefault="00A22157" w:rsidP="00A22157">
      <w:pPr>
        <w:pStyle w:val="aff"/>
      </w:pPr>
      <w:r w:rsidRPr="00A22157">
        <w:t xml:space="preserve">Операции, определенные над строками в </w:t>
      </w:r>
      <w:r w:rsidRPr="00A22157">
        <w:rPr>
          <w:lang w:val="en-US"/>
        </w:rPr>
        <w:t>PHP</w:t>
      </w:r>
      <w:r w:rsidRPr="00A22157">
        <w:t>:</w:t>
      </w:r>
    </w:p>
    <w:p w:rsidR="00A22157" w:rsidRPr="00A22157" w:rsidRDefault="00A22157" w:rsidP="00A22157">
      <w:pPr>
        <w:pStyle w:val="aff"/>
      </w:pPr>
      <w:r w:rsidRPr="00A22157">
        <w:t>Конкатенация: Объединение строк с помощью оператора</w:t>
      </w:r>
      <w:proofErr w:type="gramStart"/>
      <w:r w:rsidRPr="00A22157">
        <w:t xml:space="preserve"> ..</w:t>
      </w:r>
      <w:proofErr w:type="gramEnd"/>
    </w:p>
    <w:p w:rsidR="00A22157" w:rsidRPr="00A22157" w:rsidRDefault="00A22157" w:rsidP="00A22157">
      <w:pPr>
        <w:pStyle w:val="aff"/>
      </w:pP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 xml:space="preserve">$str1 = "Hello, </w:t>
      </w:r>
      <w:proofErr w:type="gramStart"/>
      <w:r w:rsidRPr="00A22157">
        <w:rPr>
          <w:lang w:val="en-US"/>
        </w:rPr>
        <w:t>";</w:t>
      </w:r>
      <w:proofErr w:type="gramEnd"/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$str2 = "world!</w:t>
      </w:r>
      <w:proofErr w:type="gramStart"/>
      <w:r w:rsidRPr="00A22157">
        <w:rPr>
          <w:lang w:val="en-US"/>
        </w:rPr>
        <w:t>";</w:t>
      </w:r>
      <w:proofErr w:type="gramEnd"/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$result = $</w:t>
      </w:r>
      <w:proofErr w:type="gramStart"/>
      <w:r w:rsidRPr="00A22157">
        <w:rPr>
          <w:lang w:val="en-US"/>
        </w:rPr>
        <w:t>str1 .</w:t>
      </w:r>
      <w:proofErr w:type="gramEnd"/>
      <w:r w:rsidRPr="00A22157">
        <w:rPr>
          <w:lang w:val="en-US"/>
        </w:rPr>
        <w:t xml:space="preserve"> $str2;</w:t>
      </w:r>
    </w:p>
    <w:p w:rsidR="00A22157" w:rsidRPr="00A22157" w:rsidRDefault="00A22157" w:rsidP="00A22157">
      <w:pPr>
        <w:pStyle w:val="aff"/>
        <w:rPr>
          <w:lang w:val="en-US"/>
        </w:rPr>
      </w:pPr>
      <w:proofErr w:type="gramStart"/>
      <w:r w:rsidRPr="00A22157">
        <w:rPr>
          <w:lang w:val="en-US"/>
        </w:rPr>
        <w:t>echo</w:t>
      </w:r>
      <w:proofErr w:type="gramEnd"/>
      <w:r w:rsidRPr="00A22157">
        <w:rPr>
          <w:lang w:val="en-US"/>
        </w:rPr>
        <w:t xml:space="preserve"> $result; // </w:t>
      </w:r>
      <w:proofErr w:type="spellStart"/>
      <w:r w:rsidRPr="00A22157">
        <w:rPr>
          <w:lang w:val="en-US"/>
        </w:rPr>
        <w:t>Вывод</w:t>
      </w:r>
      <w:proofErr w:type="spellEnd"/>
      <w:r w:rsidRPr="00A22157">
        <w:rPr>
          <w:lang w:val="en-US"/>
        </w:rPr>
        <w:t>: Hello, world!</w:t>
      </w:r>
    </w:p>
    <w:p w:rsidR="00A22157" w:rsidRPr="00A22157" w:rsidRDefault="00A22157" w:rsidP="00A22157">
      <w:pPr>
        <w:pStyle w:val="aff"/>
      </w:pPr>
      <w:r w:rsidRPr="00A22157">
        <w:t xml:space="preserve">Длина строки: Использование функции </w:t>
      </w:r>
      <w:proofErr w:type="spellStart"/>
      <w:proofErr w:type="gramStart"/>
      <w:r w:rsidRPr="00A22157">
        <w:rPr>
          <w:lang w:val="en-US"/>
        </w:rPr>
        <w:t>strlen</w:t>
      </w:r>
      <w:proofErr w:type="spellEnd"/>
      <w:r w:rsidRPr="00A22157">
        <w:t>(</w:t>
      </w:r>
      <w:proofErr w:type="gramEnd"/>
      <w:r w:rsidRPr="00A22157">
        <w:t>).</w:t>
      </w:r>
    </w:p>
    <w:p w:rsidR="00A22157" w:rsidRPr="00A22157" w:rsidRDefault="00A22157" w:rsidP="00A22157">
      <w:pPr>
        <w:pStyle w:val="aff"/>
      </w:pPr>
    </w:p>
    <w:p w:rsidR="00A22157" w:rsidRPr="00A22157" w:rsidRDefault="00A22157" w:rsidP="00A22157">
      <w:pPr>
        <w:pStyle w:val="aff"/>
      </w:pPr>
      <w:r w:rsidRPr="00A22157">
        <w:t>$</w:t>
      </w:r>
      <w:r w:rsidRPr="00A22157">
        <w:rPr>
          <w:lang w:val="en-US"/>
        </w:rPr>
        <w:t>string</w:t>
      </w:r>
      <w:r w:rsidRPr="00A22157">
        <w:t xml:space="preserve"> = "Привет";</w:t>
      </w:r>
    </w:p>
    <w:p w:rsidR="00A22157" w:rsidRPr="00A22157" w:rsidRDefault="00A22157" w:rsidP="00A22157">
      <w:pPr>
        <w:pStyle w:val="aff"/>
      </w:pPr>
      <w:proofErr w:type="gramStart"/>
      <w:r w:rsidRPr="00A22157">
        <w:rPr>
          <w:lang w:val="en-US"/>
        </w:rPr>
        <w:t>echo</w:t>
      </w:r>
      <w:proofErr w:type="gramEnd"/>
      <w:r w:rsidRPr="00A22157">
        <w:t xml:space="preserve"> </w:t>
      </w:r>
      <w:proofErr w:type="spellStart"/>
      <w:r w:rsidRPr="00A22157">
        <w:rPr>
          <w:lang w:val="en-US"/>
        </w:rPr>
        <w:t>strlen</w:t>
      </w:r>
      <w:proofErr w:type="spellEnd"/>
      <w:r w:rsidRPr="00A22157">
        <w:t>($</w:t>
      </w:r>
      <w:r w:rsidRPr="00A22157">
        <w:rPr>
          <w:lang w:val="en-US"/>
        </w:rPr>
        <w:t>string</w:t>
      </w:r>
      <w:r w:rsidRPr="00A22157">
        <w:t xml:space="preserve">); // Вывод: 6 (для </w:t>
      </w:r>
      <w:proofErr w:type="spellStart"/>
      <w:r w:rsidRPr="00A22157">
        <w:t>многобайтовых</w:t>
      </w:r>
      <w:proofErr w:type="spellEnd"/>
      <w:r w:rsidRPr="00A22157">
        <w:t xml:space="preserve"> строк используйте </w:t>
      </w:r>
      <w:proofErr w:type="spellStart"/>
      <w:r w:rsidRPr="00A22157">
        <w:rPr>
          <w:lang w:val="en-US"/>
        </w:rPr>
        <w:t>mb</w:t>
      </w:r>
      <w:proofErr w:type="spellEnd"/>
      <w:r w:rsidRPr="00A22157">
        <w:t>_</w:t>
      </w:r>
      <w:proofErr w:type="spellStart"/>
      <w:r w:rsidRPr="00A22157">
        <w:rPr>
          <w:lang w:val="en-US"/>
        </w:rPr>
        <w:t>strlen</w:t>
      </w:r>
      <w:proofErr w:type="spellEnd"/>
      <w:r w:rsidRPr="00A22157">
        <w:t>)</w:t>
      </w:r>
    </w:p>
    <w:p w:rsidR="00A22157" w:rsidRPr="00A22157" w:rsidRDefault="00A22157" w:rsidP="00A22157">
      <w:pPr>
        <w:pStyle w:val="aff"/>
      </w:pPr>
      <w:r w:rsidRPr="00A22157">
        <w:t xml:space="preserve">Поиск подстроки: Использование функции </w:t>
      </w:r>
      <w:proofErr w:type="spellStart"/>
      <w:proofErr w:type="gramStart"/>
      <w:r w:rsidRPr="00A22157">
        <w:rPr>
          <w:lang w:val="en-US"/>
        </w:rPr>
        <w:t>strpos</w:t>
      </w:r>
      <w:proofErr w:type="spellEnd"/>
      <w:r w:rsidRPr="00A22157">
        <w:t>(</w:t>
      </w:r>
      <w:proofErr w:type="gramEnd"/>
      <w:r w:rsidRPr="00A22157">
        <w:t>).</w:t>
      </w:r>
    </w:p>
    <w:p w:rsidR="00A22157" w:rsidRPr="00A22157" w:rsidRDefault="00A22157" w:rsidP="00A22157">
      <w:pPr>
        <w:pStyle w:val="aff"/>
      </w:pP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$string = "Hello, world!</w:t>
      </w:r>
      <w:proofErr w:type="gramStart"/>
      <w:r w:rsidRPr="00A22157">
        <w:rPr>
          <w:lang w:val="en-US"/>
        </w:rPr>
        <w:t>";</w:t>
      </w:r>
      <w:proofErr w:type="gramEnd"/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lastRenderedPageBreak/>
        <w:t xml:space="preserve">$position = </w:t>
      </w:r>
      <w:proofErr w:type="spellStart"/>
      <w:proofErr w:type="gramStart"/>
      <w:r w:rsidRPr="00A22157">
        <w:rPr>
          <w:lang w:val="en-US"/>
        </w:rPr>
        <w:t>strpos</w:t>
      </w:r>
      <w:proofErr w:type="spellEnd"/>
      <w:r w:rsidRPr="00A22157">
        <w:rPr>
          <w:lang w:val="en-US"/>
        </w:rPr>
        <w:t>(</w:t>
      </w:r>
      <w:proofErr w:type="gramEnd"/>
      <w:r w:rsidRPr="00A22157">
        <w:rPr>
          <w:lang w:val="en-US"/>
        </w:rPr>
        <w:t>$string, "world");</w:t>
      </w:r>
    </w:p>
    <w:p w:rsidR="00A22157" w:rsidRPr="00A22157" w:rsidRDefault="00A22157" w:rsidP="00A22157">
      <w:pPr>
        <w:pStyle w:val="aff"/>
      </w:pPr>
      <w:proofErr w:type="gramStart"/>
      <w:r w:rsidRPr="00A22157">
        <w:rPr>
          <w:lang w:val="en-US"/>
        </w:rPr>
        <w:t>echo</w:t>
      </w:r>
      <w:proofErr w:type="gramEnd"/>
      <w:r w:rsidRPr="00A22157">
        <w:t xml:space="preserve"> $</w:t>
      </w:r>
      <w:r w:rsidRPr="00A22157">
        <w:rPr>
          <w:lang w:val="en-US"/>
        </w:rPr>
        <w:t>position</w:t>
      </w:r>
      <w:r w:rsidRPr="00A22157">
        <w:t>; // Вывод: 7</w:t>
      </w:r>
    </w:p>
    <w:p w:rsidR="00A22157" w:rsidRPr="00A22157" w:rsidRDefault="00A22157" w:rsidP="00A22157">
      <w:pPr>
        <w:pStyle w:val="aff"/>
      </w:pPr>
      <w:r w:rsidRPr="00A22157">
        <w:t xml:space="preserve">Замена подстроки: Использование функции </w:t>
      </w:r>
      <w:proofErr w:type="spellStart"/>
      <w:r w:rsidRPr="00A22157">
        <w:rPr>
          <w:lang w:val="en-US"/>
        </w:rPr>
        <w:t>str</w:t>
      </w:r>
      <w:proofErr w:type="spellEnd"/>
      <w:r w:rsidRPr="00A22157">
        <w:t>_</w:t>
      </w:r>
      <w:proofErr w:type="gramStart"/>
      <w:r w:rsidRPr="00A22157">
        <w:rPr>
          <w:lang w:val="en-US"/>
        </w:rPr>
        <w:t>replace</w:t>
      </w:r>
      <w:r w:rsidRPr="00A22157">
        <w:t>(</w:t>
      </w:r>
      <w:proofErr w:type="gramEnd"/>
      <w:r w:rsidRPr="00A22157">
        <w:t>).</w:t>
      </w:r>
    </w:p>
    <w:p w:rsidR="00A22157" w:rsidRPr="00A22157" w:rsidRDefault="00A22157" w:rsidP="00A22157">
      <w:pPr>
        <w:pStyle w:val="aff"/>
      </w:pP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$string = "Hello, world!</w:t>
      </w:r>
      <w:proofErr w:type="gramStart"/>
      <w:r w:rsidRPr="00A22157">
        <w:rPr>
          <w:lang w:val="en-US"/>
        </w:rPr>
        <w:t>";</w:t>
      </w:r>
      <w:proofErr w:type="gramEnd"/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</w:t>
      </w:r>
      <w:proofErr w:type="spellStart"/>
      <w:r w:rsidRPr="00A22157">
        <w:rPr>
          <w:lang w:val="en-US"/>
        </w:rPr>
        <w:t>newString</w:t>
      </w:r>
      <w:proofErr w:type="spellEnd"/>
      <w:r w:rsidRPr="00A22157">
        <w:rPr>
          <w:lang w:val="en-US"/>
        </w:rPr>
        <w:t xml:space="preserve"> = </w:t>
      </w:r>
      <w:proofErr w:type="spellStart"/>
      <w:r w:rsidRPr="00A22157">
        <w:rPr>
          <w:lang w:val="en-US"/>
        </w:rPr>
        <w:t>str_</w:t>
      </w:r>
      <w:proofErr w:type="gramStart"/>
      <w:r w:rsidRPr="00A22157">
        <w:rPr>
          <w:lang w:val="en-US"/>
        </w:rPr>
        <w:t>replace</w:t>
      </w:r>
      <w:proofErr w:type="spellEnd"/>
      <w:r w:rsidRPr="00A22157">
        <w:rPr>
          <w:lang w:val="en-US"/>
        </w:rPr>
        <w:t>(</w:t>
      </w:r>
      <w:proofErr w:type="gramEnd"/>
      <w:r w:rsidRPr="00A22157">
        <w:rPr>
          <w:lang w:val="en-US"/>
        </w:rPr>
        <w:t>"world", "PHP", $string);</w:t>
      </w:r>
    </w:p>
    <w:p w:rsidR="0097709B" w:rsidRDefault="00A22157" w:rsidP="00A22157">
      <w:pPr>
        <w:pStyle w:val="aff"/>
        <w:rPr>
          <w:lang w:val="en-US"/>
        </w:rPr>
      </w:pPr>
      <w:proofErr w:type="gramStart"/>
      <w:r w:rsidRPr="00A22157">
        <w:rPr>
          <w:lang w:val="en-US"/>
        </w:rPr>
        <w:t>echo</w:t>
      </w:r>
      <w:proofErr w:type="gramEnd"/>
      <w:r w:rsidRPr="00A22157">
        <w:rPr>
          <w:lang w:val="en-US"/>
        </w:rPr>
        <w:t xml:space="preserve"> $</w:t>
      </w:r>
      <w:proofErr w:type="spellStart"/>
      <w:r w:rsidRPr="00A22157">
        <w:rPr>
          <w:lang w:val="en-US"/>
        </w:rPr>
        <w:t>newString</w:t>
      </w:r>
      <w:proofErr w:type="spellEnd"/>
      <w:r w:rsidRPr="00A22157">
        <w:rPr>
          <w:lang w:val="en-US"/>
        </w:rPr>
        <w:t xml:space="preserve">; // </w:t>
      </w:r>
      <w:proofErr w:type="spellStart"/>
      <w:r w:rsidRPr="00A22157">
        <w:rPr>
          <w:lang w:val="en-US"/>
        </w:rPr>
        <w:t>Вывод</w:t>
      </w:r>
      <w:proofErr w:type="spellEnd"/>
      <w:r w:rsidRPr="00A22157">
        <w:rPr>
          <w:lang w:val="en-US"/>
        </w:rPr>
        <w:t>: Hello, PHP!</w:t>
      </w:r>
    </w:p>
    <w:p w:rsidR="00A22157" w:rsidRPr="00A22157" w:rsidRDefault="00A22157" w:rsidP="0097709B">
      <w:pPr>
        <w:pStyle w:val="aff"/>
        <w:rPr>
          <w:lang w:val="en-US"/>
        </w:rPr>
      </w:pPr>
    </w:p>
    <w:p w:rsidR="00904A2A" w:rsidRDefault="0097709B" w:rsidP="0097709B">
      <w:pPr>
        <w:pStyle w:val="aff"/>
      </w:pPr>
      <w:r w:rsidRPr="0097709B">
        <w:t xml:space="preserve">3 Укажите назначение известных вам функций </w:t>
      </w:r>
      <w:r w:rsidRPr="0097709B">
        <w:rPr>
          <w:lang w:val="en-US"/>
        </w:rPr>
        <w:t>PHP</w:t>
      </w:r>
      <w:r w:rsidRPr="0097709B">
        <w:t xml:space="preserve">, предназначенных для обработки строк. </w:t>
      </w:r>
      <w:r w:rsidRPr="00A22157">
        <w:t>Приведите примеры их использования.</w:t>
      </w:r>
    </w:p>
    <w:p w:rsidR="00A22157" w:rsidRDefault="00A22157" w:rsidP="00A22157">
      <w:pPr>
        <w:pStyle w:val="aff"/>
      </w:pPr>
      <w:r>
        <w:t>Вот некоторые известные функции для работы со строками и примеры их использования:</w:t>
      </w:r>
    </w:p>
    <w:p w:rsidR="00A22157" w:rsidRDefault="00A22157" w:rsidP="00A2215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  <w:rPr>
          <w:lang w:val="en-US"/>
        </w:rPr>
      </w:pPr>
      <w:proofErr w:type="spellStart"/>
      <w:proofErr w:type="gramStart"/>
      <w:r w:rsidRPr="00A22157">
        <w:t>strlen</w:t>
      </w:r>
      <w:proofErr w:type="spellEnd"/>
      <w:r w:rsidRPr="00A22157">
        <w:rPr>
          <w:lang w:val="en-US"/>
        </w:rPr>
        <w:t>(</w:t>
      </w:r>
      <w:proofErr w:type="gramEnd"/>
      <w:r w:rsidRPr="00A22157">
        <w:rPr>
          <w:lang w:val="en-US"/>
        </w:rPr>
        <w:t xml:space="preserve">): </w:t>
      </w:r>
      <w:r>
        <w:t>Возвращает</w:t>
      </w:r>
      <w:r w:rsidRPr="00A22157">
        <w:rPr>
          <w:lang w:val="en-US"/>
        </w:rPr>
        <w:t xml:space="preserve"> </w:t>
      </w:r>
      <w:r>
        <w:t>длину</w:t>
      </w:r>
      <w:r w:rsidRPr="00A22157">
        <w:rPr>
          <w:lang w:val="en-US"/>
        </w:rPr>
        <w:t xml:space="preserve"> </w:t>
      </w:r>
      <w:r>
        <w:t>строки</w:t>
      </w:r>
      <w:r w:rsidRPr="00A22157">
        <w:rPr>
          <w:lang w:val="en-US"/>
        </w:rPr>
        <w:t>.</w:t>
      </w: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$string = "Hello, world!</w:t>
      </w:r>
      <w:proofErr w:type="gramStart"/>
      <w:r w:rsidRPr="00A22157">
        <w:rPr>
          <w:lang w:val="en-US"/>
        </w:rPr>
        <w:t>";</w:t>
      </w:r>
      <w:proofErr w:type="gramEnd"/>
    </w:p>
    <w:p w:rsidR="00A22157" w:rsidRDefault="00A22157" w:rsidP="00A22157">
      <w:pPr>
        <w:pStyle w:val="aff"/>
        <w:rPr>
          <w:lang w:val="en-US"/>
        </w:rPr>
      </w:pPr>
      <w:proofErr w:type="gramStart"/>
      <w:r w:rsidRPr="00A22157">
        <w:rPr>
          <w:lang w:val="en-US"/>
        </w:rPr>
        <w:t>echo</w:t>
      </w:r>
      <w:proofErr w:type="gramEnd"/>
      <w:r w:rsidRPr="00A22157">
        <w:rPr>
          <w:lang w:val="en-US"/>
        </w:rPr>
        <w:t xml:space="preserve"> </w:t>
      </w:r>
      <w:proofErr w:type="spellStart"/>
      <w:r w:rsidRPr="00A22157">
        <w:rPr>
          <w:lang w:val="en-US"/>
        </w:rPr>
        <w:t>strlen</w:t>
      </w:r>
      <w:proofErr w:type="spellEnd"/>
      <w:r w:rsidRPr="00A22157">
        <w:rPr>
          <w:lang w:val="en-US"/>
        </w:rPr>
        <w:t xml:space="preserve">($string); // </w:t>
      </w:r>
      <w:r>
        <w:t>Вывод</w:t>
      </w:r>
      <w:r w:rsidRPr="00A22157">
        <w:rPr>
          <w:lang w:val="en-US"/>
        </w:rPr>
        <w:t>: 13</w:t>
      </w:r>
    </w:p>
    <w:p w:rsidR="00A22157" w:rsidRPr="00A22157" w:rsidRDefault="00A22157" w:rsidP="00A22157">
      <w:pPr>
        <w:pStyle w:val="aff"/>
        <w:rPr>
          <w:lang w:val="en-US"/>
        </w:rPr>
      </w:pPr>
      <w:bookmarkStart w:id="0" w:name="_GoBack"/>
      <w:bookmarkEnd w:id="0"/>
    </w:p>
    <w:p w:rsidR="00A22157" w:rsidRPr="00A22157" w:rsidRDefault="00A22157" w:rsidP="00A2215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strpos</w:t>
      </w:r>
      <w:proofErr w:type="spellEnd"/>
      <w:r>
        <w:t>(</w:t>
      </w:r>
      <w:proofErr w:type="gramEnd"/>
      <w:r>
        <w:t>): Находит позицию первого вхождения подстроки.</w:t>
      </w: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$string = "Hello, world!</w:t>
      </w:r>
      <w:proofErr w:type="gramStart"/>
      <w:r w:rsidRPr="00A22157">
        <w:rPr>
          <w:lang w:val="en-US"/>
        </w:rPr>
        <w:t>";</w:t>
      </w:r>
      <w:proofErr w:type="gramEnd"/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 xml:space="preserve">$position = </w:t>
      </w:r>
      <w:proofErr w:type="spellStart"/>
      <w:proofErr w:type="gramStart"/>
      <w:r w:rsidRPr="00A22157">
        <w:rPr>
          <w:lang w:val="en-US"/>
        </w:rPr>
        <w:t>strpos</w:t>
      </w:r>
      <w:proofErr w:type="spellEnd"/>
      <w:r w:rsidRPr="00A22157">
        <w:rPr>
          <w:lang w:val="en-US"/>
        </w:rPr>
        <w:t>(</w:t>
      </w:r>
      <w:proofErr w:type="gramEnd"/>
      <w:r w:rsidRPr="00A22157">
        <w:rPr>
          <w:lang w:val="en-US"/>
        </w:rPr>
        <w:t>$string, "world");</w:t>
      </w:r>
    </w:p>
    <w:p w:rsidR="00A22157" w:rsidRDefault="00A22157" w:rsidP="00A22157">
      <w:pPr>
        <w:pStyle w:val="aff"/>
      </w:pPr>
      <w:proofErr w:type="spellStart"/>
      <w:r>
        <w:t>echo</w:t>
      </w:r>
      <w:proofErr w:type="spellEnd"/>
      <w:r>
        <w:t xml:space="preserve"> $</w:t>
      </w:r>
      <w:proofErr w:type="spellStart"/>
      <w:r>
        <w:t>position</w:t>
      </w:r>
      <w:proofErr w:type="spellEnd"/>
      <w:r>
        <w:t>; // Вывод: 7</w:t>
      </w:r>
    </w:p>
    <w:p w:rsidR="00A22157" w:rsidRDefault="00A22157" w:rsidP="00A22157">
      <w:pPr>
        <w:pStyle w:val="aff"/>
      </w:pPr>
    </w:p>
    <w:p w:rsidR="00A22157" w:rsidRDefault="00A22157" w:rsidP="00A2215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trim</w:t>
      </w:r>
      <w:proofErr w:type="spellEnd"/>
      <w:r>
        <w:t>(</w:t>
      </w:r>
      <w:proofErr w:type="gramEnd"/>
      <w:r>
        <w:t>): Удаляет пробелы (или другие символы) из начала и конца строки.</w:t>
      </w: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$string = "   Hello, World!   ";</w:t>
      </w: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</w:t>
      </w:r>
      <w:proofErr w:type="spellStart"/>
      <w:r w:rsidRPr="00A22157">
        <w:rPr>
          <w:lang w:val="en-US"/>
        </w:rPr>
        <w:t>trimmedString</w:t>
      </w:r>
      <w:proofErr w:type="spellEnd"/>
      <w:r w:rsidRPr="00A22157">
        <w:rPr>
          <w:lang w:val="en-US"/>
        </w:rPr>
        <w:t xml:space="preserve"> = </w:t>
      </w:r>
      <w:proofErr w:type="gramStart"/>
      <w:r w:rsidRPr="00A22157">
        <w:rPr>
          <w:lang w:val="en-US"/>
        </w:rPr>
        <w:t>trim(</w:t>
      </w:r>
      <w:proofErr w:type="gramEnd"/>
      <w:r w:rsidRPr="00A22157">
        <w:rPr>
          <w:lang w:val="en-US"/>
        </w:rPr>
        <w:t>$string);</w:t>
      </w:r>
    </w:p>
    <w:p w:rsidR="00A22157" w:rsidRPr="00A22157" w:rsidRDefault="00A22157" w:rsidP="00A22157">
      <w:pPr>
        <w:pStyle w:val="aff"/>
        <w:rPr>
          <w:lang w:val="en-US"/>
        </w:rPr>
      </w:pPr>
      <w:proofErr w:type="gramStart"/>
      <w:r w:rsidRPr="00A22157">
        <w:rPr>
          <w:lang w:val="en-US"/>
        </w:rPr>
        <w:t>echo</w:t>
      </w:r>
      <w:proofErr w:type="gramEnd"/>
      <w:r w:rsidRPr="00A22157">
        <w:rPr>
          <w:lang w:val="en-US"/>
        </w:rPr>
        <w:t xml:space="preserve"> $</w:t>
      </w:r>
      <w:proofErr w:type="spellStart"/>
      <w:r w:rsidRPr="00A22157">
        <w:rPr>
          <w:lang w:val="en-US"/>
        </w:rPr>
        <w:t>trimmedString</w:t>
      </w:r>
      <w:proofErr w:type="spellEnd"/>
      <w:r w:rsidRPr="00A22157">
        <w:rPr>
          <w:lang w:val="en-US"/>
        </w:rPr>
        <w:t xml:space="preserve">; // </w:t>
      </w:r>
      <w:r>
        <w:t>Вывод</w:t>
      </w:r>
      <w:r w:rsidRPr="00A22157">
        <w:rPr>
          <w:lang w:val="en-US"/>
        </w:rPr>
        <w:t>: Hello, World!</w:t>
      </w:r>
    </w:p>
    <w:p w:rsidR="00A22157" w:rsidRDefault="00A22157" w:rsidP="00A22157">
      <w:pPr>
        <w:pStyle w:val="aff"/>
      </w:pPr>
    </w:p>
    <w:p w:rsidR="00A22157" w:rsidRDefault="00A22157" w:rsidP="00A22157">
      <w:pPr>
        <w:pStyle w:val="aff"/>
        <w:numPr>
          <w:ilvl w:val="0"/>
          <w:numId w:val="22"/>
        </w:numPr>
        <w:tabs>
          <w:tab w:val="left" w:pos="1134"/>
        </w:tabs>
        <w:ind w:left="0" w:firstLine="851"/>
      </w:pP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): Извлекает подстроку из строки.</w:t>
      </w:r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>$string = "Hello, World!</w:t>
      </w:r>
      <w:proofErr w:type="gramStart"/>
      <w:r w:rsidRPr="00A22157">
        <w:rPr>
          <w:lang w:val="en-US"/>
        </w:rPr>
        <w:t>";</w:t>
      </w:r>
      <w:proofErr w:type="gramEnd"/>
    </w:p>
    <w:p w:rsidR="00A22157" w:rsidRPr="00A22157" w:rsidRDefault="00A22157" w:rsidP="00A22157">
      <w:pPr>
        <w:pStyle w:val="aff"/>
        <w:rPr>
          <w:lang w:val="en-US"/>
        </w:rPr>
      </w:pPr>
      <w:r w:rsidRPr="00A22157">
        <w:rPr>
          <w:lang w:val="en-US"/>
        </w:rPr>
        <w:t xml:space="preserve">$substring = </w:t>
      </w:r>
      <w:proofErr w:type="spellStart"/>
      <w:proofErr w:type="gramStart"/>
      <w:r w:rsidRPr="00A22157">
        <w:rPr>
          <w:lang w:val="en-US"/>
        </w:rPr>
        <w:t>substr</w:t>
      </w:r>
      <w:proofErr w:type="spellEnd"/>
      <w:r w:rsidRPr="00A22157">
        <w:rPr>
          <w:lang w:val="en-US"/>
        </w:rPr>
        <w:t>(</w:t>
      </w:r>
      <w:proofErr w:type="gramEnd"/>
      <w:r w:rsidRPr="00A22157">
        <w:rPr>
          <w:lang w:val="en-US"/>
        </w:rPr>
        <w:t xml:space="preserve">$string, 7, 5); // </w:t>
      </w:r>
      <w:r>
        <w:t>Извлекаем</w:t>
      </w:r>
      <w:r w:rsidRPr="00A22157">
        <w:rPr>
          <w:lang w:val="en-US"/>
        </w:rPr>
        <w:t xml:space="preserve"> 5 </w:t>
      </w:r>
      <w:r>
        <w:t>символов</w:t>
      </w:r>
      <w:r w:rsidRPr="00A22157">
        <w:rPr>
          <w:lang w:val="en-US"/>
        </w:rPr>
        <w:t xml:space="preserve">, </w:t>
      </w:r>
      <w:r>
        <w:t>начиная</w:t>
      </w:r>
      <w:r w:rsidRPr="00A22157">
        <w:rPr>
          <w:lang w:val="en-US"/>
        </w:rPr>
        <w:t xml:space="preserve"> </w:t>
      </w:r>
      <w:r>
        <w:t>с</w:t>
      </w:r>
      <w:r w:rsidRPr="00A22157">
        <w:rPr>
          <w:lang w:val="en-US"/>
        </w:rPr>
        <w:t xml:space="preserve"> </w:t>
      </w:r>
      <w:r>
        <w:t>позиции</w:t>
      </w:r>
      <w:r w:rsidRPr="00A22157">
        <w:rPr>
          <w:lang w:val="en-US"/>
        </w:rPr>
        <w:t xml:space="preserve"> 7</w:t>
      </w:r>
    </w:p>
    <w:p w:rsidR="00A22157" w:rsidRPr="00A22157" w:rsidRDefault="00A22157" w:rsidP="00A22157">
      <w:pPr>
        <w:pStyle w:val="aff"/>
      </w:pPr>
      <w:proofErr w:type="spellStart"/>
      <w:r>
        <w:t>echo</w:t>
      </w:r>
      <w:proofErr w:type="spellEnd"/>
      <w:r>
        <w:t xml:space="preserve"> $</w:t>
      </w:r>
      <w:proofErr w:type="spellStart"/>
      <w:r>
        <w:t>substring</w:t>
      </w:r>
      <w:proofErr w:type="spellEnd"/>
      <w:r>
        <w:t xml:space="preserve">; // Вывод: </w:t>
      </w:r>
      <w:proofErr w:type="spellStart"/>
      <w:r>
        <w:t>World</w:t>
      </w:r>
      <w:proofErr w:type="spellEnd"/>
    </w:p>
    <w:sectPr w:rsidR="00A22157" w:rsidRPr="00A22157" w:rsidSect="0097709B">
      <w:type w:val="continuous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247" w:rsidRDefault="003D3247" w:rsidP="00D973E7">
      <w:r>
        <w:separator/>
      </w:r>
    </w:p>
  </w:endnote>
  <w:endnote w:type="continuationSeparator" w:id="0">
    <w:p w:rsidR="003D3247" w:rsidRDefault="003D3247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Pr="001D5434" w:rsidRDefault="00EF391B" w:rsidP="00510612">
    <w:pPr>
      <w:pStyle w:val="a7"/>
      <w:framePr w:wrap="around" w:vAnchor="text" w:hAnchor="margin" w:xAlign="right" w:y="1"/>
      <w:rPr>
        <w:rStyle w:val="a9"/>
        <w:rFonts w:ascii="ISOCPEUR" w:hAnsi="ISOCPEUR"/>
      </w:rPr>
    </w:pPr>
    <w:r w:rsidRPr="001D5434">
      <w:rPr>
        <w:rStyle w:val="a9"/>
        <w:rFonts w:ascii="ISOCPEUR" w:hAnsi="ISOCPEUR"/>
      </w:rPr>
      <w:fldChar w:fldCharType="begin"/>
    </w:r>
    <w:r w:rsidRPr="001D5434">
      <w:rPr>
        <w:rStyle w:val="a9"/>
        <w:rFonts w:ascii="ISOCPEUR" w:hAnsi="ISOCPEUR"/>
      </w:rPr>
      <w:instrText xml:space="preserve">PAGE  </w:instrText>
    </w:r>
    <w:r w:rsidRPr="001D5434">
      <w:rPr>
        <w:rStyle w:val="a9"/>
        <w:rFonts w:ascii="ISOCPEUR" w:hAnsi="ISOCPEUR"/>
      </w:rPr>
      <w:fldChar w:fldCharType="separate"/>
    </w:r>
    <w:r w:rsidR="00A22157">
      <w:rPr>
        <w:rStyle w:val="a9"/>
        <w:rFonts w:ascii="ISOCPEUR" w:hAnsi="ISOCPEUR"/>
        <w:noProof/>
      </w:rPr>
      <w:t>8</w:t>
    </w:r>
    <w:r w:rsidRPr="001D5434">
      <w:rPr>
        <w:rStyle w:val="a9"/>
        <w:rFonts w:ascii="ISOCPEUR" w:hAnsi="ISOCPEUR"/>
      </w:rPr>
      <w:fldChar w:fldCharType="end"/>
    </w:r>
  </w:p>
  <w:p w:rsidR="00EF391B" w:rsidRPr="001D5434" w:rsidRDefault="0085244B" w:rsidP="00510612">
    <w:pPr>
      <w:pStyle w:val="a7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81B4305" wp14:editId="78E7136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B4305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E0F2B2" wp14:editId="77CB7632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2417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24CB5" wp14:editId="48C58F00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98CF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BC545" wp14:editId="049BD2D8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2638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F455B9" wp14:editId="00898F53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C45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4C12F5" wp14:editId="5980167F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BC4AC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BF51C" wp14:editId="7426E705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7FE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799F55" wp14:editId="3BE244B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8B3D5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73DDB9" wp14:editId="620E04F5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34C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1037E" wp14:editId="294FE67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5F5C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49606F" wp14:editId="0F05702C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9606F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D068C" wp14:editId="2EE11C66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2AA3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0B5258" wp14:editId="0662B2EB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2465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257C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06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0F2465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B5258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:rsidR="00EF391B" w:rsidRPr="000F2465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E257C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06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0F2465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696A6" wp14:editId="477E1766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A22157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8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696A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A22157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8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548DA1" wp14:editId="05CA30B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48DA1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BB53B7" wp14:editId="058763A8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B53B7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06E525" wp14:editId="4191905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E525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5C040C" wp14:editId="4D14060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C040C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0E2500E" wp14:editId="5525E91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0036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A6B5C63" wp14:editId="73C41DAD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B5C6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5B35C46" wp14:editId="0CE7CEF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B35C46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3FB6B91" wp14:editId="4F5A55F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B6B9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7A1D394" wp14:editId="763EBA9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1D39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F892D49" wp14:editId="2C9B423B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92D49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489CCF" wp14:editId="0BB4A71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89CCF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79DFF0" wp14:editId="5A90CCD5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DFF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00EEEA2" wp14:editId="57E57BD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EEEA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CDC446" wp14:editId="05EF83A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DC44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9974EE" wp14:editId="2A27A63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974E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E1FE744" wp14:editId="38F7F56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FE74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8DE76E" wp14:editId="2DF4223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58C4" w:rsidRDefault="00EF391B" w:rsidP="00510612">
                          <w:pPr>
                            <w:pStyle w:val="a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DE76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EF391B" w:rsidRPr="000F58C4" w:rsidRDefault="00EF391B" w:rsidP="00510612">
                    <w:pPr>
                      <w:pStyle w:val="a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9D1FEEA" wp14:editId="582D0370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1FEE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1E9D4E0" wp14:editId="1298728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9D4E0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6DDCF5" wp14:editId="7AC2AD3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DCF5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97D28AC" wp14:editId="718E1FC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D28A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4661891" wp14:editId="0BC9558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6189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E2262E" wp14:editId="0FDF97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2262E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BADC67" wp14:editId="0EA626F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ADC6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730EF5A" wp14:editId="4B5B169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13EB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07DFF2A" wp14:editId="7CB2A81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490A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E7CFFA" wp14:editId="142289CE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C97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C0D718A" wp14:editId="7AC97C7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08A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EB8F06C" wp14:editId="37EC173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176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431A07" wp14:editId="644A6D3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7AAB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64C9566" wp14:editId="130C294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C956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49907C6" wp14:editId="0DCC157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00DE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9613F17" wp14:editId="52BE37A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D1D8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66A3438" wp14:editId="136242C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A27D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BA89E7D" wp14:editId="4ED505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89E7D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35E6B8" wp14:editId="77E115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EDBB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05CED2" wp14:editId="26DC12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A82B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AF31AE" wp14:editId="5311CF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47E2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D62B0A1" wp14:editId="7E1F022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03D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A28124" wp14:editId="2340F6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39C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2A597C" wp14:editId="09B7AAB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1E0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CD897" wp14:editId="7BADF5D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7372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BD22E7" wp14:editId="01F0E40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794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693199" wp14:editId="0BA065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2604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636CDF" wp14:editId="38545A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A032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1D5F37" wp14:editId="5CDA782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2E73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247" w:rsidRDefault="003D3247" w:rsidP="00D973E7">
      <w:r>
        <w:separator/>
      </w:r>
    </w:p>
  </w:footnote>
  <w:footnote w:type="continuationSeparator" w:id="0">
    <w:p w:rsidR="003D3247" w:rsidRDefault="003D3247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82574" wp14:editId="7991C40E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2574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38AAFE" wp14:editId="5D04815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888C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AC4"/>
    <w:multiLevelType w:val="hybridMultilevel"/>
    <w:tmpl w:val="A4FA800C"/>
    <w:lvl w:ilvl="0" w:tplc="91B43D8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6B4C31"/>
    <w:multiLevelType w:val="hybridMultilevel"/>
    <w:tmpl w:val="200000CA"/>
    <w:lvl w:ilvl="0" w:tplc="93BC08B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6A4C"/>
    <w:multiLevelType w:val="hybridMultilevel"/>
    <w:tmpl w:val="36629586"/>
    <w:lvl w:ilvl="0" w:tplc="96D85F7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5CF"/>
    <w:multiLevelType w:val="hybridMultilevel"/>
    <w:tmpl w:val="444C8180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0E77"/>
    <w:multiLevelType w:val="hybridMultilevel"/>
    <w:tmpl w:val="D02CDAA0"/>
    <w:lvl w:ilvl="0" w:tplc="39582F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C09D2"/>
    <w:multiLevelType w:val="hybridMultilevel"/>
    <w:tmpl w:val="5406FBEA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65FD72EE"/>
    <w:multiLevelType w:val="hybridMultilevel"/>
    <w:tmpl w:val="23166A9C"/>
    <w:lvl w:ilvl="0" w:tplc="9C5C0C66">
      <w:start w:val="1"/>
      <w:numFmt w:val="bullet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D8144D1"/>
    <w:multiLevelType w:val="hybridMultilevel"/>
    <w:tmpl w:val="D2EEB40E"/>
    <w:lvl w:ilvl="0" w:tplc="EBBAE1F0">
      <w:start w:val="1"/>
      <w:numFmt w:val="decimal"/>
      <w:pStyle w:val="a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E323FBB"/>
    <w:multiLevelType w:val="hybridMultilevel"/>
    <w:tmpl w:val="A09E643E"/>
    <w:lvl w:ilvl="0" w:tplc="22C8CA52">
      <w:start w:val="1"/>
      <w:numFmt w:val="bullet"/>
      <w:pStyle w:val="a0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31F3EF3"/>
    <w:multiLevelType w:val="hybridMultilevel"/>
    <w:tmpl w:val="512C5438"/>
    <w:lvl w:ilvl="0" w:tplc="97D695E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3"/>
  </w:num>
  <w:num w:numId="8">
    <w:abstractNumId w:val="3"/>
  </w:num>
  <w:num w:numId="9">
    <w:abstractNumId w:val="21"/>
  </w:num>
  <w:num w:numId="10">
    <w:abstractNumId w:val="16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0"/>
  </w:num>
  <w:num w:numId="17">
    <w:abstractNumId w:val="20"/>
  </w:num>
  <w:num w:numId="18">
    <w:abstractNumId w:val="18"/>
  </w:num>
  <w:num w:numId="19">
    <w:abstractNumId w:val="19"/>
  </w:num>
  <w:num w:numId="20">
    <w:abstractNumId w:val="8"/>
  </w:num>
  <w:num w:numId="21">
    <w:abstractNumId w:val="15"/>
  </w:num>
  <w:num w:numId="2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3"/>
    <w:rsid w:val="00001D3E"/>
    <w:rsid w:val="0000273C"/>
    <w:rsid w:val="000035CA"/>
    <w:rsid w:val="000035E2"/>
    <w:rsid w:val="000035FE"/>
    <w:rsid w:val="00012126"/>
    <w:rsid w:val="0001588A"/>
    <w:rsid w:val="0001742F"/>
    <w:rsid w:val="00021DA4"/>
    <w:rsid w:val="000233BE"/>
    <w:rsid w:val="000260A4"/>
    <w:rsid w:val="00026CB5"/>
    <w:rsid w:val="00027E62"/>
    <w:rsid w:val="000338C6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5D9A"/>
    <w:rsid w:val="000A628E"/>
    <w:rsid w:val="000B31F7"/>
    <w:rsid w:val="000B7A42"/>
    <w:rsid w:val="000C7419"/>
    <w:rsid w:val="000D02AC"/>
    <w:rsid w:val="000D14CE"/>
    <w:rsid w:val="000D7DC8"/>
    <w:rsid w:val="000F2465"/>
    <w:rsid w:val="000F45D6"/>
    <w:rsid w:val="000F71C3"/>
    <w:rsid w:val="00104618"/>
    <w:rsid w:val="001070BB"/>
    <w:rsid w:val="00116F57"/>
    <w:rsid w:val="00120A14"/>
    <w:rsid w:val="00121AEF"/>
    <w:rsid w:val="00121D7E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16CB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7E9"/>
    <w:rsid w:val="001E5FDF"/>
    <w:rsid w:val="001E6895"/>
    <w:rsid w:val="001F08C4"/>
    <w:rsid w:val="001F46AD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4393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3AEA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57AA"/>
    <w:rsid w:val="002C793E"/>
    <w:rsid w:val="002D2910"/>
    <w:rsid w:val="002D2AC4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4A34"/>
    <w:rsid w:val="003962F6"/>
    <w:rsid w:val="003A3BE2"/>
    <w:rsid w:val="003A5698"/>
    <w:rsid w:val="003A7D3E"/>
    <w:rsid w:val="003B2CDA"/>
    <w:rsid w:val="003B4DB4"/>
    <w:rsid w:val="003B6F56"/>
    <w:rsid w:val="003B7825"/>
    <w:rsid w:val="003C2738"/>
    <w:rsid w:val="003C2B60"/>
    <w:rsid w:val="003D3247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08F1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5825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72CE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0134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581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37A2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3C9E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2F7C"/>
    <w:rsid w:val="007D6070"/>
    <w:rsid w:val="007D6377"/>
    <w:rsid w:val="007D778C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7BF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2EB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A2A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38C0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09B"/>
    <w:rsid w:val="00977145"/>
    <w:rsid w:val="00980865"/>
    <w:rsid w:val="00980D54"/>
    <w:rsid w:val="00981BB7"/>
    <w:rsid w:val="00990A23"/>
    <w:rsid w:val="0099234E"/>
    <w:rsid w:val="00992FB2"/>
    <w:rsid w:val="00993215"/>
    <w:rsid w:val="0099549C"/>
    <w:rsid w:val="00995E28"/>
    <w:rsid w:val="009A6403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157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772E3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1616"/>
    <w:rsid w:val="00AB2619"/>
    <w:rsid w:val="00AB2D43"/>
    <w:rsid w:val="00AB4022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2CC6"/>
    <w:rsid w:val="00B04F84"/>
    <w:rsid w:val="00B073C3"/>
    <w:rsid w:val="00B1031F"/>
    <w:rsid w:val="00B154F4"/>
    <w:rsid w:val="00B16F00"/>
    <w:rsid w:val="00B24D05"/>
    <w:rsid w:val="00B27624"/>
    <w:rsid w:val="00B30068"/>
    <w:rsid w:val="00B31941"/>
    <w:rsid w:val="00B329D9"/>
    <w:rsid w:val="00B37592"/>
    <w:rsid w:val="00B37CB4"/>
    <w:rsid w:val="00B51A8E"/>
    <w:rsid w:val="00B56F8B"/>
    <w:rsid w:val="00B57427"/>
    <w:rsid w:val="00B603F9"/>
    <w:rsid w:val="00B61EB2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1352"/>
    <w:rsid w:val="00C64A0F"/>
    <w:rsid w:val="00C658CE"/>
    <w:rsid w:val="00C706DC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A73D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A47"/>
    <w:rsid w:val="00D73EA6"/>
    <w:rsid w:val="00D805A2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1C6C"/>
    <w:rsid w:val="00DD2808"/>
    <w:rsid w:val="00DD2BD1"/>
    <w:rsid w:val="00DF1EED"/>
    <w:rsid w:val="00DF34D0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57C4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A1819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56BC"/>
    <w:rsid w:val="00FB57EC"/>
    <w:rsid w:val="00FB5AF9"/>
    <w:rsid w:val="00FC15C2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BF6833-CC2A-4CB3-AC12-E07F48F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242D2"/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1"/>
    <w:next w:val="a1"/>
    <w:link w:val="20"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1"/>
    <w:next w:val="a1"/>
    <w:link w:val="30"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1"/>
    <w:next w:val="a1"/>
    <w:link w:val="40"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510612"/>
  </w:style>
  <w:style w:type="paragraph" w:styleId="a5">
    <w:name w:val="header"/>
    <w:basedOn w:val="a1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Верхний колонтитул Знак"/>
    <w:basedOn w:val="a2"/>
    <w:uiPriority w:val="99"/>
    <w:rsid w:val="00510612"/>
  </w:style>
  <w:style w:type="paragraph" w:styleId="a7">
    <w:name w:val="footer"/>
    <w:basedOn w:val="a1"/>
    <w:link w:val="a8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2"/>
    <w:rsid w:val="00510612"/>
  </w:style>
  <w:style w:type="table" w:styleId="aa">
    <w:name w:val="Table Grid"/>
    <w:basedOn w:val="a3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1"/>
    <w:link w:val="ac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2"/>
    <w:link w:val="ab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2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1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2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Body Text Indent"/>
    <w:basedOn w:val="a1"/>
    <w:link w:val="ae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Основной текст с отступом Знак"/>
    <w:basedOn w:val="a2"/>
    <w:link w:val="ad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1"/>
    <w:next w:val="a1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">
    <w:name w:val="Balloon Text"/>
    <w:basedOn w:val="a1"/>
    <w:link w:val="af0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2"/>
    <w:rsid w:val="00510612"/>
  </w:style>
  <w:style w:type="paragraph" w:styleId="af1">
    <w:name w:val="caption"/>
    <w:basedOn w:val="a1"/>
    <w:next w:val="a1"/>
    <w:unhideWhenUsed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2">
    <w:name w:val="List Paragraph"/>
    <w:basedOn w:val="a1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3">
    <w:name w:val="Hyperlink"/>
    <w:basedOn w:val="a2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1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2"/>
    <w:rsid w:val="00F24125"/>
  </w:style>
  <w:style w:type="character" w:styleId="HTML">
    <w:name w:val="HTML Definition"/>
    <w:basedOn w:val="a2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2"/>
    <w:rsid w:val="00F24125"/>
  </w:style>
  <w:style w:type="paragraph" w:styleId="af5">
    <w:name w:val="Normal (Web)"/>
    <w:basedOn w:val="a1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Табличный"/>
    <w:basedOn w:val="a1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1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3"/>
    <w:next w:val="aa"/>
    <w:uiPriority w:val="39"/>
    <w:rsid w:val="00FE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001D3E"/>
    <w:rPr>
      <w:b/>
      <w:bCs/>
    </w:rPr>
  </w:style>
  <w:style w:type="paragraph" w:styleId="af8">
    <w:name w:val="TOC Heading"/>
    <w:basedOn w:val="1"/>
    <w:next w:val="a1"/>
    <w:uiPriority w:val="39"/>
    <w:unhideWhenUsed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9">
    <w:name w:val="Placeholder Text"/>
    <w:basedOn w:val="a2"/>
    <w:uiPriority w:val="99"/>
    <w:semiHidden/>
    <w:rsid w:val="00580B83"/>
    <w:rPr>
      <w:color w:val="808080"/>
    </w:rPr>
  </w:style>
  <w:style w:type="paragraph" w:customStyle="1" w:styleId="afa">
    <w:name w:val="Таблицы (моноширинный)"/>
    <w:basedOn w:val="a1"/>
    <w:next w:val="a1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3"/>
    <w:uiPriority w:val="61"/>
    <w:rsid w:val="003F4E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2"/>
    <w:rsid w:val="00BB2851"/>
  </w:style>
  <w:style w:type="character" w:customStyle="1" w:styleId="token">
    <w:name w:val="token"/>
    <w:basedOn w:val="a2"/>
    <w:rsid w:val="00C658CE"/>
  </w:style>
  <w:style w:type="paragraph" w:styleId="afb">
    <w:name w:val="endnote text"/>
    <w:basedOn w:val="a1"/>
    <w:link w:val="afc"/>
    <w:uiPriority w:val="99"/>
    <w:semiHidden/>
    <w:unhideWhenUsed/>
    <w:rsid w:val="00195287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195287"/>
    <w:rPr>
      <w:vertAlign w:val="superscript"/>
    </w:rPr>
  </w:style>
  <w:style w:type="paragraph" w:styleId="afe">
    <w:name w:val="Block Text"/>
    <w:basedOn w:val="a1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1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1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1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2"/>
    <w:rsid w:val="00181C26"/>
  </w:style>
  <w:style w:type="character" w:customStyle="1" w:styleId="promulgator">
    <w:name w:val="promulgator"/>
    <w:basedOn w:val="a2"/>
    <w:rsid w:val="00181C26"/>
  </w:style>
  <w:style w:type="character" w:customStyle="1" w:styleId="datepr">
    <w:name w:val="datepr"/>
    <w:basedOn w:val="a2"/>
    <w:rsid w:val="00181C26"/>
  </w:style>
  <w:style w:type="character" w:customStyle="1" w:styleId="number">
    <w:name w:val="number"/>
    <w:basedOn w:val="a2"/>
    <w:rsid w:val="00181C26"/>
  </w:style>
  <w:style w:type="paragraph" w:customStyle="1" w:styleId="aff">
    <w:name w:val="ГОСТ ГГПК"/>
    <w:basedOn w:val="a1"/>
    <w:link w:val="aff0"/>
    <w:qFormat/>
    <w:rsid w:val="001B16CB"/>
    <w:pPr>
      <w:spacing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ГОСТ ГГПК Знак"/>
    <w:basedOn w:val="a2"/>
    <w:link w:val="aff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1">
    <w:name w:val="ГОСТ ГГПК (таблица)"/>
    <w:basedOn w:val="aff"/>
    <w:link w:val="aff2"/>
    <w:qFormat/>
    <w:rsid w:val="00394A34"/>
    <w:pPr>
      <w:ind w:firstLine="0"/>
      <w:jc w:val="left"/>
    </w:pPr>
    <w:rPr>
      <w:sz w:val="24"/>
      <w:szCs w:val="24"/>
    </w:rPr>
  </w:style>
  <w:style w:type="character" w:customStyle="1" w:styleId="aff2">
    <w:name w:val="ГОСТ ГГПК (таблица) Знак"/>
    <w:basedOn w:val="aff0"/>
    <w:link w:val="aff1"/>
    <w:rsid w:val="00394A3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ГОСТ ГГПК (нумерованный список)"/>
    <w:basedOn w:val="aff"/>
    <w:link w:val="aff3"/>
    <w:qFormat/>
    <w:rsid w:val="001B16CB"/>
    <w:pPr>
      <w:numPr>
        <w:numId w:val="18"/>
      </w:numPr>
      <w:ind w:left="0" w:firstLine="851"/>
    </w:pPr>
  </w:style>
  <w:style w:type="paragraph" w:customStyle="1" w:styleId="a0">
    <w:name w:val="ГОСТ ГГПК (маркированный список)"/>
    <w:basedOn w:val="a"/>
    <w:link w:val="aff4"/>
    <w:qFormat/>
    <w:rsid w:val="00D805A2"/>
    <w:pPr>
      <w:numPr>
        <w:numId w:val="19"/>
      </w:numPr>
      <w:tabs>
        <w:tab w:val="left" w:pos="1134"/>
      </w:tabs>
      <w:ind w:left="0" w:firstLine="851"/>
    </w:pPr>
  </w:style>
  <w:style w:type="character" w:customStyle="1" w:styleId="aff3">
    <w:name w:val="ГОСТ ГГПК (нумерованный список) Знак"/>
    <w:basedOn w:val="aff0"/>
    <w:link w:val="a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4">
    <w:name w:val="ГОСТ ГГПК (маркированный список) Знак"/>
    <w:basedOn w:val="aff3"/>
    <w:link w:val="a0"/>
    <w:rsid w:val="00D805A2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43;&#1054;&#1057;&#1058;%20&#1043;&#1043;&#1055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5268-CAC4-48E9-9792-8310DB66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ГГПК.dotx</Template>
  <TotalTime>69</TotalTime>
  <Pages>11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2022-10-11T07:38:00Z</cp:lastPrinted>
  <dcterms:created xsi:type="dcterms:W3CDTF">2024-09-19T06:54:00Z</dcterms:created>
  <dcterms:modified xsi:type="dcterms:W3CDTF">2025-02-12T20:09:00Z</dcterms:modified>
</cp:coreProperties>
</file>