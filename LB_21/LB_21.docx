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6" w:rsidRPr="00AB4022" w:rsidRDefault="00AB4022" w:rsidP="00234393">
      <w:pPr>
        <w:pStyle w:val="aff"/>
        <w:ind w:firstLine="0"/>
        <w:jc w:val="center"/>
        <w:rPr>
          <w:b/>
        </w:rPr>
      </w:pPr>
      <w:r>
        <w:rPr>
          <w:b/>
        </w:rPr>
        <w:t xml:space="preserve">Лабораторная работа </w:t>
      </w:r>
      <w:r w:rsidRPr="00AB4022">
        <w:rPr>
          <w:b/>
        </w:rPr>
        <w:t>21</w:t>
      </w:r>
    </w:p>
    <w:p w:rsidR="00234393" w:rsidRPr="00234393" w:rsidRDefault="00AB4022" w:rsidP="00234393">
      <w:pPr>
        <w:pStyle w:val="aff"/>
        <w:ind w:firstLine="0"/>
        <w:jc w:val="center"/>
      </w:pPr>
      <w:r w:rsidRPr="00AB4022">
        <w:t xml:space="preserve">Настройка ПО сервера, разработка простейших скриптов на </w:t>
      </w:r>
      <w:proofErr w:type="spellStart"/>
      <w:r w:rsidRPr="00AB4022">
        <w:t>php</w:t>
      </w:r>
      <w:proofErr w:type="spellEnd"/>
    </w:p>
    <w:p w:rsidR="00234393" w:rsidRPr="00234393" w:rsidRDefault="00234393" w:rsidP="00993215">
      <w:pPr>
        <w:pStyle w:val="aff"/>
      </w:pPr>
    </w:p>
    <w:p w:rsidR="00AB4022" w:rsidRPr="00AB4022" w:rsidRDefault="00AB4022" w:rsidP="00AB4022">
      <w:pPr>
        <w:pStyle w:val="aff"/>
        <w:rPr>
          <w:b/>
          <w:lang w:val="en-US"/>
        </w:rPr>
      </w:pPr>
      <w:r w:rsidRPr="00AB4022">
        <w:rPr>
          <w:b/>
        </w:rPr>
        <w:t>Задание №1</w:t>
      </w:r>
      <w:r w:rsidRPr="00AB4022">
        <w:rPr>
          <w:b/>
          <w:lang w:val="en-US"/>
        </w:rPr>
        <w:t>.</w:t>
      </w:r>
    </w:p>
    <w:p w:rsidR="00AB4022" w:rsidRDefault="00AB4022" w:rsidP="00AB4022">
      <w:pPr>
        <w:pStyle w:val="aff"/>
      </w:pPr>
      <w:r>
        <w:t>Установка и настройка</w:t>
      </w:r>
    </w:p>
    <w:p w:rsidR="00AB4022" w:rsidRDefault="00AB4022" w:rsidP="00AB4022">
      <w:pPr>
        <w:pStyle w:val="aff"/>
      </w:pPr>
      <w:r>
        <w:t xml:space="preserve">программного обеспечения, необходимого для разработки </w:t>
      </w:r>
      <w:proofErr w:type="spellStart"/>
      <w:r>
        <w:t>php</w:t>
      </w:r>
      <w:proofErr w:type="spellEnd"/>
      <w:r>
        <w:t>-скриптов.</w:t>
      </w:r>
    </w:p>
    <w:p w:rsidR="00AB4022" w:rsidRDefault="00AB4022" w:rsidP="00AB4022">
      <w:pPr>
        <w:pStyle w:val="aff"/>
      </w:pPr>
      <w:r>
        <w:t>1.1.</w:t>
      </w:r>
      <w:r w:rsidRPr="00AB4022">
        <w:t xml:space="preserve"> </w:t>
      </w:r>
      <w:r>
        <w:t xml:space="preserve">Установить с помощью пакета </w:t>
      </w:r>
      <w:proofErr w:type="spellStart"/>
      <w:r>
        <w:t>OpenSerwer</w:t>
      </w:r>
      <w:proofErr w:type="spellEnd"/>
      <w:r>
        <w:t xml:space="preserve"> локальный </w:t>
      </w: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  <w:r>
        <w:t xml:space="preserve">, интерпретатор PHP, СУБД </w:t>
      </w:r>
      <w:proofErr w:type="spellStart"/>
      <w:r>
        <w:t>MySQL</w:t>
      </w:r>
      <w:proofErr w:type="spellEnd"/>
      <w:r>
        <w:t xml:space="preserve"> и другие вспомогательные расширения.  </w:t>
      </w:r>
    </w:p>
    <w:p w:rsidR="00AB4022" w:rsidRDefault="00AB4022" w:rsidP="00AB4022">
      <w:pPr>
        <w:pStyle w:val="aff"/>
      </w:pPr>
      <w:r>
        <w:t xml:space="preserve">1.2. Проверка корректности работы установленного программного обеспечения. </w:t>
      </w:r>
    </w:p>
    <w:p w:rsidR="00AB4022" w:rsidRDefault="00AB4022" w:rsidP="00AB4022">
      <w:pPr>
        <w:pStyle w:val="aff"/>
      </w:pPr>
    </w:p>
    <w:p w:rsidR="00AB4022" w:rsidRPr="00AB4022" w:rsidRDefault="00AB4022" w:rsidP="00AB4022">
      <w:pPr>
        <w:pStyle w:val="aff"/>
        <w:rPr>
          <w:b/>
        </w:rPr>
      </w:pPr>
      <w:r w:rsidRPr="00AB4022">
        <w:rPr>
          <w:b/>
        </w:rPr>
        <w:t>Задание №2.</w:t>
      </w:r>
    </w:p>
    <w:p w:rsidR="00AB4022" w:rsidRDefault="00AB4022" w:rsidP="00AB4022">
      <w:pPr>
        <w:pStyle w:val="aff"/>
      </w:pPr>
      <w:r>
        <w:t>Изучение синтаксиса PHP, разработка простейших PHP-скриптов.</w:t>
      </w:r>
    </w:p>
    <w:p w:rsidR="00AB4022" w:rsidRDefault="00AB4022" w:rsidP="00AB4022">
      <w:pPr>
        <w:pStyle w:val="aff"/>
      </w:pPr>
      <w:r>
        <w:t xml:space="preserve">1. </w:t>
      </w:r>
      <w:r>
        <w:t xml:space="preserve">Создайте отдельную страницу, на которой будут размещаться ссылки на </w:t>
      </w:r>
      <w:proofErr w:type="spellStart"/>
      <w:r>
        <w:t>php-cкрипты</w:t>
      </w:r>
      <w:proofErr w:type="spellEnd"/>
      <w:r>
        <w:t>.</w:t>
      </w:r>
    </w:p>
    <w:p w:rsidR="00AB4022" w:rsidRDefault="00AB4022" w:rsidP="00AB4022">
      <w:pPr>
        <w:pStyle w:val="aff"/>
      </w:pPr>
      <w:r>
        <w:t xml:space="preserve">2. Получите информацию о настройках </w:t>
      </w:r>
      <w:proofErr w:type="spellStart"/>
      <w:r>
        <w:t>php</w:t>
      </w:r>
      <w:proofErr w:type="spellEnd"/>
      <w:r>
        <w:t xml:space="preserve"> с помощью команды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).</w:t>
      </w:r>
    </w:p>
    <w:p w:rsidR="00AB4022" w:rsidRDefault="00AB4022" w:rsidP="00AB4022">
      <w:pPr>
        <w:pStyle w:val="aff"/>
      </w:pPr>
      <w:r>
        <w:t xml:space="preserve">3. Создайте </w:t>
      </w:r>
      <w:proofErr w:type="spellStart"/>
      <w:r>
        <w:t>php</w:t>
      </w:r>
      <w:proofErr w:type="spellEnd"/>
      <w:r>
        <w:t xml:space="preserve">-скрипт, который создает </w:t>
      </w:r>
      <w:proofErr w:type="gramStart"/>
      <w:r>
        <w:t>страницу  с</w:t>
      </w:r>
      <w:proofErr w:type="gramEnd"/>
      <w:r>
        <w:t xml:space="preserve"> текстом "Привет всем!!!" и содержит информацию о разработчике скрипта.</w:t>
      </w:r>
    </w:p>
    <w:p w:rsidR="00AB4022" w:rsidRDefault="00AB4022" w:rsidP="00AB4022">
      <w:pPr>
        <w:pStyle w:val="aff"/>
      </w:pPr>
      <w:r>
        <w:t>4. Используя переменные $</w:t>
      </w:r>
      <w:proofErr w:type="spellStart"/>
      <w:r>
        <w:t>color</w:t>
      </w:r>
      <w:proofErr w:type="spellEnd"/>
      <w:r>
        <w:t xml:space="preserve"> и $</w:t>
      </w:r>
      <w:proofErr w:type="spellStart"/>
      <w:r>
        <w:t>size</w:t>
      </w:r>
      <w:proofErr w:type="spellEnd"/>
      <w:r>
        <w:t xml:space="preserve"> сформировать </w:t>
      </w:r>
      <w:proofErr w:type="spellStart"/>
      <w:r>
        <w:t>php</w:t>
      </w:r>
      <w:proofErr w:type="spellEnd"/>
      <w:r>
        <w:t>-</w:t>
      </w:r>
      <w:proofErr w:type="gramStart"/>
      <w:r>
        <w:t>скрипт ,</w:t>
      </w:r>
      <w:proofErr w:type="gramEnd"/>
      <w:r>
        <w:t xml:space="preserve"> который выводит на экран строку текста ФИО</w:t>
      </w:r>
      <w:r w:rsidRPr="00AB4022">
        <w:t xml:space="preserve"> </w:t>
      </w:r>
      <w:r>
        <w:t xml:space="preserve">РАЗРАБОТЧИКА заданным цветом и размером.  </w:t>
      </w:r>
    </w:p>
    <w:p w:rsidR="00AB4022" w:rsidRDefault="00AB4022" w:rsidP="00AB4022">
      <w:pPr>
        <w:pStyle w:val="aff"/>
      </w:pPr>
      <w:r>
        <w:t xml:space="preserve">5. </w:t>
      </w:r>
      <w:r>
        <w:t xml:space="preserve">Создайте константу NUM_E со значением 2.71828 (число е). Выведите на экран значение этой константы в виде строки "Число e равно …". </w:t>
      </w:r>
    </w:p>
    <w:p w:rsidR="00AB4022" w:rsidRDefault="00AB4022" w:rsidP="00AB4022">
      <w:pPr>
        <w:pStyle w:val="aff"/>
      </w:pPr>
      <w:r>
        <w:t>Присвойте переменной $num_e1 значение константы и отобразите тип переменной $num_e1. Последовательно измените тип переменной $num_e1 на строковый, целый и булевский; отобразите тип и получившееся значение переменной $num_e1.</w:t>
      </w:r>
    </w:p>
    <w:p w:rsidR="00234393" w:rsidRDefault="00AB4022" w:rsidP="00AB4022">
      <w:pPr>
        <w:pStyle w:val="aff"/>
      </w:pPr>
      <w:r>
        <w:t>6.</w:t>
      </w:r>
      <w:r>
        <w:t xml:space="preserve"> Приведите пример использования предопределенных констант и переменных в PHP. Выведите с помощью скрипта значения некоторых из них.</w:t>
      </w:r>
    </w:p>
    <w:p w:rsidR="00B27624" w:rsidRDefault="00B27624" w:rsidP="00AB4022">
      <w:pPr>
        <w:pStyle w:val="aff"/>
      </w:pPr>
    </w:p>
    <w:p w:rsidR="00B27624" w:rsidRDefault="00B27624" w:rsidP="00AB4022">
      <w:pPr>
        <w:pStyle w:val="aff"/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:rsidR="00904A2A" w:rsidRDefault="00904A2A" w:rsidP="00904A2A">
      <w:pPr>
        <w:pStyle w:val="aff"/>
      </w:pPr>
      <w:r w:rsidRPr="00904A2A">
        <w:t xml:space="preserve">1 Опишите назначение пакета </w:t>
      </w:r>
      <w:proofErr w:type="spellStart"/>
      <w:r w:rsidRPr="00904A2A">
        <w:rPr>
          <w:lang w:val="en-US"/>
        </w:rPr>
        <w:t>OpenSerwer</w:t>
      </w:r>
      <w:proofErr w:type="spellEnd"/>
      <w:r w:rsidRPr="00904A2A">
        <w:t>. Укажите назначение утилит, входящих в его состав.</w:t>
      </w:r>
    </w:p>
    <w:p w:rsidR="00904A2A" w:rsidRDefault="00904A2A" w:rsidP="00904A2A">
      <w:pPr>
        <w:pStyle w:val="aff"/>
      </w:pPr>
      <w:r>
        <w:t xml:space="preserve">Назначение пакета </w:t>
      </w:r>
      <w:proofErr w:type="spellStart"/>
      <w:r>
        <w:t>OpenServer</w:t>
      </w:r>
      <w:proofErr w:type="spellEnd"/>
      <w:r>
        <w:t xml:space="preserve">: </w:t>
      </w:r>
      <w:proofErr w:type="spellStart"/>
      <w:r>
        <w:t>OpenServer</w:t>
      </w:r>
      <w:proofErr w:type="spellEnd"/>
      <w:r>
        <w:t xml:space="preserve"> — это локальный веб-сервер, который позволяет разработчикам тестировать и разрабатывать веб-приложения на PHP и других языках программирования. Он включает в себя такие компоненты, как </w:t>
      </w:r>
      <w:proofErr w:type="spellStart"/>
      <w:r>
        <w:t>Apache</w:t>
      </w:r>
      <w:proofErr w:type="spellEnd"/>
      <w:r>
        <w:t xml:space="preserve"> (веб-сервер), </w:t>
      </w:r>
      <w:proofErr w:type="spellStart"/>
      <w:r>
        <w:t>MySQL</w:t>
      </w:r>
      <w:proofErr w:type="spellEnd"/>
      <w:r>
        <w:t xml:space="preserve"> (система управления базами данных), PHP (язык </w:t>
      </w:r>
      <w:r>
        <w:lastRenderedPageBreak/>
        <w:t>программирования) и другие утилиты. Утилиты, входящи</w:t>
      </w:r>
      <w:r>
        <w:t>е в его состав, могут включать: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phpMyAdmin</w:t>
      </w:r>
      <w:proofErr w:type="spellEnd"/>
      <w:r>
        <w:t xml:space="preserve">: интерфейс для управления базами данных </w:t>
      </w:r>
      <w:proofErr w:type="spellStart"/>
      <w:r>
        <w:t>MySQL</w:t>
      </w:r>
      <w:proofErr w:type="spellEnd"/>
      <w:r>
        <w:t>.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Composer</w:t>
      </w:r>
      <w:proofErr w:type="spellEnd"/>
      <w:r>
        <w:t>: менеджер зависимостей для PHP.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Xdebug</w:t>
      </w:r>
      <w:proofErr w:type="spellEnd"/>
      <w:r>
        <w:t>: отладчик и профайлер для PHP.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Node.js: для работы с </w:t>
      </w:r>
      <w:proofErr w:type="spellStart"/>
      <w:r>
        <w:t>JavaScript</w:t>
      </w:r>
      <w:proofErr w:type="spellEnd"/>
      <w:r>
        <w:t xml:space="preserve"> на серверной стороне.</w:t>
      </w:r>
    </w:p>
    <w:p w:rsidR="00904A2A" w:rsidRPr="00904A2A" w:rsidRDefault="00904A2A" w:rsidP="00904A2A">
      <w:pPr>
        <w:pStyle w:val="aff"/>
      </w:pPr>
      <w:r>
        <w:t>Эти компоненты позволяют разработчикам легко настраивать и управлять средой разработки.</w:t>
      </w:r>
    </w:p>
    <w:p w:rsidR="00904A2A" w:rsidRDefault="00904A2A" w:rsidP="00904A2A">
      <w:pPr>
        <w:pStyle w:val="aff"/>
      </w:pPr>
      <w:r w:rsidRPr="00904A2A">
        <w:t xml:space="preserve">2 Почему возникает необходимость использовать локальный </w:t>
      </w:r>
      <w:r w:rsidRPr="00904A2A">
        <w:rPr>
          <w:lang w:val="en-US"/>
        </w:rPr>
        <w:t>web</w:t>
      </w:r>
      <w:r w:rsidRPr="00904A2A">
        <w:t xml:space="preserve">-сервер при написании и тестировании </w:t>
      </w:r>
      <w:proofErr w:type="spellStart"/>
      <w:r w:rsidRPr="00904A2A">
        <w:rPr>
          <w:lang w:val="en-US"/>
        </w:rPr>
        <w:t>php</w:t>
      </w:r>
      <w:proofErr w:type="spellEnd"/>
      <w:r w:rsidRPr="00904A2A">
        <w:t>-скриптов?</w:t>
      </w:r>
    </w:p>
    <w:p w:rsidR="00904A2A" w:rsidRPr="00904A2A" w:rsidRDefault="00904A2A" w:rsidP="00904A2A">
      <w:pPr>
        <w:pStyle w:val="aff"/>
      </w:pPr>
      <w:r w:rsidRPr="00904A2A">
        <w:t xml:space="preserve">Необходимость использования локального </w:t>
      </w:r>
      <w:proofErr w:type="spellStart"/>
      <w:r w:rsidRPr="00904A2A">
        <w:t>web</w:t>
      </w:r>
      <w:proofErr w:type="spellEnd"/>
      <w:r w:rsidRPr="00904A2A">
        <w:t>-сервера: Локальный веб-сервер необходим для разработки и тестирования PHP-скриптов, так как PHP является серверным языком программирования. Он обрабатывается на сервере, и без веб-сервера невозможно увидеть результат работы скрипта в браузере. Локальный сервер позволяет разработчикам тестировать свои приложения в безопасной среде без необходимости загружать их на удаленный сервер.</w:t>
      </w:r>
    </w:p>
    <w:p w:rsidR="00904A2A" w:rsidRDefault="00904A2A" w:rsidP="00904A2A">
      <w:pPr>
        <w:pStyle w:val="aff"/>
      </w:pPr>
      <w:r w:rsidRPr="00904A2A">
        <w:t xml:space="preserve">3 Опишите методы встраивания </w:t>
      </w:r>
      <w:r w:rsidRPr="00904A2A">
        <w:rPr>
          <w:lang w:val="en-US"/>
        </w:rPr>
        <w:t>PHP</w:t>
      </w:r>
      <w:r w:rsidRPr="00904A2A">
        <w:t xml:space="preserve">-кода в </w:t>
      </w:r>
      <w:r w:rsidRPr="00904A2A">
        <w:rPr>
          <w:lang w:val="en-US"/>
        </w:rPr>
        <w:t>html</w:t>
      </w:r>
      <w:r w:rsidRPr="00904A2A">
        <w:t>-код. Приведите примеры.</w:t>
      </w:r>
    </w:p>
    <w:p w:rsidR="00904A2A" w:rsidRDefault="00904A2A" w:rsidP="00904A2A">
      <w:pPr>
        <w:pStyle w:val="aff"/>
      </w:pPr>
      <w:r>
        <w:t xml:space="preserve">Методы встраивания PHP-кода в HTML-код: PHP-код можно встраивать в HTML с помощью тега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... ?&gt;. </w:t>
      </w:r>
      <w:proofErr w:type="gramStart"/>
      <w:r>
        <w:t>Например</w:t>
      </w:r>
      <w:proofErr w:type="gramEnd"/>
      <w:r>
        <w:t>:</w:t>
      </w:r>
    </w:p>
    <w:p w:rsidR="00904A2A" w:rsidRDefault="00904A2A" w:rsidP="00904A2A">
      <w:pPr>
        <w:pStyle w:val="aff"/>
      </w:pPr>
      <w:r>
        <w:t>&lt;</w:t>
      </w:r>
      <w:proofErr w:type="spellStart"/>
      <w:r>
        <w:t>html</w:t>
      </w:r>
      <w:proofErr w:type="spellEnd"/>
      <w:r>
        <w:t>&gt;</w:t>
      </w:r>
    </w:p>
    <w:p w:rsidR="00904A2A" w:rsidRDefault="00904A2A" w:rsidP="00904A2A">
      <w:pPr>
        <w:pStyle w:val="aff"/>
      </w:pPr>
      <w:r>
        <w:t>&lt;</w:t>
      </w:r>
      <w:proofErr w:type="spellStart"/>
      <w:r>
        <w:t>body</w:t>
      </w:r>
      <w:proofErr w:type="spellEnd"/>
      <w:r>
        <w:t>&gt;</w:t>
      </w:r>
    </w:p>
    <w:p w:rsidR="00904A2A" w:rsidRDefault="00904A2A" w:rsidP="00904A2A">
      <w:pPr>
        <w:pStyle w:val="aff"/>
      </w:pPr>
      <w:r>
        <w:t xml:space="preserve">    &lt;h</w:t>
      </w:r>
      <w:proofErr w:type="gramStart"/>
      <w:r>
        <w:t>1&gt;Добро</w:t>
      </w:r>
      <w:proofErr w:type="gramEnd"/>
      <w:r>
        <w:t xml:space="preserve"> пожаловать!&lt;/h1&gt;</w:t>
      </w:r>
    </w:p>
    <w:p w:rsidR="00904A2A" w:rsidRPr="00904A2A" w:rsidRDefault="00904A2A" w:rsidP="00904A2A">
      <w:pPr>
        <w:pStyle w:val="aff"/>
        <w:rPr>
          <w:b/>
        </w:rPr>
      </w:pPr>
      <w:r>
        <w:t xml:space="preserve">    </w:t>
      </w:r>
      <w:proofErr w:type="gramStart"/>
      <w:r w:rsidRPr="00904A2A">
        <w:rPr>
          <w:b/>
        </w:rPr>
        <w:t>&lt;?</w:t>
      </w:r>
      <w:proofErr w:type="spellStart"/>
      <w:r w:rsidRPr="00904A2A">
        <w:rPr>
          <w:b/>
        </w:rPr>
        <w:t>php</w:t>
      </w:r>
      <w:proofErr w:type="spellEnd"/>
      <w:proofErr w:type="gramEnd"/>
    </w:p>
    <w:p w:rsidR="00904A2A" w:rsidRDefault="00904A2A" w:rsidP="00904A2A">
      <w:pPr>
        <w:pStyle w:val="aff"/>
      </w:pPr>
      <w:r>
        <w:t xml:space="preserve">        </w:t>
      </w:r>
      <w:proofErr w:type="spellStart"/>
      <w:r>
        <w:t>echo</w:t>
      </w:r>
      <w:proofErr w:type="spellEnd"/>
      <w:r>
        <w:t xml:space="preserve"> "Это PHP-код, встроенный в HTML.";</w:t>
      </w:r>
    </w:p>
    <w:p w:rsidR="00904A2A" w:rsidRPr="00904A2A" w:rsidRDefault="00904A2A" w:rsidP="00904A2A">
      <w:pPr>
        <w:pStyle w:val="aff"/>
        <w:rPr>
          <w:b/>
        </w:rPr>
      </w:pPr>
      <w:r>
        <w:t xml:space="preserve">    </w:t>
      </w:r>
      <w:r w:rsidRPr="00904A2A">
        <w:rPr>
          <w:b/>
        </w:rPr>
        <w:t>?&gt;</w:t>
      </w:r>
    </w:p>
    <w:p w:rsidR="00904A2A" w:rsidRDefault="00904A2A" w:rsidP="00904A2A">
      <w:pPr>
        <w:pStyle w:val="aff"/>
      </w:pPr>
      <w:r>
        <w:t>&lt;/</w:t>
      </w:r>
      <w:proofErr w:type="spellStart"/>
      <w:r>
        <w:t>body</w:t>
      </w:r>
      <w:proofErr w:type="spellEnd"/>
      <w:r>
        <w:t>&gt;</w:t>
      </w:r>
    </w:p>
    <w:p w:rsidR="00904A2A" w:rsidRDefault="00904A2A" w:rsidP="00904A2A">
      <w:pPr>
        <w:pStyle w:val="aff"/>
      </w:pPr>
      <w:r>
        <w:t>&lt;/</w:t>
      </w:r>
      <w:proofErr w:type="spellStart"/>
      <w:r>
        <w:t>html</w:t>
      </w:r>
      <w:proofErr w:type="spellEnd"/>
      <w:r>
        <w:t>&gt;</w:t>
      </w:r>
    </w:p>
    <w:p w:rsidR="00904A2A" w:rsidRDefault="00904A2A" w:rsidP="00904A2A">
      <w:pPr>
        <w:pStyle w:val="aff"/>
      </w:pPr>
      <w:r>
        <w:t>Также можно использовать короткие теги:</w:t>
      </w:r>
    </w:p>
    <w:p w:rsidR="00904A2A" w:rsidRDefault="00904A2A" w:rsidP="00904A2A">
      <w:pPr>
        <w:pStyle w:val="aff"/>
      </w:pPr>
      <w:r>
        <w:t>&lt;</w:t>
      </w:r>
      <w:proofErr w:type="spellStart"/>
      <w:r>
        <w:t>html</w:t>
      </w:r>
      <w:proofErr w:type="spellEnd"/>
      <w:r>
        <w:t>&gt;</w:t>
      </w:r>
    </w:p>
    <w:p w:rsidR="00904A2A" w:rsidRDefault="00904A2A" w:rsidP="00904A2A">
      <w:pPr>
        <w:pStyle w:val="aff"/>
      </w:pPr>
      <w:r>
        <w:t>&lt;</w:t>
      </w:r>
      <w:proofErr w:type="spellStart"/>
      <w:r>
        <w:t>body</w:t>
      </w:r>
      <w:proofErr w:type="spellEnd"/>
      <w:r>
        <w:t>&gt;</w:t>
      </w:r>
    </w:p>
    <w:p w:rsidR="00904A2A" w:rsidRDefault="00904A2A" w:rsidP="00904A2A">
      <w:pPr>
        <w:pStyle w:val="aff"/>
      </w:pPr>
      <w:r>
        <w:t xml:space="preserve">    &lt;h</w:t>
      </w:r>
      <w:proofErr w:type="gramStart"/>
      <w:r>
        <w:t>1&gt;Добро</w:t>
      </w:r>
      <w:proofErr w:type="gramEnd"/>
      <w:r>
        <w:t xml:space="preserve"> пожаловать!&lt;/h1&gt;</w:t>
      </w:r>
    </w:p>
    <w:p w:rsidR="00904A2A" w:rsidRPr="00904A2A" w:rsidRDefault="00904A2A" w:rsidP="00904A2A">
      <w:pPr>
        <w:pStyle w:val="aff"/>
        <w:rPr>
          <w:b/>
        </w:rPr>
      </w:pPr>
      <w:r>
        <w:t xml:space="preserve">    </w:t>
      </w:r>
      <w:proofErr w:type="gramStart"/>
      <w:r w:rsidRPr="00904A2A">
        <w:rPr>
          <w:b/>
        </w:rPr>
        <w:t>&lt;?=</w:t>
      </w:r>
      <w:proofErr w:type="gramEnd"/>
      <w:r w:rsidRPr="00904A2A">
        <w:rPr>
          <w:b/>
        </w:rPr>
        <w:t xml:space="preserve"> </w:t>
      </w:r>
      <w:r w:rsidRPr="00904A2A">
        <w:t>"Это короткий PHP-код."</w:t>
      </w:r>
      <w:r w:rsidRPr="00904A2A">
        <w:rPr>
          <w:b/>
        </w:rPr>
        <w:t xml:space="preserve"> ?&gt;</w:t>
      </w:r>
    </w:p>
    <w:p w:rsidR="00904A2A" w:rsidRDefault="00904A2A" w:rsidP="00904A2A">
      <w:pPr>
        <w:pStyle w:val="aff"/>
      </w:pPr>
      <w:r>
        <w:t>&lt;/</w:t>
      </w:r>
      <w:proofErr w:type="spellStart"/>
      <w:r>
        <w:t>body</w:t>
      </w:r>
      <w:proofErr w:type="spellEnd"/>
      <w:r>
        <w:t>&gt;</w:t>
      </w:r>
    </w:p>
    <w:p w:rsidR="00904A2A" w:rsidRPr="00904A2A" w:rsidRDefault="00904A2A" w:rsidP="00904A2A">
      <w:pPr>
        <w:pStyle w:val="aff"/>
      </w:pPr>
      <w:r>
        <w:t>&lt;/</w:t>
      </w:r>
      <w:proofErr w:type="spellStart"/>
      <w:r>
        <w:t>html</w:t>
      </w:r>
      <w:proofErr w:type="spellEnd"/>
      <w:r>
        <w:t>&gt;</w:t>
      </w:r>
    </w:p>
    <w:p w:rsidR="00904A2A" w:rsidRDefault="00904A2A" w:rsidP="00904A2A">
      <w:pPr>
        <w:pStyle w:val="aff"/>
      </w:pPr>
      <w:r w:rsidRPr="00904A2A">
        <w:t xml:space="preserve">4 Какие операторы </w:t>
      </w:r>
      <w:r w:rsidRPr="00904A2A">
        <w:rPr>
          <w:lang w:val="en-US"/>
        </w:rPr>
        <w:t>PHP</w:t>
      </w:r>
      <w:r w:rsidRPr="00904A2A">
        <w:t xml:space="preserve"> используются для вывода результатов работы скрипта в </w:t>
      </w:r>
      <w:r w:rsidRPr="00904A2A">
        <w:rPr>
          <w:lang w:val="en-US"/>
        </w:rPr>
        <w:t>html</w:t>
      </w:r>
      <w:r w:rsidRPr="00904A2A">
        <w:t>-документ?</w:t>
      </w:r>
      <w:r w:rsidRPr="00904A2A">
        <w:t xml:space="preserve"> </w:t>
      </w:r>
      <w:r w:rsidRPr="00904A2A">
        <w:t>Приведите примеры.</w:t>
      </w:r>
    </w:p>
    <w:p w:rsidR="00904A2A" w:rsidRDefault="00904A2A" w:rsidP="00904A2A">
      <w:pPr>
        <w:pStyle w:val="aff"/>
      </w:pPr>
      <w:r>
        <w:t xml:space="preserve">Операторы PHP для вывода результатов: Для вывода результатов работы скрипта в HTML-документ используются операторы </w:t>
      </w:r>
      <w:proofErr w:type="spellStart"/>
      <w:r>
        <w:t>echo</w:t>
      </w:r>
      <w:proofErr w:type="spellEnd"/>
      <w:r>
        <w:t xml:space="preserve"> и </w:t>
      </w:r>
      <w:proofErr w:type="spellStart"/>
      <w:r>
        <w:t>print</w:t>
      </w:r>
      <w:proofErr w:type="spellEnd"/>
      <w:r>
        <w:t>. Примеры:</w:t>
      </w:r>
    </w:p>
    <w:p w:rsidR="00904A2A" w:rsidRDefault="00904A2A" w:rsidP="00904A2A">
      <w:pPr>
        <w:pStyle w:val="aff"/>
      </w:pPr>
    </w:p>
    <w:p w:rsidR="00904A2A" w:rsidRDefault="00904A2A" w:rsidP="00904A2A">
      <w:pPr>
        <w:pStyle w:val="aff"/>
      </w:pPr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904A2A" w:rsidRDefault="00904A2A" w:rsidP="00904A2A">
      <w:pPr>
        <w:pStyle w:val="aff"/>
      </w:pPr>
      <w:r>
        <w:t xml:space="preserve">    </w:t>
      </w:r>
      <w:proofErr w:type="spellStart"/>
      <w:r w:rsidRPr="00904A2A">
        <w:rPr>
          <w:b/>
        </w:rPr>
        <w:t>echo</w:t>
      </w:r>
      <w:proofErr w:type="spellEnd"/>
      <w:r>
        <w:t xml:space="preserve"> "Привет, мир!";</w:t>
      </w:r>
    </w:p>
    <w:p w:rsidR="00904A2A" w:rsidRDefault="00904A2A" w:rsidP="00904A2A">
      <w:pPr>
        <w:pStyle w:val="aff"/>
      </w:pPr>
      <w:r>
        <w:t xml:space="preserve">    </w:t>
      </w:r>
      <w:proofErr w:type="spellStart"/>
      <w:r w:rsidRPr="00904A2A">
        <w:rPr>
          <w:b/>
        </w:rPr>
        <w:t>print</w:t>
      </w:r>
      <w:proofErr w:type="spellEnd"/>
      <w:r>
        <w:t xml:space="preserve"> "Это пример использования </w:t>
      </w:r>
      <w:proofErr w:type="spellStart"/>
      <w:r>
        <w:t>print</w:t>
      </w:r>
      <w:proofErr w:type="spellEnd"/>
      <w:r>
        <w:t>.";</w:t>
      </w:r>
    </w:p>
    <w:p w:rsidR="00904A2A" w:rsidRPr="00904A2A" w:rsidRDefault="00904A2A" w:rsidP="00904A2A">
      <w:pPr>
        <w:pStyle w:val="aff"/>
      </w:pPr>
      <w:r>
        <w:t>?&gt;</w:t>
      </w:r>
    </w:p>
    <w:p w:rsidR="00904A2A" w:rsidRDefault="00904A2A" w:rsidP="00904A2A">
      <w:pPr>
        <w:pStyle w:val="aff"/>
      </w:pPr>
      <w:r w:rsidRPr="00904A2A">
        <w:t>5 Опишите п</w:t>
      </w:r>
      <w:r>
        <w:t>равила использования переменных</w:t>
      </w:r>
      <w:r w:rsidRPr="00904A2A">
        <w:t xml:space="preserve"> в </w:t>
      </w:r>
      <w:r w:rsidRPr="00904A2A">
        <w:rPr>
          <w:lang w:val="en-US"/>
        </w:rPr>
        <w:t>PHP</w:t>
      </w:r>
      <w:r>
        <w:t>. Приведите примеры.</w:t>
      </w:r>
    </w:p>
    <w:p w:rsidR="00904A2A" w:rsidRDefault="00904A2A" w:rsidP="00904A2A">
      <w:pPr>
        <w:pStyle w:val="aff"/>
      </w:pPr>
      <w:r>
        <w:t>Правила использования переменных в PHP: Переменные в PHP начинаются с символа $, за которым следует имя переменной. Имя переменной может содержать буквы, цифры и символы подчеркивания, но не может начинаться с цифры. Примеры:</w:t>
      </w:r>
    </w:p>
    <w:p w:rsidR="00904A2A" w:rsidRDefault="00904A2A" w:rsidP="00904A2A">
      <w:pPr>
        <w:pStyle w:val="aff"/>
      </w:pPr>
      <w:r w:rsidRPr="00904A2A">
        <w:rPr>
          <w:b/>
        </w:rPr>
        <w:t>$</w:t>
      </w:r>
      <w:proofErr w:type="spellStart"/>
      <w:r w:rsidRPr="00904A2A">
        <w:rPr>
          <w:b/>
        </w:rPr>
        <w:t>name</w:t>
      </w:r>
      <w:proofErr w:type="spellEnd"/>
      <w:r>
        <w:t xml:space="preserve"> = "Иван";</w:t>
      </w:r>
    </w:p>
    <w:p w:rsidR="00904A2A" w:rsidRPr="00904A2A" w:rsidRDefault="00904A2A" w:rsidP="00904A2A">
      <w:pPr>
        <w:pStyle w:val="aff"/>
      </w:pPr>
      <w:r w:rsidRPr="00904A2A">
        <w:rPr>
          <w:b/>
        </w:rPr>
        <w:t>$</w:t>
      </w:r>
      <w:proofErr w:type="spellStart"/>
      <w:r w:rsidRPr="00904A2A">
        <w:rPr>
          <w:b/>
        </w:rPr>
        <w:t>age</w:t>
      </w:r>
      <w:proofErr w:type="spellEnd"/>
      <w:r>
        <w:t xml:space="preserve"> = 25;</w:t>
      </w:r>
    </w:p>
    <w:p w:rsidR="00904A2A" w:rsidRDefault="00904A2A" w:rsidP="00904A2A">
      <w:pPr>
        <w:pStyle w:val="aff"/>
      </w:pPr>
      <w:r>
        <w:t xml:space="preserve">6 Что такое предопределенные </w:t>
      </w:r>
      <w:r w:rsidRPr="00904A2A">
        <w:t xml:space="preserve">переменные в </w:t>
      </w:r>
      <w:r w:rsidRPr="00904A2A">
        <w:rPr>
          <w:lang w:val="en-US"/>
        </w:rPr>
        <w:t>PHP</w:t>
      </w:r>
      <w:r w:rsidRPr="00904A2A">
        <w:t>. Приведите примеры.</w:t>
      </w:r>
    </w:p>
    <w:p w:rsidR="00904A2A" w:rsidRDefault="00904A2A" w:rsidP="00904A2A">
      <w:pPr>
        <w:pStyle w:val="aff"/>
      </w:pPr>
      <w:r>
        <w:t>Предопределенные переменные в PHP: Это переменные, которые создаются PHP автоматически и содержат информацию о текущем окружении. Примеры:</w:t>
      </w:r>
    </w:p>
    <w:p w:rsidR="00904A2A" w:rsidRDefault="00904A2A" w:rsidP="00904A2A">
      <w:pPr>
        <w:pStyle w:val="aff"/>
      </w:pPr>
      <w:r w:rsidRPr="00904A2A">
        <w:rPr>
          <w:b/>
        </w:rPr>
        <w:t>$_GET</w:t>
      </w:r>
      <w:r>
        <w:t>: массив, содержащий данные, переданные через метод GET.</w:t>
      </w:r>
    </w:p>
    <w:p w:rsidR="00904A2A" w:rsidRDefault="00904A2A" w:rsidP="00904A2A">
      <w:pPr>
        <w:pStyle w:val="aff"/>
      </w:pPr>
      <w:r w:rsidRPr="00904A2A">
        <w:rPr>
          <w:b/>
        </w:rPr>
        <w:t>$_POST</w:t>
      </w:r>
      <w:r>
        <w:t>: массив, содержащий данные, переданные через метод POST.</w:t>
      </w:r>
    </w:p>
    <w:p w:rsidR="00904A2A" w:rsidRPr="00904A2A" w:rsidRDefault="00904A2A" w:rsidP="00904A2A">
      <w:pPr>
        <w:pStyle w:val="aff"/>
      </w:pPr>
      <w:r w:rsidRPr="00904A2A">
        <w:rPr>
          <w:b/>
        </w:rPr>
        <w:t>$_SESSION</w:t>
      </w:r>
      <w:r>
        <w:t>: массив, содержащий данные сессии.</w:t>
      </w:r>
    </w:p>
    <w:p w:rsidR="00904A2A" w:rsidRDefault="00904A2A" w:rsidP="00904A2A">
      <w:pPr>
        <w:pStyle w:val="aff"/>
      </w:pPr>
      <w:r w:rsidRPr="00904A2A">
        <w:t xml:space="preserve">7 Какая функция </w:t>
      </w:r>
      <w:r w:rsidRPr="00904A2A">
        <w:rPr>
          <w:lang w:val="en-US"/>
        </w:rPr>
        <w:t>PHP</w:t>
      </w:r>
      <w:r w:rsidRPr="00904A2A">
        <w:t xml:space="preserve"> </w:t>
      </w:r>
      <w:r>
        <w:t>позволяет определить тип данных</w:t>
      </w:r>
      <w:r w:rsidRPr="00904A2A">
        <w:t xml:space="preserve"> переменной? Какая функция </w:t>
      </w:r>
      <w:r w:rsidRPr="00904A2A">
        <w:rPr>
          <w:lang w:val="en-US"/>
        </w:rPr>
        <w:t>PHP</w:t>
      </w:r>
      <w:r w:rsidRPr="00904A2A">
        <w:t xml:space="preserve"> по</w:t>
      </w:r>
      <w:r>
        <w:t>зволяет проверить существование</w:t>
      </w:r>
      <w:r w:rsidRPr="00904A2A">
        <w:t xml:space="preserve"> переменной? Какая функция </w:t>
      </w:r>
      <w:r w:rsidRPr="00904A2A">
        <w:rPr>
          <w:lang w:val="en-US"/>
        </w:rPr>
        <w:t>PHP</w:t>
      </w:r>
      <w:r w:rsidRPr="00904A2A">
        <w:t xml:space="preserve"> позволяет удалить переменную?</w:t>
      </w:r>
    </w:p>
    <w:p w:rsidR="00904A2A" w:rsidRDefault="00904A2A" w:rsidP="00904A2A">
      <w:pPr>
        <w:pStyle w:val="aff"/>
      </w:pPr>
      <w:r>
        <w:t>Функции для работы с переменными: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134"/>
        </w:tabs>
        <w:ind w:left="0" w:firstLine="851"/>
      </w:pPr>
      <w:r>
        <w:t xml:space="preserve">Для определения типа данных переменной используется функция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). Пример:</w:t>
      </w:r>
    </w:p>
    <w:p w:rsidR="00904A2A" w:rsidRDefault="00904A2A" w:rsidP="00904A2A">
      <w:pPr>
        <w:pStyle w:val="aff"/>
      </w:pPr>
      <w:r>
        <w:t>$</w:t>
      </w:r>
      <w:proofErr w:type="spellStart"/>
      <w:r>
        <w:t>var</w:t>
      </w:r>
      <w:proofErr w:type="spellEnd"/>
      <w:r>
        <w:t xml:space="preserve"> = 10;</w:t>
      </w:r>
    </w:p>
    <w:p w:rsidR="00904A2A" w:rsidRDefault="00904A2A" w:rsidP="00904A2A">
      <w:pPr>
        <w:pStyle w:val="aff"/>
      </w:pPr>
      <w:proofErr w:type="spellStart"/>
      <w:r>
        <w:t>echo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($</w:t>
      </w:r>
      <w:proofErr w:type="spellStart"/>
      <w:r>
        <w:t>var</w:t>
      </w:r>
      <w:proofErr w:type="spellEnd"/>
      <w:r>
        <w:t>); // выводит "</w:t>
      </w:r>
      <w:proofErr w:type="spellStart"/>
      <w:r>
        <w:t>integer</w:t>
      </w:r>
      <w:proofErr w:type="spellEnd"/>
      <w:r>
        <w:t>"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134"/>
        </w:tabs>
        <w:ind w:left="0" w:firstLine="851"/>
      </w:pPr>
      <w:r>
        <w:t xml:space="preserve">Для проверки существования переменной используется функция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). Пример:</w:t>
      </w:r>
    </w:p>
    <w:p w:rsidR="00904A2A" w:rsidRDefault="00904A2A" w:rsidP="00904A2A">
      <w:pPr>
        <w:pStyle w:val="aff"/>
      </w:pP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</w:t>
      </w:r>
      <w:proofErr w:type="spellStart"/>
      <w:r>
        <w:t>var</w:t>
      </w:r>
      <w:proofErr w:type="spellEnd"/>
      <w:r>
        <w:t>)) {</w:t>
      </w:r>
    </w:p>
    <w:p w:rsidR="00904A2A" w:rsidRDefault="00904A2A" w:rsidP="00904A2A">
      <w:pPr>
        <w:pStyle w:val="aff"/>
      </w:pPr>
      <w:r>
        <w:t xml:space="preserve">    </w:t>
      </w:r>
      <w:proofErr w:type="spellStart"/>
      <w:r>
        <w:t>echo</w:t>
      </w:r>
      <w:proofErr w:type="spellEnd"/>
      <w:r>
        <w:t xml:space="preserve"> "Переменная существует.";</w:t>
      </w:r>
    </w:p>
    <w:p w:rsidR="00904A2A" w:rsidRDefault="00904A2A" w:rsidP="00904A2A">
      <w:pPr>
        <w:pStyle w:val="aff"/>
      </w:pPr>
      <w:r>
        <w:t>}</w:t>
      </w:r>
    </w:p>
    <w:p w:rsidR="00904A2A" w:rsidRDefault="00904A2A" w:rsidP="00904A2A">
      <w:pPr>
        <w:pStyle w:val="aff"/>
        <w:numPr>
          <w:ilvl w:val="0"/>
          <w:numId w:val="21"/>
        </w:numPr>
        <w:tabs>
          <w:tab w:val="left" w:pos="1134"/>
        </w:tabs>
        <w:ind w:left="0" w:firstLine="851"/>
      </w:pPr>
      <w:r>
        <w:t xml:space="preserve">Для удаления переменной используется функция 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). Пример:</w:t>
      </w:r>
    </w:p>
    <w:p w:rsidR="00904A2A" w:rsidRPr="00904A2A" w:rsidRDefault="00904A2A" w:rsidP="00904A2A">
      <w:pPr>
        <w:pStyle w:val="aff"/>
      </w:pPr>
      <w:proofErr w:type="spellStart"/>
      <w:r>
        <w:t>unset</w:t>
      </w:r>
      <w:proofErr w:type="spellEnd"/>
      <w:r>
        <w:t>($</w:t>
      </w:r>
      <w:proofErr w:type="spellStart"/>
      <w:r>
        <w:t>var</w:t>
      </w:r>
      <w:proofErr w:type="spellEnd"/>
      <w:r>
        <w:t>); // удаляет переменную $</w:t>
      </w:r>
      <w:proofErr w:type="spellStart"/>
      <w:r>
        <w:t>var</w:t>
      </w:r>
      <w:proofErr w:type="spellEnd"/>
    </w:p>
    <w:p w:rsidR="00904A2A" w:rsidRDefault="00904A2A" w:rsidP="00904A2A">
      <w:pPr>
        <w:pStyle w:val="aff"/>
      </w:pPr>
      <w:r w:rsidRPr="00904A2A">
        <w:t>8</w:t>
      </w:r>
      <w:r>
        <w:t xml:space="preserve"> Опишите правила использования </w:t>
      </w:r>
      <w:r w:rsidRPr="00904A2A">
        <w:t xml:space="preserve">констант в </w:t>
      </w:r>
      <w:r w:rsidRPr="00904A2A">
        <w:rPr>
          <w:lang w:val="en-US"/>
        </w:rPr>
        <w:t>PHP</w:t>
      </w:r>
      <w:r w:rsidRPr="00904A2A">
        <w:t>. Приведите примеры.</w:t>
      </w:r>
    </w:p>
    <w:p w:rsidR="00904A2A" w:rsidRDefault="00904A2A" w:rsidP="00904A2A">
      <w:pPr>
        <w:pStyle w:val="aff"/>
      </w:pPr>
      <w:r>
        <w:t xml:space="preserve">Правила использования констант в PHP: Константы в PHP определяются с помощью функции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>). Имя константы обычно записывается в верхнем регистре. Пример:</w:t>
      </w:r>
    </w:p>
    <w:p w:rsidR="00904A2A" w:rsidRDefault="00904A2A" w:rsidP="00904A2A">
      <w:pPr>
        <w:pStyle w:val="aff"/>
      </w:pPr>
      <w:proofErr w:type="spellStart"/>
      <w:proofErr w:type="gramStart"/>
      <w:r>
        <w:t>define</w:t>
      </w:r>
      <w:proofErr w:type="spellEnd"/>
      <w:r>
        <w:t>(</w:t>
      </w:r>
      <w:proofErr w:type="gramEnd"/>
      <w:r>
        <w:t>"PI", 3.14);</w:t>
      </w:r>
    </w:p>
    <w:p w:rsidR="00904A2A" w:rsidRPr="00904A2A" w:rsidRDefault="00904A2A" w:rsidP="00904A2A">
      <w:pPr>
        <w:pStyle w:val="aff"/>
      </w:pPr>
      <w:proofErr w:type="spellStart"/>
      <w:r>
        <w:t>echo</w:t>
      </w:r>
      <w:proofErr w:type="spellEnd"/>
      <w:r>
        <w:t xml:space="preserve"> PI; // выводит 3.14</w:t>
      </w:r>
    </w:p>
    <w:p w:rsidR="00904A2A" w:rsidRPr="00904A2A" w:rsidRDefault="00904A2A" w:rsidP="00904A2A">
      <w:pPr>
        <w:pStyle w:val="aff"/>
      </w:pPr>
      <w:r w:rsidRPr="00904A2A">
        <w:lastRenderedPageBreak/>
        <w:t xml:space="preserve">9 Что такое предопределенные константы в </w:t>
      </w:r>
      <w:r w:rsidRPr="00904A2A">
        <w:rPr>
          <w:lang w:val="en-US"/>
        </w:rPr>
        <w:t>PHP</w:t>
      </w:r>
      <w:r w:rsidRPr="00904A2A">
        <w:t>. Приведите примеры.</w:t>
      </w:r>
    </w:p>
    <w:p w:rsidR="00904A2A" w:rsidRDefault="00904A2A" w:rsidP="00904A2A">
      <w:pPr>
        <w:pStyle w:val="aff"/>
      </w:pPr>
      <w:r>
        <w:t>Предопределенные константы в PHP: Это константы, которые автоматически создаются PHP. Примеры:</w:t>
      </w:r>
    </w:p>
    <w:p w:rsidR="00904A2A" w:rsidRDefault="00904A2A" w:rsidP="00904A2A">
      <w:pPr>
        <w:pStyle w:val="aff"/>
      </w:pPr>
      <w:r>
        <w:t>PHP_VERSION: возвращает версию PHP.</w:t>
      </w:r>
    </w:p>
    <w:p w:rsidR="00904A2A" w:rsidRPr="00904A2A" w:rsidRDefault="00904A2A" w:rsidP="00904A2A">
      <w:pPr>
        <w:pStyle w:val="aff"/>
      </w:pPr>
      <w:r>
        <w:t>PHP_OS: возвращает название операционной системы, на которой работает PHP.</w:t>
      </w:r>
    </w:p>
    <w:p w:rsidR="00B27624" w:rsidRDefault="00904A2A" w:rsidP="00904A2A">
      <w:pPr>
        <w:pStyle w:val="aff"/>
        <w:rPr>
          <w:lang w:val="en-US"/>
        </w:rPr>
      </w:pPr>
      <w:r w:rsidRPr="00904A2A">
        <w:t xml:space="preserve">10 Опишите правила использования комментариев к </w:t>
      </w:r>
      <w:r w:rsidRPr="00904A2A">
        <w:rPr>
          <w:lang w:val="en-US"/>
        </w:rPr>
        <w:t>PHP</w:t>
      </w:r>
      <w:r w:rsidRPr="00904A2A">
        <w:t xml:space="preserve">-коду. </w:t>
      </w:r>
      <w:proofErr w:type="spellStart"/>
      <w:r w:rsidRPr="00904A2A">
        <w:rPr>
          <w:lang w:val="en-US"/>
        </w:rPr>
        <w:t>Приведите</w:t>
      </w:r>
      <w:proofErr w:type="spellEnd"/>
      <w:r w:rsidRPr="00904A2A">
        <w:rPr>
          <w:lang w:val="en-US"/>
        </w:rPr>
        <w:t xml:space="preserve"> </w:t>
      </w:r>
      <w:proofErr w:type="spellStart"/>
      <w:r w:rsidRPr="00904A2A">
        <w:rPr>
          <w:lang w:val="en-US"/>
        </w:rPr>
        <w:t>примеры</w:t>
      </w:r>
      <w:proofErr w:type="spellEnd"/>
      <w:r w:rsidRPr="00904A2A">
        <w:rPr>
          <w:lang w:val="en-US"/>
        </w:rPr>
        <w:t>.</w:t>
      </w:r>
    </w:p>
    <w:p w:rsidR="00904A2A" w:rsidRDefault="00A772E3" w:rsidP="00904A2A">
      <w:pPr>
        <w:pStyle w:val="aff"/>
        <w:rPr>
          <w:lang w:val="en-US"/>
        </w:rPr>
      </w:pPr>
      <w:r w:rsidRPr="00A772E3">
        <w:t xml:space="preserve">Правила использования комментариев в </w:t>
      </w:r>
      <w:r w:rsidRPr="00A772E3">
        <w:rPr>
          <w:lang w:val="en-US"/>
        </w:rPr>
        <w:t>PHP</w:t>
      </w:r>
      <w:r w:rsidRPr="00A772E3">
        <w:t xml:space="preserve">: В </w:t>
      </w:r>
      <w:r w:rsidRPr="00A772E3">
        <w:rPr>
          <w:lang w:val="en-US"/>
        </w:rPr>
        <w:t>PHP</w:t>
      </w:r>
      <w:r w:rsidRPr="00A772E3">
        <w:t xml:space="preserve"> можно использовать однострочные и многострочные комментарии. Однострочные комментарии начинаются с // или #, а многострочные — с /* и заканчиваются на */. </w:t>
      </w:r>
      <w:proofErr w:type="spellStart"/>
      <w:r w:rsidRPr="00A772E3">
        <w:rPr>
          <w:lang w:val="en-US"/>
        </w:rPr>
        <w:t>Примеры</w:t>
      </w:r>
      <w:proofErr w:type="spellEnd"/>
      <w:r w:rsidRPr="00A772E3">
        <w:rPr>
          <w:lang w:val="en-US"/>
        </w:rPr>
        <w:t>:</w:t>
      </w:r>
    </w:p>
    <w:p w:rsidR="00904A2A" w:rsidRDefault="00904A2A" w:rsidP="00904A2A">
      <w:pPr>
        <w:pStyle w:val="aff"/>
        <w:rPr>
          <w:lang w:val="en-US"/>
        </w:rPr>
      </w:pPr>
      <w:r w:rsidRPr="00904A2A">
        <w:rPr>
          <w:lang w:val="en-US"/>
        </w:rPr>
        <w:t xml:space="preserve">// </w:t>
      </w:r>
      <w:proofErr w:type="spellStart"/>
      <w:r w:rsidRPr="00904A2A">
        <w:rPr>
          <w:lang w:val="en-US"/>
        </w:rPr>
        <w:t>Это</w:t>
      </w:r>
      <w:proofErr w:type="spellEnd"/>
      <w:r w:rsidRPr="00904A2A">
        <w:rPr>
          <w:lang w:val="en-US"/>
        </w:rPr>
        <w:t xml:space="preserve"> </w:t>
      </w:r>
      <w:proofErr w:type="spellStart"/>
      <w:r w:rsidRPr="00904A2A">
        <w:rPr>
          <w:lang w:val="en-US"/>
        </w:rPr>
        <w:t>однострочный</w:t>
      </w:r>
      <w:proofErr w:type="spellEnd"/>
      <w:r w:rsidRPr="00904A2A">
        <w:rPr>
          <w:lang w:val="en-US"/>
        </w:rPr>
        <w:t xml:space="preserve"> </w:t>
      </w:r>
      <w:proofErr w:type="spellStart"/>
      <w:r w:rsidRPr="00904A2A">
        <w:rPr>
          <w:lang w:val="en-US"/>
        </w:rPr>
        <w:t>комментарий</w:t>
      </w:r>
      <w:proofErr w:type="spellEnd"/>
    </w:p>
    <w:p w:rsidR="00904A2A" w:rsidRPr="00904A2A" w:rsidRDefault="00904A2A" w:rsidP="00904A2A">
      <w:pPr>
        <w:pStyle w:val="aff"/>
        <w:rPr>
          <w:lang w:val="en-US"/>
        </w:rPr>
      </w:pPr>
      <w:r w:rsidRPr="00904A2A">
        <w:rPr>
          <w:lang w:val="en-US"/>
        </w:rPr>
        <w:t>/*</w:t>
      </w:r>
    </w:p>
    <w:p w:rsidR="00A772E3" w:rsidRDefault="00904A2A" w:rsidP="00904A2A">
      <w:pPr>
        <w:pStyle w:val="aff"/>
        <w:rPr>
          <w:lang w:val="en-US"/>
        </w:rPr>
      </w:pPr>
      <w:proofErr w:type="spellStart"/>
      <w:r w:rsidRPr="00904A2A">
        <w:rPr>
          <w:lang w:val="en-US"/>
        </w:rPr>
        <w:t>Это</w:t>
      </w:r>
      <w:proofErr w:type="spellEnd"/>
      <w:r w:rsidRPr="00904A2A">
        <w:rPr>
          <w:lang w:val="en-US"/>
        </w:rPr>
        <w:t xml:space="preserve"> </w:t>
      </w:r>
      <w:proofErr w:type="spellStart"/>
      <w:r w:rsidRPr="00904A2A">
        <w:rPr>
          <w:lang w:val="en-US"/>
        </w:rPr>
        <w:t>многострочный</w:t>
      </w:r>
      <w:proofErr w:type="spellEnd"/>
      <w:r w:rsidRPr="00904A2A">
        <w:rPr>
          <w:lang w:val="en-US"/>
        </w:rPr>
        <w:t xml:space="preserve"> </w:t>
      </w:r>
      <w:proofErr w:type="spellStart"/>
      <w:r w:rsidRPr="00904A2A">
        <w:rPr>
          <w:lang w:val="en-US"/>
        </w:rPr>
        <w:t>комментарий</w:t>
      </w:r>
      <w:proofErr w:type="spellEnd"/>
      <w:r w:rsidRPr="00904A2A">
        <w:rPr>
          <w:lang w:val="en-US"/>
        </w:rPr>
        <w:t>.</w:t>
      </w:r>
    </w:p>
    <w:p w:rsidR="00904A2A" w:rsidRPr="00B27624" w:rsidRDefault="00904A2A" w:rsidP="00904A2A">
      <w:pPr>
        <w:pStyle w:val="aff"/>
        <w:rPr>
          <w:lang w:val="en-US"/>
        </w:rPr>
      </w:pPr>
      <w:bookmarkStart w:id="0" w:name="_GoBack"/>
      <w:bookmarkEnd w:id="0"/>
      <w:r>
        <w:rPr>
          <w:lang w:val="en-US"/>
        </w:rPr>
        <w:t>*/</w:t>
      </w:r>
    </w:p>
    <w:sectPr w:rsidR="00904A2A" w:rsidRPr="00B27624" w:rsidSect="008257B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8F1" w:rsidRDefault="004308F1" w:rsidP="00D973E7">
      <w:r>
        <w:separator/>
      </w:r>
    </w:p>
  </w:endnote>
  <w:endnote w:type="continuationSeparator" w:id="0">
    <w:p w:rsidR="004308F1" w:rsidRDefault="004308F1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Pr="001D5434" w:rsidRDefault="00EF391B" w:rsidP="00510612">
    <w:pPr>
      <w:pStyle w:val="a7"/>
      <w:framePr w:wrap="around" w:vAnchor="text" w:hAnchor="margin" w:xAlign="right" w:y="1"/>
      <w:rPr>
        <w:rStyle w:val="a9"/>
        <w:rFonts w:ascii="ISOCPEUR" w:hAnsi="ISOCPEUR"/>
      </w:rPr>
    </w:pPr>
    <w:r w:rsidRPr="001D5434">
      <w:rPr>
        <w:rStyle w:val="a9"/>
        <w:rFonts w:ascii="ISOCPEUR" w:hAnsi="ISOCPEUR"/>
      </w:rPr>
      <w:fldChar w:fldCharType="begin"/>
    </w:r>
    <w:r w:rsidRPr="001D5434">
      <w:rPr>
        <w:rStyle w:val="a9"/>
        <w:rFonts w:ascii="ISOCPEUR" w:hAnsi="ISOCPEUR"/>
      </w:rPr>
      <w:instrText xml:space="preserve">PAGE  </w:instrText>
    </w:r>
    <w:r w:rsidRPr="001D5434">
      <w:rPr>
        <w:rStyle w:val="a9"/>
        <w:rFonts w:ascii="ISOCPEUR" w:hAnsi="ISOCPEUR"/>
      </w:rPr>
      <w:fldChar w:fldCharType="separate"/>
    </w:r>
    <w:r w:rsidR="00A772E3">
      <w:rPr>
        <w:rStyle w:val="a9"/>
        <w:rFonts w:ascii="ISOCPEUR" w:hAnsi="ISOCPEUR"/>
        <w:noProof/>
      </w:rPr>
      <w:t>4</w:t>
    </w:r>
    <w:r w:rsidRPr="001D5434">
      <w:rPr>
        <w:rStyle w:val="a9"/>
        <w:rFonts w:ascii="ISOCPEUR" w:hAnsi="ISOCPEUR"/>
      </w:rPr>
      <w:fldChar w:fldCharType="end"/>
    </w:r>
  </w:p>
  <w:p w:rsidR="00EF391B" w:rsidRPr="001D5434" w:rsidRDefault="0085244B" w:rsidP="00510612">
    <w:pPr>
      <w:pStyle w:val="a7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81B4305" wp14:editId="78E7136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B4305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" filled="f" stroked="f">
              <v:textbox inset="0,0,0,0">
                <w:txbxContent>
                  <w:p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E0F2B2" wp14:editId="77CB7632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2417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APZ7ZJPAgAAWwQAAA4AAAAAAAAAAAAAAAAALgIAAGRycy9lMm9Eb2MueG1sUEsBAi0AFAAGAAgA&#10;AAAhAGYgg9PdAAAADQEAAA8AAAAAAAAAAAAAAAAAqQQAAGRycy9kb3ducmV2LnhtbFBLBQYAAAAA&#10;BAAEAPMAAACz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24CB5" wp14:editId="48C58F00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98CFE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VwCMk1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BC545" wp14:editId="049BD2D8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263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1SpeJ0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F455B9" wp14:editId="00898F53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C450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4C12F5" wp14:editId="5980167F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BC4AC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BF51C" wp14:editId="7426E705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7FE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799F55" wp14:editId="3BE244B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8B3D5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l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BVREul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73DDB9" wp14:editId="620E04F5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34C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GGY/Q1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1037E" wp14:editId="294FE67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5F5C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49606F" wp14:editId="0F05702C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9606F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D068C" wp14:editId="2EE11C66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2AA37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iQkOeF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0B5258" wp14:editId="0662B2EB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2465" w:rsidRDefault="00C51FF6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5A39A6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</w:t>
                          </w:r>
                          <w:r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E257C4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06</w:t>
                          </w:r>
                          <w:r w:rsidR="00EF391B" w:rsidRPr="00FE0051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.2</w:t>
                          </w:r>
                          <w:r w:rsidR="000F2465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B5258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EF391B" w:rsidRPr="000F2465" w:rsidRDefault="00C51FF6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 w:rsidR="005A39A6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</w:t>
                    </w:r>
                    <w:r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</w:t>
                    </w:r>
                    <w:r w:rsidR="00E257C4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06</w:t>
                    </w:r>
                    <w:r w:rsidR="00EF391B" w:rsidRPr="00FE0051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.2</w:t>
                    </w:r>
                    <w:r w:rsidR="000F2465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7696A6" wp14:editId="477E176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A772E3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696A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A772E3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548DA1" wp14:editId="05CA30B5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48DA1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S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Mnj&#10;nOC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BB53B7" wp14:editId="058763A8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B53B7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06E525" wp14:editId="4191905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E525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5C040C" wp14:editId="4D14060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C040C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 w:rsidP="00510612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EF391B" w:rsidRDefault="00EF391B" w:rsidP="00510612">
    <w:pPr>
      <w:pStyle w:val="a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0E2500E" wp14:editId="5525E91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0036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A6B5C63" wp14:editId="73C41DA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B5C6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5B35C46" wp14:editId="0CE7CEF6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B35C4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3FB6B91" wp14:editId="4F5A55FE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B6B91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7A1D394" wp14:editId="763EBA9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1D39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F892D49" wp14:editId="2C9B423B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92D49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489CCF" wp14:editId="0BB4A71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89CCF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79DFF0" wp14:editId="5A90CCD5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DFF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00EEEA2" wp14:editId="57E57BD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EEEA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9CDC446" wp14:editId="05EF83A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CDC44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9974EE" wp14:editId="2A27A63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974E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E1FE744" wp14:editId="38F7F56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FE74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8DE76E" wp14:editId="2DF4223B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0F58C4" w:rsidRDefault="00EF391B" w:rsidP="00510612">
                          <w:pPr>
                            <w:pStyle w:val="a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DE76E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EF391B" w:rsidRPr="000F58C4" w:rsidRDefault="00EF391B" w:rsidP="00510612">
                    <w:pPr>
                      <w:pStyle w:val="a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9D1FEEA" wp14:editId="582D0370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1FEE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1E9D4E0" wp14:editId="1298728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9D4E0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6DDCF5" wp14:editId="7AC2AD3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DDCF5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97D28AC" wp14:editId="718E1FC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D28A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4661891" wp14:editId="0BC9558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6189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E2262E" wp14:editId="0FDF97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2262E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BADC67" wp14:editId="0EA626F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ADC6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730EF5A" wp14:editId="4B5B1694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13EB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07DFF2A" wp14:editId="7CB2A81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490A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E7CFFA" wp14:editId="142289CE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C97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0D718A" wp14:editId="7AC97C7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08A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EB8F06C" wp14:editId="37EC173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176E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431A07" wp14:editId="644A6D3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7AAB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64C9566" wp14:editId="130C294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C956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49907C6" wp14:editId="0DCC157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00DED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9613F17" wp14:editId="52BE37A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1D8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66A3438" wp14:editId="136242C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0A27D2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BA89E7D" wp14:editId="4ED505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89E7D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D35E6B8" wp14:editId="77E1159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EDBB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05CED2" wp14:editId="26DC121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A82B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AF31AE" wp14:editId="5311CF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47E20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D62B0A1" wp14:editId="7E1F022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03D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A28124" wp14:editId="2340F6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39C5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E2A597C" wp14:editId="09B7AAB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71E04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CD897" wp14:editId="7BADF5D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7372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BD22E7" wp14:editId="01F0E40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9794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693199" wp14:editId="0BA065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2604A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3636CDF" wp14:editId="38545A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A032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71D5F37" wp14:editId="5CDA782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2E73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34393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8F1" w:rsidRDefault="004308F1" w:rsidP="00D973E7">
      <w:r>
        <w:separator/>
      </w:r>
    </w:p>
  </w:footnote>
  <w:footnote w:type="continuationSeparator" w:id="0">
    <w:p w:rsidR="004308F1" w:rsidRDefault="004308F1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82574" wp14:editId="7991C40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2574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1B" w:rsidRDefault="00EF391B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438AAFE" wp14:editId="5D04815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888C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AC4"/>
    <w:multiLevelType w:val="hybridMultilevel"/>
    <w:tmpl w:val="A4FA800C"/>
    <w:lvl w:ilvl="0" w:tplc="91B43D8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36B4C31"/>
    <w:multiLevelType w:val="hybridMultilevel"/>
    <w:tmpl w:val="200000CA"/>
    <w:lvl w:ilvl="0" w:tplc="93BC08B4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6A4C"/>
    <w:multiLevelType w:val="hybridMultilevel"/>
    <w:tmpl w:val="36629586"/>
    <w:lvl w:ilvl="0" w:tplc="96D85F7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5CF"/>
    <w:multiLevelType w:val="hybridMultilevel"/>
    <w:tmpl w:val="444C8180"/>
    <w:lvl w:ilvl="0" w:tplc="B65469E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kern w:val="32"/>
        <w:position w:val="0"/>
        <w:sz w:val="28"/>
        <w:szCs w:val="28"/>
        <w14:numForm w14:val="default"/>
        <w14:numSpacing w14:val="tabular"/>
        <w14:stylisticSets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90E77"/>
    <w:multiLevelType w:val="hybridMultilevel"/>
    <w:tmpl w:val="D02CDAA0"/>
    <w:lvl w:ilvl="0" w:tplc="39582F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C09D2"/>
    <w:multiLevelType w:val="hybridMultilevel"/>
    <w:tmpl w:val="5406FBEA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6D8144D1"/>
    <w:multiLevelType w:val="hybridMultilevel"/>
    <w:tmpl w:val="D2EEB40E"/>
    <w:lvl w:ilvl="0" w:tplc="EBBAE1F0">
      <w:start w:val="1"/>
      <w:numFmt w:val="decimal"/>
      <w:pStyle w:val="a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E323FBB"/>
    <w:multiLevelType w:val="hybridMultilevel"/>
    <w:tmpl w:val="A09E643E"/>
    <w:lvl w:ilvl="0" w:tplc="22C8CA52">
      <w:start w:val="1"/>
      <w:numFmt w:val="bullet"/>
      <w:pStyle w:val="a0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31F3EF3"/>
    <w:multiLevelType w:val="hybridMultilevel"/>
    <w:tmpl w:val="512C5438"/>
    <w:lvl w:ilvl="0" w:tplc="97D695E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3"/>
  </w:num>
  <w:num w:numId="8">
    <w:abstractNumId w:val="3"/>
  </w:num>
  <w:num w:numId="9">
    <w:abstractNumId w:val="20"/>
  </w:num>
  <w:num w:numId="10">
    <w:abstractNumId w:val="16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11"/>
  </w:num>
  <w:num w:numId="16">
    <w:abstractNumId w:val="0"/>
  </w:num>
  <w:num w:numId="17">
    <w:abstractNumId w:val="19"/>
  </w:num>
  <w:num w:numId="18">
    <w:abstractNumId w:val="17"/>
  </w:num>
  <w:num w:numId="19">
    <w:abstractNumId w:val="18"/>
  </w:num>
  <w:num w:numId="20">
    <w:abstractNumId w:val="8"/>
  </w:num>
  <w:num w:numId="2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3"/>
    <w:rsid w:val="00001D3E"/>
    <w:rsid w:val="0000273C"/>
    <w:rsid w:val="000035CA"/>
    <w:rsid w:val="000035E2"/>
    <w:rsid w:val="000035FE"/>
    <w:rsid w:val="00012126"/>
    <w:rsid w:val="0001588A"/>
    <w:rsid w:val="0001742F"/>
    <w:rsid w:val="00021DA4"/>
    <w:rsid w:val="000233BE"/>
    <w:rsid w:val="000260A4"/>
    <w:rsid w:val="00026CB5"/>
    <w:rsid w:val="00027E62"/>
    <w:rsid w:val="000338C6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5D9A"/>
    <w:rsid w:val="000A628E"/>
    <w:rsid w:val="000B31F7"/>
    <w:rsid w:val="000B7A42"/>
    <w:rsid w:val="000C7419"/>
    <w:rsid w:val="000D02AC"/>
    <w:rsid w:val="000D14CE"/>
    <w:rsid w:val="000D7DC8"/>
    <w:rsid w:val="000F2465"/>
    <w:rsid w:val="000F45D6"/>
    <w:rsid w:val="000F71C3"/>
    <w:rsid w:val="00104618"/>
    <w:rsid w:val="001070BB"/>
    <w:rsid w:val="00116F57"/>
    <w:rsid w:val="00120A14"/>
    <w:rsid w:val="00121AEF"/>
    <w:rsid w:val="00121D7E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16CB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7E9"/>
    <w:rsid w:val="001E5FDF"/>
    <w:rsid w:val="001E6895"/>
    <w:rsid w:val="001F08C4"/>
    <w:rsid w:val="001F46AD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4393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3AEA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57AA"/>
    <w:rsid w:val="002C793E"/>
    <w:rsid w:val="002D2910"/>
    <w:rsid w:val="002D2AC4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4A34"/>
    <w:rsid w:val="003962F6"/>
    <w:rsid w:val="003A3BE2"/>
    <w:rsid w:val="003A5698"/>
    <w:rsid w:val="003A7D3E"/>
    <w:rsid w:val="003B2CDA"/>
    <w:rsid w:val="003B4DB4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08F1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5825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72CE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0134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64C6"/>
    <w:rsid w:val="00661CA7"/>
    <w:rsid w:val="006641E2"/>
    <w:rsid w:val="00664248"/>
    <w:rsid w:val="006654E5"/>
    <w:rsid w:val="00666581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1D2C"/>
    <w:rsid w:val="00702AD6"/>
    <w:rsid w:val="007058DC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37A2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3C9E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2F7C"/>
    <w:rsid w:val="007D6070"/>
    <w:rsid w:val="007D6377"/>
    <w:rsid w:val="007D778C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7BF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2EB"/>
    <w:rsid w:val="008B7972"/>
    <w:rsid w:val="008C0C3C"/>
    <w:rsid w:val="008C2A4C"/>
    <w:rsid w:val="008C4824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A2A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38C0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34E"/>
    <w:rsid w:val="00992FB2"/>
    <w:rsid w:val="00993215"/>
    <w:rsid w:val="0099549C"/>
    <w:rsid w:val="00995E28"/>
    <w:rsid w:val="009A6403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772E3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1616"/>
    <w:rsid w:val="00AB2619"/>
    <w:rsid w:val="00AB2D43"/>
    <w:rsid w:val="00AB4022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2CC6"/>
    <w:rsid w:val="00B04F84"/>
    <w:rsid w:val="00B073C3"/>
    <w:rsid w:val="00B1031F"/>
    <w:rsid w:val="00B154F4"/>
    <w:rsid w:val="00B16F00"/>
    <w:rsid w:val="00B24D05"/>
    <w:rsid w:val="00B27624"/>
    <w:rsid w:val="00B30068"/>
    <w:rsid w:val="00B31941"/>
    <w:rsid w:val="00B329D9"/>
    <w:rsid w:val="00B37592"/>
    <w:rsid w:val="00B37CB4"/>
    <w:rsid w:val="00B51A8E"/>
    <w:rsid w:val="00B56F8B"/>
    <w:rsid w:val="00B603F9"/>
    <w:rsid w:val="00B61EB2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1352"/>
    <w:rsid w:val="00C64A0F"/>
    <w:rsid w:val="00C658CE"/>
    <w:rsid w:val="00C706DC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A73D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A47"/>
    <w:rsid w:val="00D73EA6"/>
    <w:rsid w:val="00D805A2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1C6C"/>
    <w:rsid w:val="00DD2808"/>
    <w:rsid w:val="00DD2BD1"/>
    <w:rsid w:val="00DF1EED"/>
    <w:rsid w:val="00DF34D0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57C4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A1819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56BC"/>
    <w:rsid w:val="00FB57EC"/>
    <w:rsid w:val="00FB5AF9"/>
    <w:rsid w:val="00FC15C2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F6833-CC2A-4CB3-AC12-E07F48F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242D2"/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1"/>
    <w:next w:val="a1"/>
    <w:link w:val="20"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1"/>
    <w:next w:val="a1"/>
    <w:link w:val="30"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1"/>
    <w:next w:val="a1"/>
    <w:link w:val="40"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510612"/>
  </w:style>
  <w:style w:type="paragraph" w:styleId="a5">
    <w:name w:val="header"/>
    <w:basedOn w:val="a1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2"/>
    <w:uiPriority w:val="99"/>
    <w:rsid w:val="00510612"/>
  </w:style>
  <w:style w:type="paragraph" w:styleId="a7">
    <w:name w:val="footer"/>
    <w:basedOn w:val="a1"/>
    <w:link w:val="a8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2"/>
    <w:link w:val="a7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2"/>
    <w:rsid w:val="00510612"/>
  </w:style>
  <w:style w:type="table" w:styleId="aa">
    <w:name w:val="Table Grid"/>
    <w:basedOn w:val="a3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1"/>
    <w:link w:val="ac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2"/>
    <w:link w:val="ab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2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1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2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1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Body Text Indent"/>
    <w:basedOn w:val="a1"/>
    <w:link w:val="ae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Основной текст с отступом Знак"/>
    <w:basedOn w:val="a2"/>
    <w:link w:val="ad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1"/>
    <w:next w:val="a1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">
    <w:name w:val="Balloon Text"/>
    <w:basedOn w:val="a1"/>
    <w:link w:val="af0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2"/>
    <w:rsid w:val="00510612"/>
  </w:style>
  <w:style w:type="paragraph" w:styleId="af1">
    <w:name w:val="caption"/>
    <w:basedOn w:val="a1"/>
    <w:next w:val="a1"/>
    <w:unhideWhenUsed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2">
    <w:name w:val="List Paragraph"/>
    <w:basedOn w:val="a1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3">
    <w:name w:val="Hyperlink"/>
    <w:basedOn w:val="a2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1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2"/>
    <w:rsid w:val="00F24125"/>
  </w:style>
  <w:style w:type="character" w:styleId="HTML">
    <w:name w:val="HTML Definition"/>
    <w:basedOn w:val="a2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2"/>
    <w:rsid w:val="00F24125"/>
  </w:style>
  <w:style w:type="paragraph" w:styleId="af5">
    <w:name w:val="Normal (Web)"/>
    <w:basedOn w:val="a1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Табличный"/>
    <w:basedOn w:val="a1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1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3"/>
    <w:next w:val="aa"/>
    <w:uiPriority w:val="39"/>
    <w:rsid w:val="00FE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Strong"/>
    <w:basedOn w:val="a2"/>
    <w:uiPriority w:val="22"/>
    <w:rsid w:val="00001D3E"/>
    <w:rPr>
      <w:b/>
      <w:bCs/>
    </w:rPr>
  </w:style>
  <w:style w:type="paragraph" w:styleId="af8">
    <w:name w:val="TOC Heading"/>
    <w:basedOn w:val="1"/>
    <w:next w:val="a1"/>
    <w:uiPriority w:val="39"/>
    <w:unhideWhenUsed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9">
    <w:name w:val="Placeholder Text"/>
    <w:basedOn w:val="a2"/>
    <w:uiPriority w:val="99"/>
    <w:semiHidden/>
    <w:rsid w:val="00580B83"/>
    <w:rPr>
      <w:color w:val="808080"/>
    </w:rPr>
  </w:style>
  <w:style w:type="paragraph" w:customStyle="1" w:styleId="afa">
    <w:name w:val="Таблицы (моноширинный)"/>
    <w:basedOn w:val="a1"/>
    <w:next w:val="a1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3"/>
    <w:uiPriority w:val="61"/>
    <w:rsid w:val="003F4E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2"/>
    <w:rsid w:val="00BB2851"/>
  </w:style>
  <w:style w:type="character" w:customStyle="1" w:styleId="token">
    <w:name w:val="token"/>
    <w:basedOn w:val="a2"/>
    <w:rsid w:val="00C658CE"/>
  </w:style>
  <w:style w:type="paragraph" w:styleId="afb">
    <w:name w:val="endnote text"/>
    <w:basedOn w:val="a1"/>
    <w:link w:val="afc"/>
    <w:uiPriority w:val="99"/>
    <w:semiHidden/>
    <w:unhideWhenUsed/>
    <w:rsid w:val="00195287"/>
    <w:rPr>
      <w:sz w:val="20"/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d">
    <w:name w:val="endnote reference"/>
    <w:basedOn w:val="a2"/>
    <w:uiPriority w:val="99"/>
    <w:semiHidden/>
    <w:unhideWhenUsed/>
    <w:rsid w:val="00195287"/>
    <w:rPr>
      <w:vertAlign w:val="superscript"/>
    </w:rPr>
  </w:style>
  <w:style w:type="paragraph" w:styleId="afe">
    <w:name w:val="Block Text"/>
    <w:basedOn w:val="a1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1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1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1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2"/>
    <w:rsid w:val="00181C26"/>
  </w:style>
  <w:style w:type="character" w:customStyle="1" w:styleId="promulgator">
    <w:name w:val="promulgator"/>
    <w:basedOn w:val="a2"/>
    <w:rsid w:val="00181C26"/>
  </w:style>
  <w:style w:type="character" w:customStyle="1" w:styleId="datepr">
    <w:name w:val="datepr"/>
    <w:basedOn w:val="a2"/>
    <w:rsid w:val="00181C26"/>
  </w:style>
  <w:style w:type="character" w:customStyle="1" w:styleId="number">
    <w:name w:val="number"/>
    <w:basedOn w:val="a2"/>
    <w:rsid w:val="00181C26"/>
  </w:style>
  <w:style w:type="paragraph" w:customStyle="1" w:styleId="aff">
    <w:name w:val="ГОСТ ГГПК"/>
    <w:basedOn w:val="a1"/>
    <w:link w:val="aff0"/>
    <w:qFormat/>
    <w:rsid w:val="001B16CB"/>
    <w:pPr>
      <w:spacing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ГОСТ ГГПК Знак"/>
    <w:basedOn w:val="a2"/>
    <w:link w:val="aff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1">
    <w:name w:val="ГОСТ ГГПК (таблица)"/>
    <w:basedOn w:val="aff"/>
    <w:link w:val="aff2"/>
    <w:qFormat/>
    <w:rsid w:val="00394A34"/>
    <w:pPr>
      <w:ind w:firstLine="0"/>
      <w:jc w:val="left"/>
    </w:pPr>
    <w:rPr>
      <w:sz w:val="24"/>
      <w:szCs w:val="24"/>
    </w:rPr>
  </w:style>
  <w:style w:type="character" w:customStyle="1" w:styleId="aff2">
    <w:name w:val="ГОСТ ГГПК (таблица) Знак"/>
    <w:basedOn w:val="aff0"/>
    <w:link w:val="aff1"/>
    <w:rsid w:val="00394A34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">
    <w:name w:val="ГОСТ ГГПК (нумерованный список)"/>
    <w:basedOn w:val="aff"/>
    <w:link w:val="aff3"/>
    <w:qFormat/>
    <w:rsid w:val="001B16CB"/>
    <w:pPr>
      <w:numPr>
        <w:numId w:val="18"/>
      </w:numPr>
      <w:ind w:left="0" w:firstLine="851"/>
    </w:pPr>
  </w:style>
  <w:style w:type="paragraph" w:customStyle="1" w:styleId="a0">
    <w:name w:val="ГОСТ ГГПК (маркированный список)"/>
    <w:basedOn w:val="a"/>
    <w:link w:val="aff4"/>
    <w:qFormat/>
    <w:rsid w:val="00D805A2"/>
    <w:pPr>
      <w:numPr>
        <w:numId w:val="19"/>
      </w:numPr>
      <w:tabs>
        <w:tab w:val="left" w:pos="1134"/>
      </w:tabs>
      <w:ind w:left="0" w:firstLine="851"/>
    </w:pPr>
  </w:style>
  <w:style w:type="character" w:customStyle="1" w:styleId="aff3">
    <w:name w:val="ГОСТ ГГПК (нумерованный список) Знак"/>
    <w:basedOn w:val="aff0"/>
    <w:link w:val="a"/>
    <w:rsid w:val="001B16C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4">
    <w:name w:val="ГОСТ ГГПК (маркированный список) Знак"/>
    <w:basedOn w:val="aff3"/>
    <w:link w:val="a0"/>
    <w:rsid w:val="00D805A2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43;&#1054;&#1057;&#1058;%20&#1043;&#1043;&#1055;&#105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A2C52-3663-4E44-9A93-B138E48A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ГГПК.dotx</Template>
  <TotalTime>45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2022-10-11T07:38:00Z</cp:lastPrinted>
  <dcterms:created xsi:type="dcterms:W3CDTF">2024-09-19T06:54:00Z</dcterms:created>
  <dcterms:modified xsi:type="dcterms:W3CDTF">2025-02-12T19:03:00Z</dcterms:modified>
</cp:coreProperties>
</file>